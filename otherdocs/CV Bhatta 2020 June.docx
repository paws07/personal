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A7" w:rsidRDefault="00D321A7" w:rsidP="00D321A7">
      <w:pPr>
        <w:pStyle w:val="Title"/>
        <w:pBdr>
          <w:bottom w:val="single" w:sz="12" w:space="0" w:color="39A5B7" w:themeColor="accent1"/>
        </w:pBdr>
        <w:jc w:val="righ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-335346</wp:posOffset>
            </wp:positionH>
            <wp:positionV relativeFrom="margin">
              <wp:posOffset>-59121</wp:posOffset>
            </wp:positionV>
            <wp:extent cx="1388110" cy="1388110"/>
            <wp:effectExtent l="0" t="0" r="2540" b="2540"/>
            <wp:wrapSquare wrapText="bothSides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3A2FF2">
          <w:rPr>
            <w:rStyle w:val="Hyperlink"/>
            <w:rFonts w:hint="eastAsia"/>
          </w:rPr>
          <w:t>‍‍</w:t>
        </w:r>
        <w:r w:rsidRPr="003A2FF2">
          <w:rPr>
            <w:rStyle w:val="Hyperlink"/>
          </w:rPr>
          <w:t>SWAPNIL BHATTA</w:t>
        </w:r>
      </w:hyperlink>
    </w:p>
    <w:p w:rsidR="00D321A7" w:rsidRDefault="00D321A7" w:rsidP="00D321A7">
      <w:pPr>
        <w:spacing w:after="0"/>
        <w:ind w:right="-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DA794D" w:rsidRPr="00DA794D">
        <w:rPr>
          <w:rFonts w:ascii="Segoe UI Symbol" w:hAnsi="Segoe UI Symbol" w:cs="Segoe UI Symbol"/>
          <w:b/>
          <w:sz w:val="22"/>
          <w:szCs w:val="22"/>
        </w:rPr>
        <w:t>📍</w:t>
      </w:r>
      <w:r w:rsidR="00DA794D" w:rsidRPr="00DA794D">
        <w:rPr>
          <w:b/>
          <w:sz w:val="22"/>
          <w:szCs w:val="22"/>
        </w:rPr>
        <w:t xml:space="preserve"> </w:t>
      </w:r>
      <w:r w:rsidRPr="002347BF">
        <w:rPr>
          <w:b/>
          <w:sz w:val="22"/>
          <w:szCs w:val="22"/>
        </w:rPr>
        <w:t xml:space="preserve">103 </w:t>
      </w:r>
      <w:r>
        <w:rPr>
          <w:b/>
          <w:sz w:val="22"/>
          <w:szCs w:val="22"/>
        </w:rPr>
        <w:t>Saratoga Circle, Hattiesburg, MS|</w:t>
      </w:r>
      <w:r w:rsidRPr="00AF55BB">
        <w:rPr>
          <w:rFonts w:ascii="Segoe UI Symbol" w:hAnsi="Segoe UI Symbol" w:cs="Segoe UI Symbol"/>
          <w:b/>
          <w:sz w:val="22"/>
          <w:szCs w:val="22"/>
        </w:rPr>
        <w:t>☎</w:t>
      </w:r>
      <w:r>
        <w:rPr>
          <w:rFonts w:ascii="Segoe UI Symbol" w:hAnsi="Segoe UI Symbol" w:cs="Segoe UI Symbol"/>
          <w:b/>
          <w:sz w:val="22"/>
          <w:szCs w:val="22"/>
        </w:rPr>
        <w:t xml:space="preserve"> </w:t>
      </w:r>
      <w:r w:rsidRPr="002347BF">
        <w:rPr>
          <w:b/>
          <w:sz w:val="22"/>
          <w:szCs w:val="22"/>
        </w:rPr>
        <w:t>(601)466-3221</w:t>
      </w:r>
      <w:r>
        <w:rPr>
          <w:b/>
          <w:sz w:val="22"/>
          <w:szCs w:val="22"/>
        </w:rPr>
        <w:t>|</w:t>
      </w:r>
      <w:r w:rsidRPr="007F4596">
        <w:rPr>
          <w:rFonts w:ascii="Segoe UI Symbol" w:hAnsi="Segoe UI Symbol" w:cs="Segoe UI Symbol"/>
          <w:b/>
          <w:sz w:val="22"/>
          <w:szCs w:val="22"/>
        </w:rPr>
        <w:t>📧</w:t>
      </w:r>
      <w:r>
        <w:rPr>
          <w:rFonts w:ascii="Segoe UI Symbol" w:hAnsi="Segoe UI Symbol" w:cs="Segoe UI Symbol"/>
          <w:b/>
          <w:sz w:val="22"/>
          <w:szCs w:val="22"/>
        </w:rPr>
        <w:t xml:space="preserve"> </w:t>
      </w:r>
      <w:hyperlink r:id="rId11" w:history="1">
        <w:r w:rsidRPr="003355E4">
          <w:rPr>
            <w:rStyle w:val="Hyperlink"/>
            <w:b/>
            <w:sz w:val="22"/>
            <w:szCs w:val="22"/>
          </w:rPr>
          <w:t>swpnl007@gmail.com</w:t>
        </w:r>
      </w:hyperlink>
    </w:p>
    <w:p w:rsidR="00D321A7" w:rsidRDefault="00D321A7" w:rsidP="00D321A7">
      <w:pPr>
        <w:spacing w:after="0"/>
        <w:ind w:left="1530"/>
        <w:jc w:val="both"/>
        <w:rPr>
          <w:sz w:val="22"/>
          <w:szCs w:val="22"/>
        </w:rPr>
      </w:pPr>
    </w:p>
    <w:p w:rsidR="008149BF" w:rsidRDefault="00641BA7" w:rsidP="000F7372">
      <w:pPr>
        <w:spacing w:after="0"/>
        <w:ind w:left="2160"/>
        <w:jc w:val="both"/>
        <w:rPr>
          <w:sz w:val="24"/>
          <w:szCs w:val="22"/>
        </w:rPr>
      </w:pPr>
      <w:r w:rsidRPr="00641BA7">
        <w:rPr>
          <w:sz w:val="22"/>
          <w:szCs w:val="22"/>
        </w:rPr>
        <w:t>Physics and astronomy enthusiast, interested in general cosmology and astrodynamics.</w:t>
      </w:r>
      <w:r>
        <w:rPr>
          <w:sz w:val="22"/>
          <w:szCs w:val="22"/>
        </w:rPr>
        <w:t xml:space="preserve"> </w:t>
      </w:r>
      <w:r w:rsidR="000F7372">
        <w:rPr>
          <w:sz w:val="22"/>
          <w:szCs w:val="22"/>
        </w:rPr>
        <w:t>E</w:t>
      </w:r>
      <w:r w:rsidR="000F7372" w:rsidRPr="00206A5B">
        <w:rPr>
          <w:sz w:val="24"/>
          <w:szCs w:val="22"/>
        </w:rPr>
        <w:t>xperience</w:t>
      </w:r>
      <w:r w:rsidR="000F7372">
        <w:rPr>
          <w:sz w:val="24"/>
          <w:szCs w:val="22"/>
        </w:rPr>
        <w:t>d</w:t>
      </w:r>
      <w:r w:rsidR="000F7372" w:rsidRPr="00206A5B">
        <w:rPr>
          <w:sz w:val="24"/>
          <w:szCs w:val="22"/>
        </w:rPr>
        <w:t xml:space="preserve"> in data segmentation, predictive analytics and machine learning methods. Competent learner with positive work ethic and great communication skills.</w:t>
      </w:r>
    </w:p>
    <w:p w:rsidR="003738A9" w:rsidRDefault="003738A9" w:rsidP="003738A9">
      <w:pPr>
        <w:spacing w:after="0"/>
        <w:jc w:val="both"/>
        <w:rPr>
          <w:sz w:val="24"/>
          <w:szCs w:val="22"/>
        </w:rPr>
      </w:pPr>
    </w:p>
    <w:p w:rsidR="003738A9" w:rsidRDefault="00AD525A" w:rsidP="003738A9">
      <w:pPr>
        <w:spacing w:after="0"/>
        <w:jc w:val="both"/>
        <w:rPr>
          <w:sz w:val="22"/>
          <w:szCs w:val="22"/>
        </w:rPr>
      </w:pPr>
      <w:r>
        <w:rPr>
          <w:sz w:val="24"/>
          <w:szCs w:val="22"/>
        </w:rPr>
        <w:t xml:space="preserve">Some of the </w:t>
      </w:r>
      <w:r w:rsidR="003738A9">
        <w:rPr>
          <w:sz w:val="24"/>
          <w:szCs w:val="22"/>
        </w:rPr>
        <w:t xml:space="preserve">sections </w:t>
      </w:r>
      <w:r w:rsidR="004368F0">
        <w:rPr>
          <w:sz w:val="24"/>
          <w:szCs w:val="22"/>
        </w:rPr>
        <w:t xml:space="preserve">below </w:t>
      </w:r>
      <w:bookmarkStart w:id="0" w:name="_GoBack"/>
      <w:bookmarkEnd w:id="0"/>
      <w:r w:rsidR="003738A9">
        <w:rPr>
          <w:sz w:val="24"/>
          <w:szCs w:val="22"/>
        </w:rPr>
        <w:t xml:space="preserve">have hyperlinks </w:t>
      </w:r>
      <w:r w:rsidR="00975483">
        <w:rPr>
          <w:sz w:val="24"/>
          <w:szCs w:val="22"/>
        </w:rPr>
        <w:t xml:space="preserve">linking to relevant documentation or more details. Also, and up-to-date </w:t>
      </w:r>
      <w:r w:rsidR="00975483">
        <w:rPr>
          <w:sz w:val="24"/>
          <w:szCs w:val="22"/>
        </w:rPr>
        <w:t>c</w:t>
      </w:r>
      <w:r w:rsidR="00975483" w:rsidRPr="00B76ABE">
        <w:rPr>
          <w:sz w:val="24"/>
          <w:szCs w:val="22"/>
        </w:rPr>
        <w:t>urriculum vitae</w:t>
      </w:r>
      <w:r w:rsidR="00975483">
        <w:rPr>
          <w:sz w:val="24"/>
          <w:szCs w:val="22"/>
        </w:rPr>
        <w:t xml:space="preserve"> can be found </w:t>
      </w:r>
      <w:hyperlink r:id="rId12" w:history="1">
        <w:r w:rsidR="00975483" w:rsidRPr="00353986">
          <w:rPr>
            <w:rStyle w:val="Hyperlink"/>
            <w:sz w:val="24"/>
            <w:szCs w:val="22"/>
          </w:rPr>
          <w:t>here</w:t>
        </w:r>
      </w:hyperlink>
      <w:r w:rsidR="00975483">
        <w:rPr>
          <w:rStyle w:val="Hyperlink"/>
          <w:sz w:val="24"/>
          <w:szCs w:val="22"/>
        </w:rPr>
        <w:t xml:space="preserve">. </w:t>
      </w:r>
    </w:p>
    <w:p w:rsidR="004F343E" w:rsidRDefault="004F343E" w:rsidP="004F343E">
      <w:pPr>
        <w:spacing w:after="0"/>
        <w:ind w:left="1530"/>
        <w:jc w:val="both"/>
        <w:rPr>
          <w:szCs w:val="22"/>
        </w:rPr>
      </w:pPr>
    </w:p>
    <w:p w:rsidR="00B144D9" w:rsidRPr="000D14AC" w:rsidRDefault="00BF1ECC" w:rsidP="00A84BAC">
      <w:pPr>
        <w:pStyle w:val="Heading2"/>
      </w:pPr>
      <w:r w:rsidRPr="000D14AC">
        <w:t>EDUCATION</w:t>
      </w:r>
    </w:p>
    <w:p w:rsidR="005309C4" w:rsidRDefault="00333E72" w:rsidP="0012692C">
      <w:pPr>
        <w:pStyle w:val="Heading3"/>
        <w:rPr>
          <w:sz w:val="20"/>
        </w:rPr>
      </w:pPr>
      <w:r w:rsidRPr="00E0309E">
        <w:t>UNIVERSITY OF SOUTHERN MISSISSIPPI</w:t>
      </w:r>
      <w:r>
        <w:t xml:space="preserve"> </w:t>
      </w:r>
      <w:r w:rsidR="00C93E22" w:rsidRPr="000859FB">
        <w:t>Hattiesburg MS</w:t>
      </w:r>
      <w:r w:rsidR="00C058F5">
        <w:rPr>
          <w:sz w:val="20"/>
        </w:rPr>
        <w:tab/>
      </w:r>
      <w:r w:rsidR="00C058F5">
        <w:rPr>
          <w:sz w:val="20"/>
        </w:rPr>
        <w:tab/>
      </w:r>
      <w:r w:rsidR="00C058F5">
        <w:rPr>
          <w:sz w:val="20"/>
        </w:rPr>
        <w:tab/>
      </w:r>
      <w:r w:rsidR="00C058F5">
        <w:rPr>
          <w:sz w:val="20"/>
        </w:rPr>
        <w:tab/>
      </w:r>
      <w:r w:rsidR="00C058F5">
        <w:rPr>
          <w:sz w:val="20"/>
        </w:rPr>
        <w:tab/>
      </w:r>
      <w:r w:rsidR="00C058F5">
        <w:rPr>
          <w:sz w:val="20"/>
        </w:rPr>
        <w:tab/>
        <w:t>2020</w:t>
      </w:r>
    </w:p>
    <w:p w:rsidR="00373141" w:rsidRPr="00FF6C43" w:rsidRDefault="000947A5" w:rsidP="00AE7C4F">
      <w:pPr>
        <w:spacing w:after="0"/>
        <w:ind w:left="720"/>
        <w:rPr>
          <w:sz w:val="22"/>
        </w:rPr>
      </w:pPr>
      <w:r w:rsidRPr="00FF6C43">
        <w:rPr>
          <w:sz w:val="22"/>
        </w:rPr>
        <w:t xml:space="preserve">Bachelors of Science (Honors) </w:t>
      </w:r>
    </w:p>
    <w:p w:rsidR="00C93E22" w:rsidRDefault="00012F38" w:rsidP="00965349">
      <w:pPr>
        <w:spacing w:after="0"/>
        <w:ind w:firstLine="720"/>
        <w:rPr>
          <w:sz w:val="22"/>
        </w:rPr>
      </w:pPr>
      <w:r w:rsidRPr="00FF6C43">
        <w:rPr>
          <w:sz w:val="22"/>
        </w:rPr>
        <w:t xml:space="preserve">Physics and </w:t>
      </w:r>
      <w:r w:rsidR="004368FC">
        <w:rPr>
          <w:sz w:val="22"/>
        </w:rPr>
        <w:t>Astronomy</w:t>
      </w:r>
      <w:r w:rsidR="00290F1A">
        <w:rPr>
          <w:sz w:val="22"/>
        </w:rPr>
        <w:t xml:space="preserve"> |</w:t>
      </w:r>
      <w:r w:rsidR="00290F1A" w:rsidRPr="00290F1A">
        <w:rPr>
          <w:sz w:val="22"/>
        </w:rPr>
        <w:t xml:space="preserve"> </w:t>
      </w:r>
      <w:r w:rsidR="00290F1A" w:rsidRPr="00FF6C43">
        <w:rPr>
          <w:sz w:val="22"/>
        </w:rPr>
        <w:t>Mathematics</w:t>
      </w:r>
    </w:p>
    <w:p w:rsidR="00B144D9" w:rsidRDefault="00B144D9" w:rsidP="00FE6AA7">
      <w:pPr>
        <w:spacing w:after="0"/>
        <w:rPr>
          <w:sz w:val="22"/>
          <w:szCs w:val="22"/>
        </w:rPr>
      </w:pPr>
    </w:p>
    <w:p w:rsidR="00E22D73" w:rsidRPr="00F448A5" w:rsidRDefault="00BF1ECC" w:rsidP="003738A9">
      <w:pPr>
        <w:pStyle w:val="Heading2"/>
        <w:rPr>
          <w:sz w:val="22"/>
          <w:szCs w:val="22"/>
        </w:rPr>
      </w:pPr>
      <w:r>
        <w:t>CAREER SUMMARY</w:t>
      </w:r>
    </w:p>
    <w:p w:rsidR="00F75264" w:rsidRDefault="00F75264" w:rsidP="0012692C">
      <w:pPr>
        <w:pStyle w:val="Heading3"/>
      </w:pPr>
      <w:r>
        <w:t>TEACHING ASSISTANT</w:t>
      </w:r>
      <w:r w:rsidRPr="00B37A18">
        <w:t xml:space="preserve"> | </w:t>
      </w:r>
      <w:r w:rsidR="00BB4599" w:rsidRPr="00E0309E">
        <w:rPr>
          <w:szCs w:val="22"/>
        </w:rPr>
        <w:t>University of Southern Mississippi</w:t>
      </w:r>
      <w:r w:rsidR="00BB4599">
        <w:rPr>
          <w:szCs w:val="22"/>
        </w:rPr>
        <w:t xml:space="preserve"> </w:t>
      </w:r>
      <w:r w:rsidR="00050495">
        <w:t xml:space="preserve">| </w:t>
      </w:r>
      <w:r>
        <w:t>201</w:t>
      </w:r>
      <w:r w:rsidR="005A1E33">
        <w:t>8</w:t>
      </w:r>
      <w:r>
        <w:t xml:space="preserve"> </w:t>
      </w:r>
      <w:r w:rsidR="005A1E33">
        <w:t>AUG</w:t>
      </w:r>
      <w:r>
        <w:t xml:space="preserve">- </w:t>
      </w:r>
      <w:r w:rsidR="005A1E33">
        <w:t>PRESENT</w:t>
      </w:r>
    </w:p>
    <w:p w:rsidR="009E34E6" w:rsidRPr="000764C8" w:rsidRDefault="009E34E6" w:rsidP="000602B4">
      <w:pPr>
        <w:spacing w:after="0"/>
        <w:ind w:left="142" w:hanging="142"/>
        <w:rPr>
          <w:i/>
        </w:rPr>
      </w:pPr>
      <w:r>
        <w:rPr>
          <w:i/>
          <w:sz w:val="22"/>
        </w:rPr>
        <w:t>Description and</w:t>
      </w:r>
      <w:r w:rsidRPr="000764C8">
        <w:rPr>
          <w:i/>
          <w:sz w:val="22"/>
        </w:rPr>
        <w:t xml:space="preserve"> Duties:</w:t>
      </w:r>
    </w:p>
    <w:p w:rsidR="00DF67BA" w:rsidRDefault="00F75264" w:rsidP="00376F2E">
      <w:pPr>
        <w:pStyle w:val="ListBullet"/>
        <w:spacing w:after="0"/>
        <w:rPr>
          <w:sz w:val="22"/>
          <w:szCs w:val="22"/>
        </w:rPr>
      </w:pPr>
      <w:r w:rsidRPr="00DF67BA">
        <w:rPr>
          <w:sz w:val="22"/>
          <w:szCs w:val="22"/>
        </w:rPr>
        <w:t xml:space="preserve">Worked as a </w:t>
      </w:r>
      <w:r w:rsidR="000C50A8" w:rsidRPr="00DF67BA">
        <w:rPr>
          <w:sz w:val="22"/>
          <w:szCs w:val="22"/>
        </w:rPr>
        <w:t xml:space="preserve">teaching assistant for the </w:t>
      </w:r>
      <w:r w:rsidR="005E77E7" w:rsidRPr="00DF67BA">
        <w:rPr>
          <w:sz w:val="22"/>
          <w:szCs w:val="22"/>
        </w:rPr>
        <w:t>university’s</w:t>
      </w:r>
      <w:r w:rsidR="000C50A8" w:rsidRPr="00DF67BA">
        <w:rPr>
          <w:sz w:val="22"/>
          <w:szCs w:val="22"/>
        </w:rPr>
        <w:t xml:space="preserve"> </w:t>
      </w:r>
      <w:r w:rsidR="00490476" w:rsidRPr="00DF67BA">
        <w:rPr>
          <w:sz w:val="22"/>
          <w:szCs w:val="22"/>
        </w:rPr>
        <w:t>school of mathematics and natural sciences</w:t>
      </w:r>
      <w:r w:rsidR="00F220F8">
        <w:rPr>
          <w:sz w:val="22"/>
          <w:szCs w:val="22"/>
        </w:rPr>
        <w:t>, the only undergraduate teaching assistant for physics</w:t>
      </w:r>
      <w:r w:rsidR="00DF67BA">
        <w:rPr>
          <w:sz w:val="22"/>
          <w:szCs w:val="22"/>
        </w:rPr>
        <w:t>.</w:t>
      </w:r>
    </w:p>
    <w:p w:rsidR="00F75264" w:rsidRPr="00344E7D" w:rsidRDefault="00F75264" w:rsidP="00344E7D">
      <w:pPr>
        <w:pStyle w:val="ListBullet"/>
        <w:spacing w:after="0"/>
        <w:rPr>
          <w:sz w:val="22"/>
          <w:szCs w:val="22"/>
        </w:rPr>
      </w:pPr>
      <w:r w:rsidRPr="00DF67BA">
        <w:rPr>
          <w:sz w:val="22"/>
          <w:szCs w:val="22"/>
        </w:rPr>
        <w:t xml:space="preserve">Responsible for </w:t>
      </w:r>
      <w:r w:rsidR="00D83A4B" w:rsidRPr="00DF67BA">
        <w:rPr>
          <w:sz w:val="22"/>
          <w:szCs w:val="22"/>
        </w:rPr>
        <w:t xml:space="preserve">conducting lectures on </w:t>
      </w:r>
      <w:r w:rsidR="003D37B3" w:rsidRPr="00DF67BA">
        <w:rPr>
          <w:sz w:val="22"/>
          <w:szCs w:val="22"/>
        </w:rPr>
        <w:t>core principles implemented in</w:t>
      </w:r>
      <w:r w:rsidR="00650A9F" w:rsidRPr="00DF67BA">
        <w:rPr>
          <w:sz w:val="22"/>
          <w:szCs w:val="22"/>
        </w:rPr>
        <w:t xml:space="preserve"> the lab</w:t>
      </w:r>
      <w:r w:rsidR="003D37B3" w:rsidRPr="00DF67BA">
        <w:rPr>
          <w:sz w:val="22"/>
          <w:szCs w:val="22"/>
        </w:rPr>
        <w:t xml:space="preserve"> experiments, supervising and grading lab activities</w:t>
      </w:r>
      <w:r w:rsidR="003F19DE" w:rsidRPr="00DF67BA">
        <w:rPr>
          <w:sz w:val="22"/>
          <w:szCs w:val="22"/>
        </w:rPr>
        <w:t xml:space="preserve"> which include</w:t>
      </w:r>
      <w:r w:rsidR="009014BA" w:rsidRPr="00DF67BA">
        <w:rPr>
          <w:sz w:val="22"/>
          <w:szCs w:val="22"/>
        </w:rPr>
        <w:t>d</w:t>
      </w:r>
      <w:r w:rsidR="003F19DE" w:rsidRPr="00DF67BA">
        <w:rPr>
          <w:sz w:val="22"/>
          <w:szCs w:val="22"/>
        </w:rPr>
        <w:t xml:space="preserve"> </w:t>
      </w:r>
      <w:r w:rsidR="00F73993" w:rsidRPr="00DF67BA">
        <w:rPr>
          <w:sz w:val="22"/>
          <w:szCs w:val="22"/>
        </w:rPr>
        <w:t>lab reports</w:t>
      </w:r>
      <w:r w:rsidR="003D37B3" w:rsidRPr="00DF67BA">
        <w:rPr>
          <w:sz w:val="22"/>
          <w:szCs w:val="22"/>
        </w:rPr>
        <w:t xml:space="preserve">, quizzes and tests. </w:t>
      </w:r>
      <w:r w:rsidR="00344E7D">
        <w:rPr>
          <w:sz w:val="22"/>
          <w:szCs w:val="22"/>
        </w:rPr>
        <w:t>Taught the following courses;</w:t>
      </w:r>
    </w:p>
    <w:p w:rsidR="00F51BAD" w:rsidRPr="002347BF" w:rsidRDefault="00317259" w:rsidP="00F51BAD">
      <w:pPr>
        <w:pStyle w:val="ListBullet"/>
        <w:numPr>
          <w:ilvl w:val="1"/>
          <w:numId w:val="8"/>
        </w:numPr>
        <w:spacing w:after="0"/>
        <w:rPr>
          <w:sz w:val="22"/>
          <w:szCs w:val="22"/>
        </w:rPr>
      </w:pPr>
      <w:hyperlink r:id="rId13" w:history="1">
        <w:r w:rsidR="00F51BAD" w:rsidRPr="00F51BAD">
          <w:rPr>
            <w:rStyle w:val="Hyperlink"/>
            <w:sz w:val="22"/>
            <w:szCs w:val="22"/>
          </w:rPr>
          <w:t>General Physics Lab</w:t>
        </w:r>
      </w:hyperlink>
      <w:r w:rsidR="00F51BAD" w:rsidRPr="002347BF">
        <w:rPr>
          <w:sz w:val="22"/>
          <w:szCs w:val="22"/>
        </w:rPr>
        <w:t xml:space="preserve"> (PHY 111L, 2018 &amp; 2019 fall): </w:t>
      </w:r>
      <w:r w:rsidR="009B62D5">
        <w:rPr>
          <w:sz w:val="22"/>
          <w:szCs w:val="22"/>
        </w:rPr>
        <w:t>E</w:t>
      </w:r>
      <w:r w:rsidR="00F51BAD">
        <w:rPr>
          <w:sz w:val="22"/>
          <w:szCs w:val="22"/>
        </w:rPr>
        <w:t xml:space="preserve">xperiments demonstrating </w:t>
      </w:r>
      <w:r w:rsidR="009B62D5">
        <w:rPr>
          <w:sz w:val="22"/>
          <w:szCs w:val="22"/>
        </w:rPr>
        <w:t xml:space="preserve">Kinematics, </w:t>
      </w:r>
      <w:r w:rsidR="00F51BAD" w:rsidRPr="00F51BAD">
        <w:rPr>
          <w:sz w:val="22"/>
          <w:szCs w:val="22"/>
        </w:rPr>
        <w:t>Newton's laws, energy, and momentum</w:t>
      </w:r>
      <w:r w:rsidR="00F51BAD">
        <w:rPr>
          <w:sz w:val="22"/>
          <w:szCs w:val="22"/>
        </w:rPr>
        <w:t>.</w:t>
      </w:r>
    </w:p>
    <w:p w:rsidR="00F51BAD" w:rsidRPr="002347BF" w:rsidRDefault="00317259" w:rsidP="009B700D">
      <w:pPr>
        <w:pStyle w:val="ListBullet"/>
        <w:numPr>
          <w:ilvl w:val="1"/>
          <w:numId w:val="8"/>
        </w:numPr>
        <w:spacing w:after="0"/>
        <w:rPr>
          <w:sz w:val="22"/>
          <w:szCs w:val="22"/>
        </w:rPr>
      </w:pPr>
      <w:hyperlink r:id="rId14" w:history="1">
        <w:r w:rsidR="00F51BAD" w:rsidRPr="00F51BAD">
          <w:rPr>
            <w:rStyle w:val="Hyperlink"/>
            <w:sz w:val="22"/>
            <w:szCs w:val="22"/>
          </w:rPr>
          <w:t>Advanced Electronics Lab</w:t>
        </w:r>
      </w:hyperlink>
      <w:r w:rsidR="00F51BAD" w:rsidRPr="002347BF">
        <w:rPr>
          <w:sz w:val="22"/>
          <w:szCs w:val="22"/>
        </w:rPr>
        <w:t xml:space="preserve"> (PHY 327L, 2019 spring):</w:t>
      </w:r>
      <w:r w:rsidR="009B700D">
        <w:rPr>
          <w:sz w:val="22"/>
          <w:szCs w:val="22"/>
        </w:rPr>
        <w:t xml:space="preserve"> </w:t>
      </w:r>
      <w:r w:rsidR="009B700D" w:rsidRPr="009B700D">
        <w:rPr>
          <w:sz w:val="22"/>
          <w:szCs w:val="22"/>
        </w:rPr>
        <w:t>Fundamentals of vacuum and semiconductor devices with applications to scientific instrumentation.</w:t>
      </w:r>
    </w:p>
    <w:p w:rsidR="00391936" w:rsidRPr="00F75264" w:rsidRDefault="00391936" w:rsidP="000602B4">
      <w:pPr>
        <w:pStyle w:val="ListBullet"/>
        <w:numPr>
          <w:ilvl w:val="0"/>
          <w:numId w:val="0"/>
        </w:numPr>
        <w:spacing w:after="0"/>
        <w:ind w:left="720"/>
        <w:rPr>
          <w:sz w:val="22"/>
          <w:szCs w:val="22"/>
        </w:rPr>
      </w:pPr>
    </w:p>
    <w:p w:rsidR="0093347A" w:rsidRDefault="00E573F3" w:rsidP="0012692C">
      <w:pPr>
        <w:pStyle w:val="Heading3"/>
      </w:pPr>
      <w:r>
        <w:t xml:space="preserve">MATH TUTOR </w:t>
      </w:r>
      <w:r w:rsidR="00605A31" w:rsidRPr="00605A31">
        <w:t xml:space="preserve">| </w:t>
      </w:r>
      <w:r w:rsidR="00BB4599" w:rsidRPr="00E0309E">
        <w:t>University of Southern Mississippi</w:t>
      </w:r>
      <w:r w:rsidR="00BB4599">
        <w:t xml:space="preserve"> </w:t>
      </w:r>
      <w:r w:rsidR="00050495">
        <w:t xml:space="preserve">| </w:t>
      </w:r>
      <w:r w:rsidR="00856741">
        <w:t xml:space="preserve">2016 </w:t>
      </w:r>
      <w:r w:rsidR="006F4724">
        <w:t>MAR</w:t>
      </w:r>
      <w:r w:rsidR="00605A31">
        <w:t>-</w:t>
      </w:r>
      <w:r w:rsidR="00050495">
        <w:t xml:space="preserve"> 2018 MAY</w:t>
      </w:r>
    </w:p>
    <w:p w:rsidR="000C50A8" w:rsidRPr="000764C8" w:rsidRDefault="00915C29" w:rsidP="000602B4">
      <w:pPr>
        <w:spacing w:after="0"/>
        <w:ind w:left="142" w:hanging="142"/>
        <w:rPr>
          <w:i/>
        </w:rPr>
      </w:pPr>
      <w:r>
        <w:rPr>
          <w:i/>
          <w:sz w:val="22"/>
        </w:rPr>
        <w:t>Description and</w:t>
      </w:r>
      <w:r w:rsidR="000C50A8" w:rsidRPr="000764C8">
        <w:rPr>
          <w:i/>
          <w:sz w:val="22"/>
        </w:rPr>
        <w:t xml:space="preserve"> Duties:</w:t>
      </w:r>
    </w:p>
    <w:p w:rsidR="006D7D18" w:rsidRPr="00534595" w:rsidRDefault="006D7D18" w:rsidP="000602B4">
      <w:pPr>
        <w:pStyle w:val="ListBullet"/>
        <w:spacing w:after="0"/>
        <w:rPr>
          <w:sz w:val="22"/>
        </w:rPr>
      </w:pPr>
      <w:r w:rsidRPr="00534595">
        <w:rPr>
          <w:sz w:val="22"/>
        </w:rPr>
        <w:t>Worked as a math</w:t>
      </w:r>
      <w:r w:rsidR="000C50A8" w:rsidRPr="00534595">
        <w:rPr>
          <w:sz w:val="22"/>
        </w:rPr>
        <w:t>ematics</w:t>
      </w:r>
      <w:r w:rsidR="003D37B3" w:rsidRPr="00534595">
        <w:rPr>
          <w:sz w:val="22"/>
        </w:rPr>
        <w:t xml:space="preserve"> tutor for the </w:t>
      </w:r>
      <w:r w:rsidR="000C50A8" w:rsidRPr="00534595">
        <w:rPr>
          <w:sz w:val="22"/>
        </w:rPr>
        <w:t>u</w:t>
      </w:r>
      <w:r w:rsidR="00490476" w:rsidRPr="00534595">
        <w:rPr>
          <w:sz w:val="22"/>
        </w:rPr>
        <w:t>niversity’s</w:t>
      </w:r>
      <w:r w:rsidR="00E573F3">
        <w:rPr>
          <w:sz w:val="22"/>
        </w:rPr>
        <w:t xml:space="preserve"> Math Zone</w:t>
      </w:r>
      <w:r w:rsidR="00A74159">
        <w:rPr>
          <w:sz w:val="22"/>
        </w:rPr>
        <w:t xml:space="preserve">, tutored students </w:t>
      </w:r>
      <w:r w:rsidR="00165B27">
        <w:rPr>
          <w:sz w:val="22"/>
        </w:rPr>
        <w:t>in</w:t>
      </w:r>
      <w:r w:rsidRPr="00534595">
        <w:rPr>
          <w:sz w:val="22"/>
        </w:rPr>
        <w:t xml:space="preserve"> college level algebra, </w:t>
      </w:r>
      <w:r w:rsidR="005F26D6">
        <w:rPr>
          <w:sz w:val="22"/>
        </w:rPr>
        <w:t xml:space="preserve">statistics, </w:t>
      </w:r>
      <w:r w:rsidRPr="00534595">
        <w:rPr>
          <w:sz w:val="22"/>
        </w:rPr>
        <w:t>trigonometry</w:t>
      </w:r>
      <w:r w:rsidR="005F26D6">
        <w:rPr>
          <w:sz w:val="22"/>
        </w:rPr>
        <w:t xml:space="preserve"> and calculus</w:t>
      </w:r>
      <w:r w:rsidRPr="00534595">
        <w:rPr>
          <w:sz w:val="22"/>
        </w:rPr>
        <w:t>.</w:t>
      </w:r>
    </w:p>
    <w:p w:rsidR="00515DD5" w:rsidRDefault="00515DD5" w:rsidP="000602B4">
      <w:pPr>
        <w:pStyle w:val="ListBullet"/>
        <w:spacing w:after="0"/>
        <w:rPr>
          <w:sz w:val="22"/>
        </w:rPr>
      </w:pPr>
      <w:r w:rsidRPr="005D54AA">
        <w:rPr>
          <w:sz w:val="22"/>
        </w:rPr>
        <w:t xml:space="preserve">Responsible for articulating </w:t>
      </w:r>
      <w:r w:rsidR="00972CA3" w:rsidRPr="005D54AA">
        <w:rPr>
          <w:sz w:val="22"/>
        </w:rPr>
        <w:t>mathematical concepts to students that visit the</w:t>
      </w:r>
      <w:r w:rsidR="00B30854">
        <w:rPr>
          <w:sz w:val="22"/>
        </w:rPr>
        <w:t xml:space="preserve"> Math Zone and </w:t>
      </w:r>
      <w:r w:rsidR="00E74375">
        <w:rPr>
          <w:sz w:val="22"/>
        </w:rPr>
        <w:t>help</w:t>
      </w:r>
      <w:r w:rsidR="00B30854">
        <w:rPr>
          <w:sz w:val="22"/>
        </w:rPr>
        <w:t>ing</w:t>
      </w:r>
      <w:r w:rsidR="00E74375">
        <w:rPr>
          <w:sz w:val="22"/>
        </w:rPr>
        <w:t xml:space="preserve"> </w:t>
      </w:r>
      <w:r w:rsidR="00995641">
        <w:rPr>
          <w:sz w:val="22"/>
        </w:rPr>
        <w:t>them</w:t>
      </w:r>
      <w:r w:rsidR="00835236" w:rsidRPr="005D54AA">
        <w:rPr>
          <w:sz w:val="22"/>
        </w:rPr>
        <w:t xml:space="preserve"> based on their </w:t>
      </w:r>
      <w:r w:rsidR="00995641">
        <w:rPr>
          <w:sz w:val="22"/>
        </w:rPr>
        <w:t xml:space="preserve">individual </w:t>
      </w:r>
      <w:r w:rsidR="000F0852">
        <w:rPr>
          <w:sz w:val="22"/>
        </w:rPr>
        <w:t xml:space="preserve">needs. </w:t>
      </w:r>
    </w:p>
    <w:p w:rsidR="00391936" w:rsidRPr="005D54AA" w:rsidRDefault="00391936" w:rsidP="000602B4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F77F48" w:rsidRDefault="001C5A80" w:rsidP="0012692C">
      <w:pPr>
        <w:pStyle w:val="Heading3"/>
      </w:pPr>
      <w:r>
        <w:t>ADMINISTRATIVE ASSISTANT</w:t>
      </w:r>
      <w:r w:rsidR="00F77F48" w:rsidRPr="00B37A18">
        <w:t xml:space="preserve"> | </w:t>
      </w:r>
      <w:r w:rsidR="00BB4599" w:rsidRPr="00E0309E">
        <w:rPr>
          <w:szCs w:val="22"/>
        </w:rPr>
        <w:t>University of Southern Mississippi</w:t>
      </w:r>
      <w:r w:rsidR="00BB4599">
        <w:rPr>
          <w:szCs w:val="22"/>
        </w:rPr>
        <w:t xml:space="preserve"> </w:t>
      </w:r>
      <w:r w:rsidR="00550984">
        <w:t xml:space="preserve">| </w:t>
      </w:r>
      <w:r w:rsidR="00856741">
        <w:t xml:space="preserve">2016 </w:t>
      </w:r>
      <w:r w:rsidR="00F77F48" w:rsidRPr="00B37A18">
        <w:t>JAN</w:t>
      </w:r>
      <w:r w:rsidR="00605A31">
        <w:t>-</w:t>
      </w:r>
      <w:r w:rsidR="00856741">
        <w:t xml:space="preserve"> 2018 </w:t>
      </w:r>
      <w:r w:rsidR="00FE143F">
        <w:t>M</w:t>
      </w:r>
      <w:r w:rsidR="00856741">
        <w:t>AY</w:t>
      </w:r>
    </w:p>
    <w:p w:rsidR="00E26A36" w:rsidRPr="000764C8" w:rsidRDefault="00E26A36" w:rsidP="000602B4">
      <w:pPr>
        <w:spacing w:after="0"/>
        <w:ind w:left="142" w:hanging="142"/>
        <w:rPr>
          <w:i/>
        </w:rPr>
      </w:pPr>
      <w:r>
        <w:rPr>
          <w:i/>
          <w:sz w:val="22"/>
        </w:rPr>
        <w:t>Description and</w:t>
      </w:r>
      <w:r w:rsidRPr="000764C8">
        <w:rPr>
          <w:i/>
          <w:sz w:val="22"/>
        </w:rPr>
        <w:t xml:space="preserve"> Duties:</w:t>
      </w:r>
    </w:p>
    <w:p w:rsidR="000F0852" w:rsidRPr="00FE2452" w:rsidRDefault="00696703" w:rsidP="000602B4">
      <w:pPr>
        <w:pStyle w:val="ListBullet"/>
        <w:spacing w:after="0"/>
        <w:rPr>
          <w:sz w:val="22"/>
        </w:rPr>
      </w:pPr>
      <w:r w:rsidRPr="00FE2452">
        <w:rPr>
          <w:sz w:val="22"/>
        </w:rPr>
        <w:t xml:space="preserve">Worked </w:t>
      </w:r>
      <w:r w:rsidR="005E787F" w:rsidRPr="00FE2452">
        <w:rPr>
          <w:sz w:val="22"/>
        </w:rPr>
        <w:t xml:space="preserve">as </w:t>
      </w:r>
      <w:r w:rsidR="003110CC">
        <w:rPr>
          <w:sz w:val="22"/>
        </w:rPr>
        <w:t>the</w:t>
      </w:r>
      <w:r w:rsidR="005E787F" w:rsidRPr="00FE2452">
        <w:rPr>
          <w:sz w:val="22"/>
        </w:rPr>
        <w:t xml:space="preserve"> senior administrative assistant </w:t>
      </w:r>
      <w:r w:rsidRPr="00FE2452">
        <w:rPr>
          <w:sz w:val="22"/>
        </w:rPr>
        <w:t xml:space="preserve">for the </w:t>
      </w:r>
      <w:r w:rsidR="00A4230F" w:rsidRPr="00FE2452">
        <w:rPr>
          <w:sz w:val="22"/>
        </w:rPr>
        <w:t>university’s</w:t>
      </w:r>
      <w:r w:rsidR="005E787F" w:rsidRPr="00FE2452">
        <w:rPr>
          <w:sz w:val="22"/>
        </w:rPr>
        <w:t xml:space="preserve"> </w:t>
      </w:r>
      <w:r w:rsidR="003110CC">
        <w:rPr>
          <w:sz w:val="22"/>
        </w:rPr>
        <w:t>W</w:t>
      </w:r>
      <w:r w:rsidRPr="00FE2452">
        <w:rPr>
          <w:sz w:val="22"/>
        </w:rPr>
        <w:t xml:space="preserve">riting </w:t>
      </w:r>
      <w:r w:rsidR="003110CC">
        <w:rPr>
          <w:sz w:val="22"/>
        </w:rPr>
        <w:t>C</w:t>
      </w:r>
      <w:r w:rsidRPr="00FE2452">
        <w:rPr>
          <w:sz w:val="22"/>
        </w:rPr>
        <w:t>enter</w:t>
      </w:r>
      <w:r w:rsidR="000F0852" w:rsidRPr="00FE2452">
        <w:rPr>
          <w:sz w:val="22"/>
        </w:rPr>
        <w:t>.</w:t>
      </w:r>
    </w:p>
    <w:p w:rsidR="000A4C54" w:rsidRPr="000A4C54" w:rsidRDefault="000F0852" w:rsidP="000602B4">
      <w:pPr>
        <w:pStyle w:val="ListBullet"/>
        <w:spacing w:after="0"/>
        <w:rPr>
          <w:sz w:val="22"/>
        </w:rPr>
      </w:pPr>
      <w:r w:rsidRPr="00FE2452">
        <w:rPr>
          <w:sz w:val="22"/>
        </w:rPr>
        <w:t>Responsible</w:t>
      </w:r>
      <w:r w:rsidR="00151DD6" w:rsidRPr="00FE2452">
        <w:rPr>
          <w:sz w:val="22"/>
        </w:rPr>
        <w:t xml:space="preserve"> for </w:t>
      </w:r>
      <w:r w:rsidRPr="00FE2452">
        <w:rPr>
          <w:sz w:val="22"/>
        </w:rPr>
        <w:t>interacting with clientele</w:t>
      </w:r>
      <w:r w:rsidR="005D5D97">
        <w:rPr>
          <w:sz w:val="22"/>
        </w:rPr>
        <w:t>, helping manage day to day</w:t>
      </w:r>
      <w:r w:rsidRPr="00FE2452">
        <w:rPr>
          <w:sz w:val="22"/>
        </w:rPr>
        <w:t xml:space="preserve"> </w:t>
      </w:r>
      <w:r w:rsidR="005D5D97">
        <w:rPr>
          <w:sz w:val="22"/>
        </w:rPr>
        <w:t xml:space="preserve">functions of the center </w:t>
      </w:r>
      <w:r w:rsidRPr="00FE2452">
        <w:rPr>
          <w:sz w:val="22"/>
        </w:rPr>
        <w:t xml:space="preserve">and diligent record keeping. Further tasked with </w:t>
      </w:r>
      <w:r w:rsidR="00151DD6" w:rsidRPr="00FE2452">
        <w:rPr>
          <w:sz w:val="22"/>
        </w:rPr>
        <w:t xml:space="preserve">training and supervising new administrative assistants. </w:t>
      </w:r>
    </w:p>
    <w:p w:rsidR="001078A6" w:rsidRDefault="001078A6" w:rsidP="000602B4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A13F83" w:rsidRDefault="00A13F83" w:rsidP="000602B4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C26D18" w:rsidRDefault="00C26D18" w:rsidP="000602B4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C26D18" w:rsidRDefault="00C26D18" w:rsidP="000602B4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1078A6" w:rsidRDefault="001078A6" w:rsidP="0012692C">
      <w:pPr>
        <w:pStyle w:val="Heading3"/>
      </w:pPr>
      <w:r w:rsidRPr="00715482">
        <w:t xml:space="preserve">SOCIAL MEDIA MANAGER </w:t>
      </w:r>
      <w:r>
        <w:rPr>
          <w:color w:val="404040" w:themeColor="text1" w:themeTint="BF"/>
        </w:rPr>
        <w:t xml:space="preserve">| </w:t>
      </w:r>
      <w:r w:rsidR="00BB4599">
        <w:rPr>
          <w:color w:val="404040" w:themeColor="text1" w:themeTint="BF"/>
        </w:rPr>
        <w:t>G</w:t>
      </w:r>
      <w:r w:rsidR="00BB4599" w:rsidRPr="00E0309E">
        <w:t xml:space="preserve">eneral </w:t>
      </w:r>
      <w:r w:rsidR="00BB4599">
        <w:t>I</w:t>
      </w:r>
      <w:r w:rsidR="00BB4599" w:rsidRPr="00E0309E">
        <w:t>nstitute</w:t>
      </w:r>
      <w:r w:rsidR="00BB4599">
        <w:t xml:space="preserve"> Nepal</w:t>
      </w:r>
      <w:r w:rsidR="00BB4599" w:rsidRPr="00E0309E">
        <w:t> </w:t>
      </w:r>
      <w:r w:rsidRPr="00E0309E">
        <w:t>| 2015</w:t>
      </w:r>
      <w:r w:rsidR="00550984">
        <w:t xml:space="preserve"> Jun-Jul</w:t>
      </w:r>
    </w:p>
    <w:p w:rsidR="001078A6" w:rsidRPr="000764C8" w:rsidRDefault="001078A6" w:rsidP="000602B4">
      <w:pPr>
        <w:spacing w:after="0"/>
        <w:ind w:left="142" w:hanging="142"/>
        <w:rPr>
          <w:i/>
        </w:rPr>
      </w:pPr>
      <w:r>
        <w:rPr>
          <w:i/>
          <w:sz w:val="22"/>
        </w:rPr>
        <w:t>Description and</w:t>
      </w:r>
      <w:r w:rsidRPr="000764C8">
        <w:rPr>
          <w:i/>
          <w:sz w:val="22"/>
        </w:rPr>
        <w:t xml:space="preserve"> Duties:</w:t>
      </w:r>
    </w:p>
    <w:p w:rsidR="001078A6" w:rsidRDefault="001078A6" w:rsidP="000602B4">
      <w:pPr>
        <w:pStyle w:val="ListBullet"/>
        <w:spacing w:after="0"/>
        <w:rPr>
          <w:sz w:val="22"/>
          <w:szCs w:val="22"/>
        </w:rPr>
      </w:pPr>
      <w:r>
        <w:rPr>
          <w:sz w:val="22"/>
          <w:szCs w:val="22"/>
        </w:rPr>
        <w:t>Worked as a social media</w:t>
      </w:r>
      <w:r w:rsidR="00D53BB2">
        <w:rPr>
          <w:sz w:val="22"/>
          <w:szCs w:val="22"/>
        </w:rPr>
        <w:t xml:space="preserve"> manage</w:t>
      </w:r>
      <w:r w:rsidR="00FF7B8F">
        <w:rPr>
          <w:sz w:val="22"/>
          <w:szCs w:val="22"/>
        </w:rPr>
        <w:t>r</w:t>
      </w:r>
      <w:r w:rsidR="00D53BB2">
        <w:rPr>
          <w:sz w:val="22"/>
          <w:szCs w:val="22"/>
        </w:rPr>
        <w:t xml:space="preserve"> for </w:t>
      </w:r>
      <w:r w:rsidR="00FF7B8F">
        <w:rPr>
          <w:sz w:val="22"/>
          <w:szCs w:val="22"/>
        </w:rPr>
        <w:t xml:space="preserve">a </w:t>
      </w:r>
      <w:r w:rsidR="00CE3387">
        <w:rPr>
          <w:sz w:val="22"/>
          <w:szCs w:val="22"/>
        </w:rPr>
        <w:t>language consultancy</w:t>
      </w:r>
      <w:r w:rsidR="000602B4">
        <w:rPr>
          <w:sz w:val="22"/>
          <w:szCs w:val="22"/>
        </w:rPr>
        <w:t xml:space="preserve"> firm</w:t>
      </w:r>
      <w:r w:rsidR="00E74A9B">
        <w:rPr>
          <w:sz w:val="22"/>
          <w:szCs w:val="22"/>
        </w:rPr>
        <w:t>, trained in SEO</w:t>
      </w:r>
      <w:r w:rsidR="00CE338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391936" w:rsidRDefault="001078A6" w:rsidP="005F5C69">
      <w:pPr>
        <w:pStyle w:val="ListBullet"/>
        <w:numPr>
          <w:ilvl w:val="0"/>
          <w:numId w:val="7"/>
        </w:numPr>
        <w:spacing w:after="0"/>
        <w:rPr>
          <w:sz w:val="22"/>
          <w:szCs w:val="22"/>
        </w:rPr>
      </w:pPr>
      <w:r w:rsidRPr="007138D2">
        <w:rPr>
          <w:sz w:val="22"/>
          <w:szCs w:val="22"/>
        </w:rPr>
        <w:t xml:space="preserve">Responsible for e-marketing, </w:t>
      </w:r>
      <w:r w:rsidR="00DB39A8">
        <w:rPr>
          <w:sz w:val="22"/>
          <w:szCs w:val="22"/>
        </w:rPr>
        <w:t xml:space="preserve">creating, </w:t>
      </w:r>
      <w:r w:rsidR="00C57E1D">
        <w:rPr>
          <w:sz w:val="22"/>
          <w:szCs w:val="22"/>
        </w:rPr>
        <w:t xml:space="preserve">supervising </w:t>
      </w:r>
      <w:r w:rsidR="002028E1">
        <w:rPr>
          <w:sz w:val="22"/>
          <w:szCs w:val="22"/>
        </w:rPr>
        <w:t xml:space="preserve">social media </w:t>
      </w:r>
      <w:r w:rsidR="007A72FE">
        <w:rPr>
          <w:sz w:val="22"/>
          <w:szCs w:val="22"/>
        </w:rPr>
        <w:t xml:space="preserve">content, </w:t>
      </w:r>
      <w:r w:rsidR="0051756E">
        <w:rPr>
          <w:sz w:val="22"/>
          <w:szCs w:val="22"/>
        </w:rPr>
        <w:t xml:space="preserve">and </w:t>
      </w:r>
      <w:r w:rsidR="007A72FE">
        <w:rPr>
          <w:sz w:val="22"/>
          <w:szCs w:val="22"/>
        </w:rPr>
        <w:t>interacting</w:t>
      </w:r>
      <w:r>
        <w:rPr>
          <w:sz w:val="22"/>
          <w:szCs w:val="22"/>
        </w:rPr>
        <w:t xml:space="preserve"> </w:t>
      </w:r>
      <w:r w:rsidRPr="007138D2">
        <w:rPr>
          <w:sz w:val="22"/>
          <w:szCs w:val="22"/>
        </w:rPr>
        <w:t xml:space="preserve">with </w:t>
      </w:r>
      <w:r w:rsidR="00660E38">
        <w:rPr>
          <w:sz w:val="22"/>
          <w:szCs w:val="22"/>
        </w:rPr>
        <w:t xml:space="preserve">customers </w:t>
      </w:r>
      <w:r w:rsidR="007A72FE">
        <w:rPr>
          <w:sz w:val="22"/>
          <w:szCs w:val="22"/>
        </w:rPr>
        <w:t>online.</w:t>
      </w:r>
    </w:p>
    <w:p w:rsidR="00611104" w:rsidRPr="005F5C69" w:rsidRDefault="00611104" w:rsidP="001E2CAD">
      <w:pPr>
        <w:pStyle w:val="ListBullet"/>
        <w:numPr>
          <w:ilvl w:val="0"/>
          <w:numId w:val="0"/>
        </w:numPr>
        <w:spacing w:after="0"/>
        <w:ind w:left="720"/>
        <w:rPr>
          <w:sz w:val="22"/>
          <w:szCs w:val="22"/>
        </w:rPr>
      </w:pPr>
    </w:p>
    <w:p w:rsidR="009D0B20" w:rsidRDefault="00F75264" w:rsidP="0012692C">
      <w:pPr>
        <w:pStyle w:val="Heading3"/>
      </w:pPr>
      <w:r>
        <w:lastRenderedPageBreak/>
        <w:t>CONTENT MODERATOR |</w:t>
      </w:r>
      <w:r w:rsidR="003412EC">
        <w:t xml:space="preserve"> NEPTECH</w:t>
      </w:r>
      <w:r w:rsidR="003412EC" w:rsidRPr="00E0309E">
        <w:t xml:space="preserve"> </w:t>
      </w:r>
      <w:r w:rsidR="003412EC">
        <w:t>S</w:t>
      </w:r>
      <w:r w:rsidR="003412EC" w:rsidRPr="00E0309E">
        <w:t>olutions</w:t>
      </w:r>
      <w:r w:rsidR="003412EC">
        <w:t> </w:t>
      </w:r>
      <w:r w:rsidR="00856741">
        <w:t>|</w:t>
      </w:r>
      <w:r w:rsidR="00550984">
        <w:t xml:space="preserve"> </w:t>
      </w:r>
      <w:r w:rsidR="00856741">
        <w:t xml:space="preserve">2014 </w:t>
      </w:r>
      <w:r w:rsidR="004E4189">
        <w:t>NOV</w:t>
      </w:r>
      <w:r w:rsidR="00392586">
        <w:t>-</w:t>
      </w:r>
      <w:r w:rsidR="00856741">
        <w:t xml:space="preserve"> 2015 </w:t>
      </w:r>
      <w:r w:rsidR="00B17772">
        <w:t>APRIL</w:t>
      </w:r>
    </w:p>
    <w:p w:rsidR="00E21393" w:rsidRPr="000764C8" w:rsidRDefault="00E21393" w:rsidP="000602B4">
      <w:pPr>
        <w:spacing w:after="0"/>
        <w:ind w:left="142" w:hanging="142"/>
        <w:rPr>
          <w:i/>
        </w:rPr>
      </w:pPr>
      <w:r>
        <w:rPr>
          <w:i/>
          <w:sz w:val="22"/>
        </w:rPr>
        <w:t>Description and</w:t>
      </w:r>
      <w:r w:rsidRPr="000764C8">
        <w:rPr>
          <w:i/>
          <w:sz w:val="22"/>
        </w:rPr>
        <w:t xml:space="preserve"> Duties:</w:t>
      </w:r>
    </w:p>
    <w:p w:rsidR="008678E1" w:rsidRDefault="00E102BF" w:rsidP="000602B4">
      <w:pPr>
        <w:pStyle w:val="ListBullet"/>
        <w:spacing w:after="0"/>
        <w:rPr>
          <w:sz w:val="22"/>
        </w:rPr>
      </w:pPr>
      <w:r w:rsidRPr="008678E1">
        <w:rPr>
          <w:sz w:val="22"/>
        </w:rPr>
        <w:t xml:space="preserve">Worked as a </w:t>
      </w:r>
      <w:r w:rsidR="002A4B95" w:rsidRPr="008678E1">
        <w:rPr>
          <w:sz w:val="22"/>
        </w:rPr>
        <w:t>content</w:t>
      </w:r>
      <w:r w:rsidRPr="008678E1">
        <w:rPr>
          <w:sz w:val="22"/>
        </w:rPr>
        <w:t xml:space="preserve"> moderator</w:t>
      </w:r>
      <w:r w:rsidR="008678E1">
        <w:rPr>
          <w:sz w:val="22"/>
        </w:rPr>
        <w:t xml:space="preserve"> and supervisor</w:t>
      </w:r>
      <w:r w:rsidRPr="008678E1">
        <w:rPr>
          <w:sz w:val="22"/>
        </w:rPr>
        <w:t xml:space="preserve"> for a</w:t>
      </w:r>
      <w:r w:rsidR="007D56A1" w:rsidRPr="008678E1">
        <w:rPr>
          <w:sz w:val="22"/>
        </w:rPr>
        <w:t xml:space="preserve"> language</w:t>
      </w:r>
      <w:r w:rsidR="00FD4933" w:rsidRPr="008678E1">
        <w:rPr>
          <w:sz w:val="22"/>
        </w:rPr>
        <w:t xml:space="preserve"> </w:t>
      </w:r>
      <w:r w:rsidR="00D775A8" w:rsidRPr="008678E1">
        <w:rPr>
          <w:sz w:val="22"/>
        </w:rPr>
        <w:t>transcription</w:t>
      </w:r>
      <w:r w:rsidR="00CD1B72" w:rsidRPr="008678E1">
        <w:rPr>
          <w:sz w:val="22"/>
        </w:rPr>
        <w:t xml:space="preserve"> </w:t>
      </w:r>
      <w:r w:rsidR="002971C5" w:rsidRPr="008678E1">
        <w:rPr>
          <w:sz w:val="22"/>
        </w:rPr>
        <w:t>company</w:t>
      </w:r>
      <w:r w:rsidR="006648E5" w:rsidRPr="008678E1">
        <w:rPr>
          <w:sz w:val="22"/>
        </w:rPr>
        <w:t xml:space="preserve">. </w:t>
      </w:r>
    </w:p>
    <w:p w:rsidR="001C085A" w:rsidRDefault="004959B4" w:rsidP="001C085A">
      <w:pPr>
        <w:pStyle w:val="ListBullet"/>
        <w:spacing w:after="0"/>
        <w:rPr>
          <w:sz w:val="22"/>
        </w:rPr>
      </w:pPr>
      <w:r w:rsidRPr="008678E1">
        <w:rPr>
          <w:sz w:val="22"/>
        </w:rPr>
        <w:t xml:space="preserve">Responsible for </w:t>
      </w:r>
      <w:r w:rsidR="00C555B8" w:rsidRPr="008678E1">
        <w:rPr>
          <w:sz w:val="22"/>
        </w:rPr>
        <w:t xml:space="preserve">moderating the </w:t>
      </w:r>
      <w:r w:rsidR="004A0908" w:rsidRPr="008678E1">
        <w:rPr>
          <w:sz w:val="22"/>
        </w:rPr>
        <w:t>transcribed content</w:t>
      </w:r>
      <w:r w:rsidR="00C555B8" w:rsidRPr="008678E1">
        <w:rPr>
          <w:sz w:val="22"/>
        </w:rPr>
        <w:t xml:space="preserve"> for error, </w:t>
      </w:r>
      <w:r w:rsidRPr="008678E1">
        <w:rPr>
          <w:sz w:val="22"/>
        </w:rPr>
        <w:t>f</w:t>
      </w:r>
      <w:r w:rsidR="004D738F" w:rsidRPr="008678E1">
        <w:rPr>
          <w:sz w:val="22"/>
        </w:rPr>
        <w:t>ormulating new</w:t>
      </w:r>
      <w:r w:rsidR="00C7698E" w:rsidRPr="008678E1">
        <w:rPr>
          <w:sz w:val="22"/>
        </w:rPr>
        <w:t xml:space="preserve"> techniques </w:t>
      </w:r>
      <w:r w:rsidR="004A0908" w:rsidRPr="008678E1">
        <w:rPr>
          <w:sz w:val="22"/>
        </w:rPr>
        <w:t xml:space="preserve">and schemes </w:t>
      </w:r>
      <w:r w:rsidR="00C7698E" w:rsidRPr="008678E1">
        <w:rPr>
          <w:sz w:val="22"/>
        </w:rPr>
        <w:t>for</w:t>
      </w:r>
      <w:r w:rsidR="004A0908" w:rsidRPr="008678E1">
        <w:rPr>
          <w:sz w:val="22"/>
        </w:rPr>
        <w:t xml:space="preserve"> consumer interaction</w:t>
      </w:r>
      <w:r w:rsidR="00C555B8" w:rsidRPr="008678E1">
        <w:rPr>
          <w:sz w:val="22"/>
        </w:rPr>
        <w:t xml:space="preserve">, </w:t>
      </w:r>
      <w:r w:rsidR="001A0897" w:rsidRPr="008678E1">
        <w:rPr>
          <w:sz w:val="22"/>
        </w:rPr>
        <w:t>quality control and e</w:t>
      </w:r>
      <w:r w:rsidR="00856741" w:rsidRPr="008678E1">
        <w:rPr>
          <w:sz w:val="22"/>
        </w:rPr>
        <w:t>valuation</w:t>
      </w:r>
      <w:r w:rsidR="00470698" w:rsidRPr="008678E1">
        <w:rPr>
          <w:sz w:val="22"/>
        </w:rPr>
        <w:t xml:space="preserve"> </w:t>
      </w:r>
      <w:r w:rsidR="001A0897" w:rsidRPr="008678E1">
        <w:rPr>
          <w:sz w:val="22"/>
        </w:rPr>
        <w:t xml:space="preserve">of </w:t>
      </w:r>
      <w:r w:rsidR="00470698" w:rsidRPr="008678E1">
        <w:rPr>
          <w:sz w:val="22"/>
        </w:rPr>
        <w:t xml:space="preserve">existing staff. </w:t>
      </w:r>
      <w:r w:rsidR="001C085A" w:rsidRPr="00C555B8">
        <w:rPr>
          <w:sz w:val="22"/>
        </w:rPr>
        <w:t xml:space="preserve">Worked in a fast paced environment </w:t>
      </w:r>
      <w:r w:rsidR="001C085A">
        <w:rPr>
          <w:sz w:val="22"/>
        </w:rPr>
        <w:t>requiring utmost efficiency</w:t>
      </w:r>
      <w:r w:rsidR="001C085A" w:rsidRPr="00C555B8">
        <w:rPr>
          <w:sz w:val="22"/>
        </w:rPr>
        <w:t xml:space="preserve"> and communication. </w:t>
      </w:r>
    </w:p>
    <w:p w:rsidR="00C26D18" w:rsidRPr="00C555B8" w:rsidRDefault="00C26D18" w:rsidP="00C26D18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0A4C54" w:rsidRDefault="000A4C54" w:rsidP="00A84BAC">
      <w:pPr>
        <w:pStyle w:val="Heading2"/>
      </w:pPr>
      <w:r>
        <w:t>SKILLS AND QUALIFIC</w:t>
      </w:r>
      <w:r w:rsidR="003A1399">
        <w:t>A</w:t>
      </w:r>
      <w:r>
        <w:t>TIONS</w:t>
      </w:r>
    </w:p>
    <w:p w:rsidR="00BD1760" w:rsidRPr="00C26D18" w:rsidRDefault="00C26D18" w:rsidP="00C26D18">
      <w:pPr>
        <w:pStyle w:val="ListParagraph"/>
        <w:numPr>
          <w:ilvl w:val="0"/>
          <w:numId w:val="11"/>
        </w:numPr>
        <w:tabs>
          <w:tab w:val="left" w:pos="450"/>
          <w:tab w:val="left" w:pos="630"/>
        </w:tabs>
        <w:spacing w:after="0"/>
        <w:ind w:left="720"/>
        <w:rPr>
          <w:sz w:val="22"/>
          <w:szCs w:val="22"/>
        </w:rPr>
      </w:pPr>
      <w:r w:rsidRPr="002347BF">
        <w:rPr>
          <w:sz w:val="22"/>
          <w:szCs w:val="22"/>
        </w:rPr>
        <w:t xml:space="preserve">Data </w:t>
      </w:r>
      <w:r>
        <w:rPr>
          <w:sz w:val="22"/>
          <w:szCs w:val="22"/>
        </w:rPr>
        <w:t xml:space="preserve">quality assessment, </w:t>
      </w:r>
      <w:r w:rsidRPr="002347BF">
        <w:rPr>
          <w:sz w:val="22"/>
          <w:szCs w:val="22"/>
        </w:rPr>
        <w:t>analytics</w:t>
      </w:r>
      <w:r>
        <w:rPr>
          <w:sz w:val="22"/>
          <w:szCs w:val="22"/>
        </w:rPr>
        <w:t>, segmentation and visualization. Time series analysis,</w:t>
      </w:r>
      <w:r w:rsidRPr="002347BF">
        <w:rPr>
          <w:sz w:val="22"/>
          <w:szCs w:val="22"/>
        </w:rPr>
        <w:t xml:space="preserve"> forecasting</w:t>
      </w:r>
      <w:r>
        <w:rPr>
          <w:sz w:val="22"/>
          <w:szCs w:val="22"/>
        </w:rPr>
        <w:t xml:space="preserve"> and modeling of physical systems</w:t>
      </w:r>
      <w:r w:rsidR="00DD6AC9">
        <w:rPr>
          <w:sz w:val="22"/>
          <w:szCs w:val="22"/>
        </w:rPr>
        <w:t>, machine learning</w:t>
      </w:r>
      <w:r>
        <w:rPr>
          <w:sz w:val="22"/>
          <w:szCs w:val="22"/>
        </w:rPr>
        <w:t xml:space="preserve">. </w:t>
      </w:r>
    </w:p>
    <w:p w:rsidR="000A4C54" w:rsidRPr="008C403C" w:rsidRDefault="000A4C54" w:rsidP="00C26D18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spacing w:after="0"/>
        <w:ind w:left="720"/>
        <w:rPr>
          <w:sz w:val="22"/>
        </w:rPr>
      </w:pPr>
      <w:r w:rsidRPr="008C403C">
        <w:rPr>
          <w:sz w:val="22"/>
        </w:rPr>
        <w:t>Experience</w:t>
      </w:r>
      <w:r w:rsidR="00013041">
        <w:rPr>
          <w:sz w:val="22"/>
        </w:rPr>
        <w:t>d</w:t>
      </w:r>
      <w:r w:rsidRPr="008C403C">
        <w:rPr>
          <w:sz w:val="22"/>
        </w:rPr>
        <w:t xml:space="preserve"> in managing </w:t>
      </w:r>
      <w:r w:rsidR="00A4775D">
        <w:rPr>
          <w:sz w:val="22"/>
        </w:rPr>
        <w:t xml:space="preserve">and executing </w:t>
      </w:r>
      <w:r w:rsidRPr="008C403C">
        <w:rPr>
          <w:sz w:val="22"/>
        </w:rPr>
        <w:t>large-scale</w:t>
      </w:r>
      <w:r w:rsidR="00013041">
        <w:rPr>
          <w:sz w:val="22"/>
        </w:rPr>
        <w:t xml:space="preserve"> objectives</w:t>
      </w:r>
      <w:r w:rsidRPr="008C403C">
        <w:rPr>
          <w:sz w:val="22"/>
        </w:rPr>
        <w:t xml:space="preserve"> through competent planning and execution.</w:t>
      </w:r>
    </w:p>
    <w:p w:rsidR="000A4C54" w:rsidRDefault="002060F5" w:rsidP="00C26D18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spacing w:after="0"/>
        <w:ind w:left="720"/>
        <w:rPr>
          <w:sz w:val="22"/>
        </w:rPr>
      </w:pPr>
      <w:r>
        <w:rPr>
          <w:sz w:val="22"/>
        </w:rPr>
        <w:t>Excellent</w:t>
      </w:r>
      <w:r w:rsidR="000A4C54" w:rsidRPr="008C403C">
        <w:rPr>
          <w:sz w:val="22"/>
        </w:rPr>
        <w:t xml:space="preserve"> written and oral communication acquired through experience</w:t>
      </w:r>
      <w:r w:rsidR="00A07297">
        <w:rPr>
          <w:sz w:val="22"/>
        </w:rPr>
        <w:t>s</w:t>
      </w:r>
      <w:r w:rsidR="000A4C54" w:rsidRPr="008C403C">
        <w:rPr>
          <w:sz w:val="22"/>
        </w:rPr>
        <w:t xml:space="preserve"> in </w:t>
      </w:r>
      <w:r w:rsidR="00416E10">
        <w:rPr>
          <w:sz w:val="22"/>
        </w:rPr>
        <w:t xml:space="preserve">leadership, </w:t>
      </w:r>
      <w:r w:rsidR="000A4C54" w:rsidRPr="008C403C">
        <w:rPr>
          <w:sz w:val="22"/>
        </w:rPr>
        <w:t xml:space="preserve">public relations, branding and marketing. </w:t>
      </w:r>
    </w:p>
    <w:p w:rsidR="000A4C54" w:rsidRDefault="000A4C54" w:rsidP="00C26D18">
      <w:pPr>
        <w:pStyle w:val="ListParagraph"/>
        <w:numPr>
          <w:ilvl w:val="0"/>
          <w:numId w:val="11"/>
        </w:numPr>
        <w:tabs>
          <w:tab w:val="left" w:pos="360"/>
          <w:tab w:val="left" w:pos="450"/>
          <w:tab w:val="left" w:pos="630"/>
        </w:tabs>
        <w:spacing w:after="0"/>
        <w:ind w:left="720"/>
        <w:rPr>
          <w:sz w:val="22"/>
        </w:rPr>
      </w:pPr>
      <w:r>
        <w:rPr>
          <w:sz w:val="22"/>
        </w:rPr>
        <w:t>Languages</w:t>
      </w:r>
      <w:r w:rsidR="00BE1BC2">
        <w:rPr>
          <w:sz w:val="22"/>
        </w:rPr>
        <w:t>:</w:t>
      </w:r>
      <w:r w:rsidR="007E024C">
        <w:rPr>
          <w:sz w:val="22"/>
        </w:rPr>
        <w:t xml:space="preserve"> English (bilingual </w:t>
      </w:r>
      <w:r>
        <w:rPr>
          <w:sz w:val="22"/>
        </w:rPr>
        <w:t>fluency), Nepali (</w:t>
      </w:r>
      <w:r w:rsidR="007E024C">
        <w:rPr>
          <w:sz w:val="22"/>
        </w:rPr>
        <w:t>bilingual</w:t>
      </w:r>
      <w:r>
        <w:rPr>
          <w:sz w:val="22"/>
        </w:rPr>
        <w:t xml:space="preserve"> fluency), Hindi (</w:t>
      </w:r>
      <w:r w:rsidR="00A1396C">
        <w:rPr>
          <w:sz w:val="22"/>
        </w:rPr>
        <w:t>working</w:t>
      </w:r>
      <w:r>
        <w:rPr>
          <w:sz w:val="22"/>
        </w:rPr>
        <w:t xml:space="preserve"> fluency). </w:t>
      </w:r>
    </w:p>
    <w:p w:rsidR="003B1EFE" w:rsidRDefault="003B1EFE" w:rsidP="003B1EFE">
      <w:pPr>
        <w:tabs>
          <w:tab w:val="left" w:pos="360"/>
          <w:tab w:val="left" w:pos="450"/>
        </w:tabs>
        <w:spacing w:after="0"/>
        <w:rPr>
          <w:sz w:val="22"/>
        </w:rPr>
      </w:pPr>
    </w:p>
    <w:p w:rsidR="003B1EFE" w:rsidRDefault="003B1EFE" w:rsidP="00B12EE2">
      <w:pPr>
        <w:pStyle w:val="Heading2"/>
        <w:ind w:firstLine="720"/>
      </w:pPr>
      <w:r>
        <w:t>COMPUTATIONAL SKILLSET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3422"/>
        <w:gridCol w:w="2022"/>
        <w:gridCol w:w="3037"/>
      </w:tblGrid>
      <w:tr w:rsidR="00882886" w:rsidTr="00E05CBC">
        <w:tc>
          <w:tcPr>
            <w:tcW w:w="789" w:type="pct"/>
            <w:tcBorders>
              <w:bottom w:val="single" w:sz="8" w:space="0" w:color="39A5B7" w:themeColor="accent1"/>
              <w:right w:val="single" w:sz="8" w:space="0" w:color="39A5B7" w:themeColor="accent1"/>
            </w:tcBorders>
          </w:tcPr>
          <w:p w:rsidR="00882886" w:rsidRDefault="00882886" w:rsidP="00A36D78">
            <w:pPr>
              <w:tabs>
                <w:tab w:val="left" w:pos="360"/>
                <w:tab w:val="left" w:pos="450"/>
              </w:tabs>
              <w:ind w:left="90"/>
              <w:rPr>
                <w:sz w:val="22"/>
              </w:rPr>
            </w:pPr>
          </w:p>
        </w:tc>
        <w:tc>
          <w:tcPr>
            <w:tcW w:w="169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Default="00C104E4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Experienced</w:t>
            </w:r>
          </w:p>
        </w:tc>
        <w:tc>
          <w:tcPr>
            <w:tcW w:w="100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Default="00882886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Proficient</w:t>
            </w:r>
          </w:p>
        </w:tc>
        <w:tc>
          <w:tcPr>
            <w:tcW w:w="1508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Default="00882886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Advanced Beginner</w:t>
            </w:r>
          </w:p>
        </w:tc>
      </w:tr>
      <w:tr w:rsidR="00882886" w:rsidTr="00E05CBC">
        <w:tc>
          <w:tcPr>
            <w:tcW w:w="78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Default="00D347CB" w:rsidP="00764427">
            <w:pPr>
              <w:tabs>
                <w:tab w:val="left" w:pos="360"/>
                <w:tab w:val="left" w:pos="450"/>
              </w:tabs>
              <w:ind w:left="90"/>
              <w:rPr>
                <w:sz w:val="22"/>
              </w:rPr>
            </w:pPr>
            <w:r>
              <w:rPr>
                <w:sz w:val="22"/>
              </w:rPr>
              <w:t xml:space="preserve">Languages </w:t>
            </w:r>
          </w:p>
        </w:tc>
        <w:tc>
          <w:tcPr>
            <w:tcW w:w="169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Default="00CF5FAA" w:rsidP="00E0363C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Python</w:t>
            </w:r>
            <w:r w:rsidR="00B21AE6">
              <w:rPr>
                <w:sz w:val="22"/>
              </w:rPr>
              <w:t>*</w:t>
            </w:r>
            <w:r>
              <w:rPr>
                <w:sz w:val="22"/>
              </w:rPr>
              <w:t>,</w:t>
            </w:r>
            <w:r w:rsidR="00E0363C">
              <w:rPr>
                <w:sz w:val="22"/>
              </w:rPr>
              <w:t xml:space="preserve"> </w:t>
            </w:r>
            <w:r w:rsidR="000875C0">
              <w:rPr>
                <w:sz w:val="22"/>
              </w:rPr>
              <w:t>FORTRAN</w:t>
            </w:r>
            <w:r w:rsidR="00B21AE6">
              <w:rPr>
                <w:sz w:val="22"/>
              </w:rPr>
              <w:t>*</w:t>
            </w:r>
            <w:r w:rsidR="000875C0">
              <w:rPr>
                <w:sz w:val="22"/>
              </w:rPr>
              <w:t>, MATLAB</w:t>
            </w:r>
            <w:r w:rsidR="00B21AE6">
              <w:rPr>
                <w:sz w:val="22"/>
              </w:rPr>
              <w:t>*</w:t>
            </w:r>
            <w:r w:rsidR="000875C0">
              <w:rPr>
                <w:sz w:val="22"/>
              </w:rPr>
              <w:t xml:space="preserve">, </w:t>
            </w:r>
          </w:p>
        </w:tc>
        <w:tc>
          <w:tcPr>
            <w:tcW w:w="100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Default="00E96F09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="00527060">
              <w:rPr>
                <w:sz w:val="22"/>
              </w:rPr>
              <w:t>*</w:t>
            </w:r>
          </w:p>
        </w:tc>
        <w:tc>
          <w:tcPr>
            <w:tcW w:w="1508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Default="009816F5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C++, </w:t>
            </w:r>
            <w:r w:rsidR="00C820DD">
              <w:rPr>
                <w:sz w:val="22"/>
              </w:rPr>
              <w:t>Wolfram Cloud</w:t>
            </w:r>
            <w:r w:rsidR="00EC38BE">
              <w:rPr>
                <w:sz w:val="22"/>
              </w:rPr>
              <w:t>, Maple</w:t>
            </w:r>
            <w:r w:rsidR="000E1BCE">
              <w:rPr>
                <w:sz w:val="22"/>
              </w:rPr>
              <w:t>*</w:t>
            </w:r>
            <w:r w:rsidR="007C008A">
              <w:rPr>
                <w:sz w:val="22"/>
              </w:rPr>
              <w:t>, SQL</w:t>
            </w:r>
          </w:p>
        </w:tc>
      </w:tr>
      <w:tr w:rsidR="00882886" w:rsidTr="00E05CBC">
        <w:tc>
          <w:tcPr>
            <w:tcW w:w="78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Default="00D347CB" w:rsidP="00764427">
            <w:pPr>
              <w:tabs>
                <w:tab w:val="left" w:pos="360"/>
                <w:tab w:val="left" w:pos="450"/>
              </w:tabs>
              <w:ind w:left="90"/>
              <w:rPr>
                <w:sz w:val="22"/>
              </w:rPr>
            </w:pPr>
            <w:r>
              <w:rPr>
                <w:sz w:val="22"/>
              </w:rPr>
              <w:t>Environment</w:t>
            </w:r>
          </w:p>
        </w:tc>
        <w:tc>
          <w:tcPr>
            <w:tcW w:w="169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Default="00D32E5E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Windows</w:t>
            </w:r>
            <w:r w:rsidR="00B21AE6">
              <w:rPr>
                <w:sz w:val="22"/>
              </w:rPr>
              <w:t>*</w:t>
            </w:r>
          </w:p>
        </w:tc>
        <w:tc>
          <w:tcPr>
            <w:tcW w:w="100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Default="001C0C04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Linux*, </w:t>
            </w:r>
            <w:r w:rsidR="00F14CA0">
              <w:rPr>
                <w:sz w:val="22"/>
              </w:rPr>
              <w:t>macOS</w:t>
            </w:r>
          </w:p>
        </w:tc>
        <w:tc>
          <w:tcPr>
            <w:tcW w:w="1508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Default="00882886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</w:p>
        </w:tc>
      </w:tr>
      <w:tr w:rsidR="00882886" w:rsidTr="00E05CBC">
        <w:tc>
          <w:tcPr>
            <w:tcW w:w="78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BA2A7F" w:rsidRDefault="00D347CB" w:rsidP="00764427">
            <w:pPr>
              <w:tabs>
                <w:tab w:val="left" w:pos="360"/>
                <w:tab w:val="left" w:pos="450"/>
              </w:tabs>
              <w:ind w:left="90"/>
              <w:rPr>
                <w:sz w:val="22"/>
              </w:rPr>
            </w:pPr>
            <w:r>
              <w:rPr>
                <w:sz w:val="22"/>
              </w:rPr>
              <w:t>Hardware</w:t>
            </w:r>
          </w:p>
        </w:tc>
        <w:tc>
          <w:tcPr>
            <w:tcW w:w="169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882886" w:rsidRDefault="004E0B65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PC</w:t>
            </w:r>
            <w:r w:rsidR="00B21AE6">
              <w:rPr>
                <w:sz w:val="22"/>
              </w:rPr>
              <w:t>*</w:t>
            </w:r>
          </w:p>
        </w:tc>
        <w:tc>
          <w:tcPr>
            <w:tcW w:w="100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882886" w:rsidRDefault="004E0B65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Mac</w:t>
            </w:r>
          </w:p>
        </w:tc>
        <w:tc>
          <w:tcPr>
            <w:tcW w:w="1508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882886" w:rsidRDefault="00882886" w:rsidP="00A36D78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</w:p>
        </w:tc>
      </w:tr>
      <w:tr w:rsidR="009816F5" w:rsidTr="00E05CBC">
        <w:tc>
          <w:tcPr>
            <w:tcW w:w="78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</w:tcPr>
          <w:p w:rsidR="009816F5" w:rsidRDefault="009816F5" w:rsidP="009816F5">
            <w:pPr>
              <w:tabs>
                <w:tab w:val="left" w:pos="360"/>
                <w:tab w:val="left" w:pos="450"/>
              </w:tabs>
              <w:ind w:left="90"/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1699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83CCD8" w:themeFill="accent1" w:themeFillTint="99"/>
          </w:tcPr>
          <w:p w:rsidR="009816F5" w:rsidRDefault="009816F5" w:rsidP="009816F5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Microsoft Office Suite*, LaTeX*</w:t>
            </w:r>
          </w:p>
        </w:tc>
        <w:tc>
          <w:tcPr>
            <w:tcW w:w="1004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ACDDE5" w:themeFill="accent1" w:themeFillTint="66"/>
          </w:tcPr>
          <w:p w:rsidR="009816F5" w:rsidRDefault="009816F5" w:rsidP="009816F5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</w:p>
        </w:tc>
        <w:tc>
          <w:tcPr>
            <w:tcW w:w="1508" w:type="pct"/>
            <w:tcBorders>
              <w:top w:val="single" w:sz="8" w:space="0" w:color="39A5B7" w:themeColor="accent1"/>
              <w:left w:val="single" w:sz="8" w:space="0" w:color="39A5B7" w:themeColor="accent1"/>
              <w:bottom w:val="single" w:sz="8" w:space="0" w:color="39A5B7" w:themeColor="accent1"/>
              <w:right w:val="single" w:sz="8" w:space="0" w:color="39A5B7" w:themeColor="accent1"/>
            </w:tcBorders>
            <w:shd w:val="clear" w:color="auto" w:fill="D5EEF2" w:themeFill="accent1" w:themeFillTint="33"/>
          </w:tcPr>
          <w:p w:rsidR="009816F5" w:rsidRDefault="009816F5" w:rsidP="009816F5">
            <w:pPr>
              <w:tabs>
                <w:tab w:val="left" w:pos="360"/>
                <w:tab w:val="left" w:pos="450"/>
              </w:tabs>
              <w:ind w:left="90"/>
              <w:jc w:val="center"/>
              <w:rPr>
                <w:sz w:val="22"/>
              </w:rPr>
            </w:pPr>
            <w:r>
              <w:rPr>
                <w:sz w:val="22"/>
              </w:rPr>
              <w:t>Adobe Photoshop,</w:t>
            </w:r>
            <w:r w:rsidRPr="002347BF">
              <w:rPr>
                <w:sz w:val="22"/>
                <w:szCs w:val="22"/>
              </w:rPr>
              <w:t xml:space="preserve"> AutoCAD, Tableau</w:t>
            </w:r>
          </w:p>
        </w:tc>
      </w:tr>
    </w:tbl>
    <w:p w:rsidR="000A4C54" w:rsidRPr="00636E7D" w:rsidRDefault="00636E7D" w:rsidP="00CB152C">
      <w:pPr>
        <w:pStyle w:val="SectionHeading"/>
        <w:spacing w:before="0"/>
        <w:ind w:left="1440"/>
        <w:jc w:val="right"/>
        <w:rPr>
          <w:b w:val="0"/>
          <w:color w:val="2A7B88" w:themeColor="accent1" w:themeShade="BF"/>
          <w:sz w:val="22"/>
          <w:szCs w:val="22"/>
        </w:rPr>
      </w:pPr>
      <w:r>
        <w:rPr>
          <w:b w:val="0"/>
          <w:color w:val="2A7B88" w:themeColor="accent1" w:themeShade="BF"/>
          <w:sz w:val="22"/>
          <w:szCs w:val="22"/>
        </w:rPr>
        <w:t>*</w:t>
      </w:r>
      <w:r w:rsidR="00CB152C" w:rsidRPr="00636E7D">
        <w:rPr>
          <w:b w:val="0"/>
          <w:color w:val="2A7B88" w:themeColor="accent1" w:themeShade="BF"/>
          <w:sz w:val="22"/>
          <w:szCs w:val="22"/>
        </w:rPr>
        <w:t xml:space="preserve">indicates </w:t>
      </w:r>
      <w:r w:rsidR="00C24744">
        <w:rPr>
          <w:b w:val="0"/>
          <w:color w:val="2A7B88" w:themeColor="accent1" w:themeShade="BF"/>
          <w:sz w:val="22"/>
          <w:szCs w:val="22"/>
        </w:rPr>
        <w:t xml:space="preserve">certification or </w:t>
      </w:r>
      <w:r w:rsidR="00CB152C" w:rsidRPr="00636E7D">
        <w:rPr>
          <w:b w:val="0"/>
          <w:color w:val="2A7B88" w:themeColor="accent1" w:themeShade="BF"/>
          <w:sz w:val="22"/>
          <w:szCs w:val="22"/>
        </w:rPr>
        <w:t>demonstrated usage in projects</w:t>
      </w:r>
      <w:r w:rsidR="00C24744">
        <w:rPr>
          <w:b w:val="0"/>
          <w:color w:val="2A7B88" w:themeColor="accent1" w:themeShade="BF"/>
          <w:sz w:val="22"/>
          <w:szCs w:val="22"/>
        </w:rPr>
        <w:t>.</w:t>
      </w:r>
    </w:p>
    <w:p w:rsidR="00611858" w:rsidRPr="000D14AC" w:rsidRDefault="00611858" w:rsidP="00A84BAC">
      <w:pPr>
        <w:pStyle w:val="Heading2"/>
      </w:pPr>
      <w:r>
        <w:t xml:space="preserve">RESEARCH </w:t>
      </w:r>
      <w:r w:rsidR="00921933">
        <w:t>PROJECTS</w:t>
      </w:r>
    </w:p>
    <w:p w:rsidR="00611858" w:rsidRPr="0089747A" w:rsidRDefault="004C6692" w:rsidP="0012692C">
      <w:pPr>
        <w:pStyle w:val="Heading3"/>
      </w:pPr>
      <w:r w:rsidRPr="0002268A">
        <w:rPr>
          <w:rFonts w:asciiTheme="minorHAnsi" w:hAnsiTheme="minorHAnsi"/>
          <w:szCs w:val="22"/>
        </w:rPr>
        <w:t>PERTURBATION OF LAGRANGE POINTS IN EFFECTIVE POTENTIAL SIMULATIONS</w:t>
      </w:r>
      <w:r w:rsidRPr="003F62D6">
        <w:rPr>
          <w:rFonts w:asciiTheme="minorHAnsi" w:hAnsiTheme="minorHAnsi"/>
          <w:b w:val="0"/>
          <w:szCs w:val="22"/>
        </w:rPr>
        <w:t xml:space="preserve"> </w:t>
      </w:r>
      <w:r w:rsidR="00611858" w:rsidRPr="0089747A">
        <w:t>|</w:t>
      </w:r>
      <w:r w:rsidR="00E83B73" w:rsidRPr="0089747A">
        <w:t xml:space="preserve"> Honors Thesis Project </w:t>
      </w:r>
      <w:r w:rsidR="00E622C5" w:rsidRPr="0089747A">
        <w:t xml:space="preserve">for Physics </w:t>
      </w:r>
      <w:r w:rsidR="00E83B73" w:rsidRPr="0089747A">
        <w:t>|</w:t>
      </w:r>
      <w:r w:rsidR="00611858" w:rsidRPr="0089747A">
        <w:t xml:space="preserve"> </w:t>
      </w:r>
      <w:r w:rsidR="000258C6" w:rsidRPr="0089747A">
        <w:t>S</w:t>
      </w:r>
      <w:r w:rsidR="008F6AFE" w:rsidRPr="0089747A">
        <w:t>pring</w:t>
      </w:r>
      <w:r w:rsidR="00D84A7D" w:rsidRPr="0089747A">
        <w:t xml:space="preserve"> 20</w:t>
      </w:r>
      <w:r w:rsidR="00145DAD">
        <w:t>20</w:t>
      </w:r>
      <w:r w:rsidR="00D84A7D" w:rsidRPr="0089747A">
        <w:t xml:space="preserve"> </w:t>
      </w:r>
    </w:p>
    <w:p w:rsidR="004E142F" w:rsidRDefault="005D06E2" w:rsidP="005D06E2">
      <w:pPr>
        <w:spacing w:after="0" w:line="276" w:lineRule="auto"/>
        <w:ind w:left="142" w:hanging="142"/>
        <w:rPr>
          <w:b/>
          <w:sz w:val="22"/>
        </w:rPr>
      </w:pPr>
      <w:r>
        <w:rPr>
          <w:i/>
          <w:sz w:val="22"/>
        </w:rPr>
        <w:t xml:space="preserve">Research Advisor: Dr. Michael Vera </w:t>
      </w:r>
    </w:p>
    <w:p w:rsidR="00C37F33" w:rsidRPr="00D004B9" w:rsidRDefault="005568DA" w:rsidP="007637E1">
      <w:pPr>
        <w:pStyle w:val="ListBullet"/>
        <w:numPr>
          <w:ilvl w:val="0"/>
          <w:numId w:val="0"/>
        </w:numPr>
        <w:spacing w:after="0"/>
        <w:ind w:left="180"/>
        <w:jc w:val="both"/>
        <w:rPr>
          <w:i/>
          <w:sz w:val="22"/>
        </w:rPr>
      </w:pPr>
      <w:r>
        <w:rPr>
          <w:sz w:val="22"/>
        </w:rPr>
        <w:t>A</w:t>
      </w:r>
      <w:r w:rsidR="00AD612E">
        <w:rPr>
          <w:sz w:val="22"/>
        </w:rPr>
        <w:t xml:space="preserve">nalysis of the orbital positions of the Lagrange points </w:t>
      </w:r>
      <w:r w:rsidR="00FF23F9">
        <w:rPr>
          <w:sz w:val="22"/>
        </w:rPr>
        <w:t xml:space="preserve">firstly in </w:t>
      </w:r>
      <w:r w:rsidR="00CB4441">
        <w:rPr>
          <w:sz w:val="22"/>
        </w:rPr>
        <w:t>a classical two</w:t>
      </w:r>
      <w:r w:rsidR="00FF23F9">
        <w:rPr>
          <w:sz w:val="22"/>
        </w:rPr>
        <w:t xml:space="preserve">-body </w:t>
      </w:r>
      <w:r w:rsidR="007F0365">
        <w:rPr>
          <w:sz w:val="22"/>
        </w:rPr>
        <w:t xml:space="preserve">configuration, followed by </w:t>
      </w:r>
      <w:r w:rsidR="00E21AD2">
        <w:rPr>
          <w:sz w:val="22"/>
        </w:rPr>
        <w:t xml:space="preserve">a computational analysis of their positions in a dynamic system after introducing the gravitational influences of other bodies. </w:t>
      </w:r>
      <w:r w:rsidR="004E142F">
        <w:rPr>
          <w:sz w:val="22"/>
        </w:rPr>
        <w:t xml:space="preserve">Used </w:t>
      </w:r>
      <w:r w:rsidR="004E142F" w:rsidRPr="001D2662">
        <w:rPr>
          <w:sz w:val="22"/>
        </w:rPr>
        <w:t>FORTRAN</w:t>
      </w:r>
      <w:r w:rsidR="004E142F" w:rsidRPr="008C4897">
        <w:rPr>
          <w:sz w:val="22"/>
        </w:rPr>
        <w:t xml:space="preserve"> </w:t>
      </w:r>
      <w:r w:rsidR="004E142F">
        <w:rPr>
          <w:sz w:val="22"/>
        </w:rPr>
        <w:t xml:space="preserve">for computation, complied in a </w:t>
      </w:r>
      <w:r w:rsidR="004E142F" w:rsidRPr="001D2662">
        <w:rPr>
          <w:sz w:val="22"/>
        </w:rPr>
        <w:t>Linux</w:t>
      </w:r>
      <w:r w:rsidR="004E142F">
        <w:rPr>
          <w:sz w:val="22"/>
        </w:rPr>
        <w:t xml:space="preserve"> environment, plots through </w:t>
      </w:r>
      <w:r w:rsidR="004E142F" w:rsidRPr="001D2662">
        <w:rPr>
          <w:sz w:val="22"/>
        </w:rPr>
        <w:t>MATLAB</w:t>
      </w:r>
      <w:r w:rsidR="00360268">
        <w:rPr>
          <w:i/>
          <w:sz w:val="22"/>
        </w:rPr>
        <w:t xml:space="preserve"> </w:t>
      </w:r>
      <w:r w:rsidR="00360268">
        <w:rPr>
          <w:sz w:val="22"/>
        </w:rPr>
        <w:t xml:space="preserve">and the paper itself in </w:t>
      </w:r>
      <w:r w:rsidR="00360268" w:rsidRPr="001D2662">
        <w:rPr>
          <w:sz w:val="22"/>
        </w:rPr>
        <w:t>LaTeX</w:t>
      </w:r>
      <w:r w:rsidR="00360268">
        <w:rPr>
          <w:sz w:val="22"/>
        </w:rPr>
        <w:t>.</w:t>
      </w:r>
      <w:r w:rsidR="004E142F">
        <w:rPr>
          <w:sz w:val="22"/>
        </w:rPr>
        <w:t xml:space="preserve"> </w:t>
      </w:r>
    </w:p>
    <w:p w:rsidR="00C37F33" w:rsidRDefault="00C37F33" w:rsidP="00C37F33">
      <w:pPr>
        <w:pStyle w:val="ListBullet"/>
        <w:numPr>
          <w:ilvl w:val="0"/>
          <w:numId w:val="0"/>
        </w:numPr>
        <w:spacing w:after="0"/>
        <w:rPr>
          <w:sz w:val="22"/>
          <w:szCs w:val="22"/>
        </w:rPr>
      </w:pPr>
    </w:p>
    <w:p w:rsidR="00292A9E" w:rsidRDefault="004C06E4" w:rsidP="0012692C">
      <w:pPr>
        <w:pStyle w:val="Heading3"/>
      </w:pPr>
      <w:r>
        <w:t xml:space="preserve">ASTROMETRIC ANALYSIS OF THE AGB STAR R SCULPTORIS </w:t>
      </w:r>
      <w:r w:rsidR="008F6AFE">
        <w:t>|</w:t>
      </w:r>
      <w:r w:rsidR="00292A9E">
        <w:t xml:space="preserve"> </w:t>
      </w:r>
      <w:r w:rsidR="003922D1">
        <w:t>Our Solar Siblings Research Project</w:t>
      </w:r>
      <w:r w:rsidR="00292A9E">
        <w:t xml:space="preserve"> |</w:t>
      </w:r>
      <w:r w:rsidR="00292A9E" w:rsidRPr="00B845E6">
        <w:t xml:space="preserve"> </w:t>
      </w:r>
      <w:r w:rsidR="003922D1">
        <w:t>Fall</w:t>
      </w:r>
      <w:r w:rsidR="00292A9E">
        <w:t xml:space="preserve"> 2019</w:t>
      </w:r>
      <w:r w:rsidR="003922D1">
        <w:t xml:space="preserve"> - </w:t>
      </w:r>
      <w:r w:rsidR="00371798">
        <w:t>Ongoing</w:t>
      </w:r>
    </w:p>
    <w:p w:rsidR="00292A9E" w:rsidRDefault="00FE0B24" w:rsidP="00292A9E">
      <w:pPr>
        <w:spacing w:after="0" w:line="276" w:lineRule="auto"/>
        <w:ind w:left="142" w:hanging="142"/>
        <w:rPr>
          <w:b/>
          <w:sz w:val="22"/>
        </w:rPr>
      </w:pPr>
      <w:r>
        <w:rPr>
          <w:i/>
          <w:sz w:val="22"/>
        </w:rPr>
        <w:t xml:space="preserve">Research </w:t>
      </w:r>
      <w:r w:rsidR="00292A9E">
        <w:rPr>
          <w:i/>
          <w:sz w:val="22"/>
        </w:rPr>
        <w:t xml:space="preserve">Advisor: Dr. </w:t>
      </w:r>
      <w:r w:rsidR="00215F38">
        <w:rPr>
          <w:i/>
          <w:sz w:val="22"/>
        </w:rPr>
        <w:t xml:space="preserve">Christopher Sirola </w:t>
      </w:r>
    </w:p>
    <w:p w:rsidR="00292A9E" w:rsidRDefault="00292A9E" w:rsidP="007637E1">
      <w:pPr>
        <w:pStyle w:val="ListBullet"/>
        <w:numPr>
          <w:ilvl w:val="0"/>
          <w:numId w:val="0"/>
        </w:numPr>
        <w:spacing w:after="0"/>
        <w:ind w:left="180"/>
        <w:jc w:val="both"/>
        <w:rPr>
          <w:sz w:val="22"/>
        </w:rPr>
      </w:pPr>
      <w:r>
        <w:rPr>
          <w:sz w:val="22"/>
        </w:rPr>
        <w:t>Analy</w:t>
      </w:r>
      <w:r w:rsidR="00485A68">
        <w:rPr>
          <w:sz w:val="22"/>
        </w:rPr>
        <w:t>sis of</w:t>
      </w:r>
      <w:r>
        <w:rPr>
          <w:sz w:val="22"/>
        </w:rPr>
        <w:t xml:space="preserve"> the </w:t>
      </w:r>
      <w:r w:rsidR="00485A68">
        <w:rPr>
          <w:sz w:val="22"/>
        </w:rPr>
        <w:t xml:space="preserve">photometric </w:t>
      </w:r>
      <w:r w:rsidR="00A2445E">
        <w:rPr>
          <w:sz w:val="22"/>
        </w:rPr>
        <w:t>p</w:t>
      </w:r>
      <w:r w:rsidR="00C162E3">
        <w:rPr>
          <w:sz w:val="22"/>
        </w:rPr>
        <w:t xml:space="preserve">arameters of the AGB star R Sculptoris </w:t>
      </w:r>
      <w:r w:rsidR="001477AF">
        <w:rPr>
          <w:sz w:val="22"/>
        </w:rPr>
        <w:t>usi</w:t>
      </w:r>
      <w:r w:rsidR="007055EB">
        <w:rPr>
          <w:sz w:val="22"/>
        </w:rPr>
        <w:t>ng astrometry and data analysis, searching for the existence of a</w:t>
      </w:r>
      <w:r w:rsidR="00A4057C">
        <w:rPr>
          <w:sz w:val="22"/>
        </w:rPr>
        <w:t xml:space="preserve"> companion</w:t>
      </w:r>
      <w:r w:rsidR="007055EB">
        <w:rPr>
          <w:sz w:val="22"/>
        </w:rPr>
        <w:t xml:space="preserve"> star</w:t>
      </w:r>
      <w:r w:rsidR="00EE32EE">
        <w:rPr>
          <w:sz w:val="22"/>
        </w:rPr>
        <w:t>.</w:t>
      </w:r>
      <w:r>
        <w:rPr>
          <w:sz w:val="22"/>
        </w:rPr>
        <w:t xml:space="preserve"> </w:t>
      </w:r>
      <w:r w:rsidR="004E76DB">
        <w:rPr>
          <w:sz w:val="22"/>
        </w:rPr>
        <w:t xml:space="preserve">Data obtained through </w:t>
      </w:r>
      <w:r w:rsidR="00BF58D2">
        <w:rPr>
          <w:sz w:val="22"/>
        </w:rPr>
        <w:t xml:space="preserve">remote access of </w:t>
      </w:r>
      <w:r w:rsidR="00FD72D8">
        <w:rPr>
          <w:sz w:val="22"/>
        </w:rPr>
        <w:t xml:space="preserve">the </w:t>
      </w:r>
      <w:r w:rsidR="004E76DB" w:rsidRPr="004E76DB">
        <w:rPr>
          <w:sz w:val="22"/>
        </w:rPr>
        <w:t>Las Cumbres Observatory</w:t>
      </w:r>
      <w:r w:rsidR="004E76DB">
        <w:rPr>
          <w:sz w:val="22"/>
        </w:rPr>
        <w:t xml:space="preserve">. Used Python for computation, complied in Windows and the paper itself in </w:t>
      </w:r>
      <w:r w:rsidR="004E76DB" w:rsidRPr="001D2662">
        <w:rPr>
          <w:sz w:val="22"/>
        </w:rPr>
        <w:t>LaTeX</w:t>
      </w:r>
      <w:r w:rsidR="004E76DB">
        <w:rPr>
          <w:sz w:val="22"/>
        </w:rPr>
        <w:t>.</w:t>
      </w:r>
    </w:p>
    <w:p w:rsidR="00611858" w:rsidRDefault="00B91D25" w:rsidP="00B91D25">
      <w:pPr>
        <w:tabs>
          <w:tab w:val="left" w:pos="1020"/>
        </w:tabs>
        <w:spacing w:after="0" w:line="276" w:lineRule="auto"/>
        <w:ind w:left="142" w:hanging="142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</w:p>
    <w:p w:rsidR="00292A9E" w:rsidRDefault="00B91D25" w:rsidP="00B91D25">
      <w:pPr>
        <w:pStyle w:val="Heading3"/>
      </w:pPr>
      <w:r>
        <w:t>ANALOGS OF THE SCHWARZSCHILD METRIC IN FLAT SPACE-TIME.</w:t>
      </w:r>
      <w:r w:rsidRPr="00B845E6">
        <w:t xml:space="preserve"> </w:t>
      </w:r>
      <w:r w:rsidR="00292A9E" w:rsidRPr="00B845E6">
        <w:t>|</w:t>
      </w:r>
      <w:r w:rsidR="00292A9E">
        <w:t xml:space="preserve"> </w:t>
      </w:r>
      <w:r w:rsidR="00215F38">
        <w:t>Cross Scholar Research Project</w:t>
      </w:r>
      <w:r w:rsidR="00292A9E">
        <w:t xml:space="preserve"> |</w:t>
      </w:r>
      <w:r w:rsidR="00292A9E" w:rsidRPr="00B845E6">
        <w:t xml:space="preserve"> </w:t>
      </w:r>
      <w:r w:rsidR="000258C6">
        <w:t>S</w:t>
      </w:r>
      <w:r w:rsidR="008F6AFE">
        <w:t>pring</w:t>
      </w:r>
      <w:r w:rsidR="00D67B0A">
        <w:t xml:space="preserve"> 2020</w:t>
      </w:r>
      <w:r w:rsidR="00A67127">
        <w:t xml:space="preserve"> </w:t>
      </w:r>
      <w:r w:rsidR="00F12B28">
        <w:t>- Ongoing</w:t>
      </w:r>
    </w:p>
    <w:p w:rsidR="00292A9E" w:rsidRDefault="00FE0B24" w:rsidP="00292A9E">
      <w:pPr>
        <w:spacing w:after="0" w:line="276" w:lineRule="auto"/>
        <w:ind w:left="142" w:hanging="142"/>
        <w:rPr>
          <w:b/>
          <w:sz w:val="22"/>
        </w:rPr>
      </w:pPr>
      <w:r>
        <w:rPr>
          <w:i/>
          <w:sz w:val="22"/>
        </w:rPr>
        <w:t xml:space="preserve">Research </w:t>
      </w:r>
      <w:r w:rsidR="00292A9E">
        <w:rPr>
          <w:i/>
          <w:sz w:val="22"/>
        </w:rPr>
        <w:t xml:space="preserve">Advisor: Dr. </w:t>
      </w:r>
      <w:r w:rsidR="00807D6B">
        <w:rPr>
          <w:i/>
          <w:sz w:val="22"/>
        </w:rPr>
        <w:t>Sungwook Lee</w:t>
      </w:r>
    </w:p>
    <w:p w:rsidR="00611858" w:rsidRDefault="000D4039" w:rsidP="007637E1">
      <w:pPr>
        <w:pStyle w:val="ListBullet"/>
        <w:numPr>
          <w:ilvl w:val="0"/>
          <w:numId w:val="0"/>
        </w:numPr>
        <w:spacing w:after="0"/>
        <w:ind w:left="180"/>
        <w:jc w:val="both"/>
        <w:rPr>
          <w:sz w:val="22"/>
        </w:rPr>
      </w:pPr>
      <w:r>
        <w:rPr>
          <w:sz w:val="22"/>
        </w:rPr>
        <w:t xml:space="preserve">An </w:t>
      </w:r>
      <w:r w:rsidR="00A67127">
        <w:rPr>
          <w:sz w:val="22"/>
        </w:rPr>
        <w:t>exploration</w:t>
      </w:r>
      <w:r w:rsidR="000E6FC0">
        <w:rPr>
          <w:sz w:val="22"/>
        </w:rPr>
        <w:t xml:space="preserve"> </w:t>
      </w:r>
      <w:r w:rsidR="00A67127">
        <w:rPr>
          <w:sz w:val="22"/>
        </w:rPr>
        <w:t xml:space="preserve">of </w:t>
      </w:r>
      <w:r w:rsidR="007E1144">
        <w:rPr>
          <w:sz w:val="22"/>
        </w:rPr>
        <w:t xml:space="preserve">flat </w:t>
      </w:r>
      <w:r w:rsidR="00A67127">
        <w:rPr>
          <w:sz w:val="22"/>
        </w:rPr>
        <w:t xml:space="preserve">space-time, seeking </w:t>
      </w:r>
      <w:r w:rsidR="007E1144">
        <w:rPr>
          <w:sz w:val="22"/>
        </w:rPr>
        <w:t>mathematical solutions for</w:t>
      </w:r>
      <w:r w:rsidR="00D04FC9">
        <w:rPr>
          <w:sz w:val="22"/>
        </w:rPr>
        <w:t xml:space="preserve"> an analog of the</w:t>
      </w:r>
      <w:r w:rsidR="007E1144">
        <w:rPr>
          <w:sz w:val="22"/>
        </w:rPr>
        <w:t xml:space="preserve"> Schwarzschild metric</w:t>
      </w:r>
      <w:r w:rsidR="00087745">
        <w:rPr>
          <w:sz w:val="22"/>
        </w:rPr>
        <w:t xml:space="preserve">. </w:t>
      </w:r>
      <w:r w:rsidR="00CF7A98">
        <w:rPr>
          <w:sz w:val="22"/>
        </w:rPr>
        <w:t xml:space="preserve">Used Maple for computation, complied in Linux and the paper itself in </w:t>
      </w:r>
      <w:r w:rsidR="00CF7A98" w:rsidRPr="001D2662">
        <w:rPr>
          <w:sz w:val="22"/>
        </w:rPr>
        <w:t>LaTeX</w:t>
      </w:r>
      <w:r w:rsidR="00CF7A98">
        <w:rPr>
          <w:sz w:val="22"/>
        </w:rPr>
        <w:t>.</w:t>
      </w:r>
    </w:p>
    <w:p w:rsidR="00D004B9" w:rsidRDefault="00D004B9" w:rsidP="00070C57">
      <w:pPr>
        <w:pStyle w:val="ListBullet"/>
        <w:numPr>
          <w:ilvl w:val="0"/>
          <w:numId w:val="0"/>
        </w:numPr>
        <w:spacing w:after="0"/>
        <w:ind w:left="360"/>
        <w:jc w:val="both"/>
        <w:rPr>
          <w:sz w:val="22"/>
        </w:rPr>
      </w:pPr>
    </w:p>
    <w:p w:rsidR="00D004B9" w:rsidRPr="000D14AC" w:rsidRDefault="00D004B9" w:rsidP="0012692C">
      <w:pPr>
        <w:pStyle w:val="Heading2"/>
        <w:ind w:firstLine="720"/>
      </w:pPr>
      <w:r>
        <w:t>CAPSTONE PROJECTS</w:t>
      </w:r>
    </w:p>
    <w:p w:rsidR="00D004B9" w:rsidRDefault="004C06E4" w:rsidP="0012692C">
      <w:pPr>
        <w:pStyle w:val="Heading3"/>
        <w:ind w:left="720"/>
      </w:pPr>
      <w:r>
        <w:t>ATTENUATION OF R</w:t>
      </w:r>
      <w:r w:rsidRPr="0003155A">
        <w:t xml:space="preserve">ADIATION THROUGH THE </w:t>
      </w:r>
      <w:r>
        <w:t>A</w:t>
      </w:r>
      <w:r w:rsidRPr="0003155A">
        <w:t>BSORPTION OF GAMMA RAYS</w:t>
      </w:r>
      <w:r>
        <w:t xml:space="preserve"> </w:t>
      </w:r>
      <w:r w:rsidR="0003155A">
        <w:t xml:space="preserve">| </w:t>
      </w:r>
      <w:r w:rsidR="00086A68">
        <w:t>Capstone</w:t>
      </w:r>
      <w:r w:rsidR="0003155A">
        <w:t xml:space="preserve"> Project </w:t>
      </w:r>
      <w:r w:rsidR="000E0447">
        <w:t>in</w:t>
      </w:r>
      <w:r w:rsidR="0003155A">
        <w:t xml:space="preserve"> Radiation </w:t>
      </w:r>
      <w:r w:rsidR="00CD5999">
        <w:t xml:space="preserve">| </w:t>
      </w:r>
      <w:r w:rsidR="000258C6">
        <w:t>S</w:t>
      </w:r>
      <w:r w:rsidR="008F6AFE">
        <w:t>pring</w:t>
      </w:r>
      <w:r w:rsidR="00CD5999">
        <w:t xml:space="preserve"> 2020</w:t>
      </w:r>
    </w:p>
    <w:p w:rsidR="00D004B9" w:rsidRDefault="00D004B9" w:rsidP="00D004B9">
      <w:pPr>
        <w:spacing w:after="0" w:line="276" w:lineRule="auto"/>
        <w:ind w:left="720"/>
        <w:rPr>
          <w:b/>
          <w:sz w:val="22"/>
        </w:rPr>
      </w:pPr>
      <w:r>
        <w:rPr>
          <w:i/>
          <w:sz w:val="22"/>
        </w:rPr>
        <w:t xml:space="preserve">Advisor: Dr. </w:t>
      </w:r>
      <w:r w:rsidR="004A6069" w:rsidRPr="004A6069">
        <w:rPr>
          <w:i/>
          <w:sz w:val="22"/>
        </w:rPr>
        <w:t>Jeremy Scott</w:t>
      </w:r>
    </w:p>
    <w:p w:rsidR="00652F82" w:rsidRPr="004E142F" w:rsidRDefault="00272F25" w:rsidP="00F10A13">
      <w:pPr>
        <w:pStyle w:val="ListBullet"/>
        <w:numPr>
          <w:ilvl w:val="0"/>
          <w:numId w:val="0"/>
        </w:numPr>
        <w:spacing w:after="0"/>
        <w:ind w:left="900"/>
        <w:jc w:val="both"/>
        <w:rPr>
          <w:i/>
          <w:sz w:val="22"/>
        </w:rPr>
      </w:pPr>
      <w:r>
        <w:rPr>
          <w:sz w:val="22"/>
        </w:rPr>
        <w:lastRenderedPageBreak/>
        <w:t>Analysis of</w:t>
      </w:r>
      <w:r w:rsidR="007848E4">
        <w:rPr>
          <w:sz w:val="22"/>
        </w:rPr>
        <w:t xml:space="preserve"> the linear and </w:t>
      </w:r>
      <w:r w:rsidR="007848E4" w:rsidRPr="007848E4">
        <w:rPr>
          <w:sz w:val="22"/>
        </w:rPr>
        <w:t xml:space="preserve">mass attenuation coefficient of </w:t>
      </w:r>
      <w:r w:rsidR="005A6B34">
        <w:rPr>
          <w:sz w:val="22"/>
        </w:rPr>
        <w:t xml:space="preserve">various </w:t>
      </w:r>
      <w:r>
        <w:rPr>
          <w:sz w:val="22"/>
        </w:rPr>
        <w:t xml:space="preserve">lead </w:t>
      </w:r>
      <w:r w:rsidR="005A6B34">
        <w:rPr>
          <w:sz w:val="22"/>
        </w:rPr>
        <w:t xml:space="preserve">samples </w:t>
      </w:r>
      <w:r>
        <w:rPr>
          <w:sz w:val="22"/>
        </w:rPr>
        <w:t xml:space="preserve">based on their absorption of gamma rays emitted by </w:t>
      </w:r>
      <w:r w:rsidR="00B656E8">
        <w:rPr>
          <w:sz w:val="22"/>
        </w:rPr>
        <w:t>various</w:t>
      </w:r>
      <w:r>
        <w:rPr>
          <w:sz w:val="22"/>
        </w:rPr>
        <w:t xml:space="preserve"> radionuclides. </w:t>
      </w:r>
      <w:r w:rsidR="00960173">
        <w:rPr>
          <w:sz w:val="22"/>
        </w:rPr>
        <w:t xml:space="preserve">In fulfillment of </w:t>
      </w:r>
      <w:r w:rsidR="006801D4">
        <w:rPr>
          <w:sz w:val="22"/>
        </w:rPr>
        <w:t xml:space="preserve">the </w:t>
      </w:r>
      <w:r w:rsidR="00010031">
        <w:rPr>
          <w:sz w:val="22"/>
        </w:rPr>
        <w:t>capstone</w:t>
      </w:r>
      <w:r w:rsidR="00CD3C7C">
        <w:rPr>
          <w:sz w:val="22"/>
        </w:rPr>
        <w:t xml:space="preserve"> project</w:t>
      </w:r>
      <w:r w:rsidR="00010031">
        <w:rPr>
          <w:sz w:val="22"/>
        </w:rPr>
        <w:t xml:space="preserve"> </w:t>
      </w:r>
      <w:r w:rsidR="006801D4">
        <w:rPr>
          <w:sz w:val="22"/>
        </w:rPr>
        <w:t>requirement</w:t>
      </w:r>
      <w:r w:rsidR="00845420">
        <w:rPr>
          <w:sz w:val="22"/>
        </w:rPr>
        <w:t xml:space="preserve"> </w:t>
      </w:r>
      <w:r w:rsidR="006801D4">
        <w:rPr>
          <w:sz w:val="22"/>
        </w:rPr>
        <w:t>f</w:t>
      </w:r>
      <w:r w:rsidR="00845420">
        <w:rPr>
          <w:sz w:val="22"/>
        </w:rPr>
        <w:t>or a degree in</w:t>
      </w:r>
      <w:r w:rsidR="006801D4">
        <w:rPr>
          <w:sz w:val="22"/>
        </w:rPr>
        <w:t xml:space="preserve"> </w:t>
      </w:r>
      <w:r w:rsidR="00010031">
        <w:rPr>
          <w:sz w:val="22"/>
        </w:rPr>
        <w:t xml:space="preserve">physics. </w:t>
      </w:r>
    </w:p>
    <w:p w:rsidR="00D004B9" w:rsidRDefault="00D004B9" w:rsidP="00D004B9">
      <w:pPr>
        <w:pStyle w:val="ListBullet"/>
        <w:numPr>
          <w:ilvl w:val="0"/>
          <w:numId w:val="0"/>
        </w:numPr>
        <w:spacing w:after="0"/>
        <w:ind w:left="720"/>
        <w:rPr>
          <w:sz w:val="22"/>
        </w:rPr>
      </w:pPr>
    </w:p>
    <w:p w:rsidR="00D004B9" w:rsidRDefault="004C06E4" w:rsidP="0012692C">
      <w:pPr>
        <w:pStyle w:val="Heading3"/>
        <w:ind w:left="720"/>
      </w:pPr>
      <w:r w:rsidRPr="00C37F33">
        <w:t>TIME SERIES ANALYSIS OF THE</w:t>
      </w:r>
      <w:r>
        <w:t xml:space="preserve"> ORBITAL</w:t>
      </w:r>
      <w:r w:rsidRPr="00C37F33">
        <w:t xml:space="preserve"> DISTANCE BETWEEN THE MOON AND THE EARTH</w:t>
      </w:r>
      <w:r>
        <w:t xml:space="preserve"> </w:t>
      </w:r>
      <w:r w:rsidR="00D004B9" w:rsidRPr="00B845E6">
        <w:t>|</w:t>
      </w:r>
      <w:r w:rsidR="00D004B9">
        <w:t xml:space="preserve"> </w:t>
      </w:r>
      <w:r w:rsidR="00DB1BD7">
        <w:t xml:space="preserve">Capstone Project </w:t>
      </w:r>
      <w:r w:rsidR="000E0447">
        <w:t>in</w:t>
      </w:r>
      <w:r w:rsidR="00DB1BD7">
        <w:t xml:space="preserve"> Data Analysis </w:t>
      </w:r>
      <w:r w:rsidR="00883D4E">
        <w:t xml:space="preserve">| </w:t>
      </w:r>
      <w:r w:rsidR="00040559">
        <w:t>S</w:t>
      </w:r>
      <w:r w:rsidR="008F6AFE">
        <w:t>pring</w:t>
      </w:r>
      <w:r w:rsidR="00D004B9">
        <w:t xml:space="preserve"> 2019 </w:t>
      </w:r>
    </w:p>
    <w:p w:rsidR="00D004B9" w:rsidRDefault="00D004B9" w:rsidP="00D004B9">
      <w:pPr>
        <w:spacing w:after="0" w:line="276" w:lineRule="auto"/>
        <w:ind w:left="720"/>
        <w:rPr>
          <w:b/>
          <w:sz w:val="22"/>
        </w:rPr>
      </w:pPr>
      <w:r>
        <w:rPr>
          <w:i/>
          <w:sz w:val="22"/>
        </w:rPr>
        <w:t xml:space="preserve">Advisor: Dr. </w:t>
      </w:r>
      <w:r w:rsidRPr="00803DE6">
        <w:rPr>
          <w:i/>
          <w:sz w:val="22"/>
        </w:rPr>
        <w:t>Bernd Schroeder</w:t>
      </w:r>
    </w:p>
    <w:p w:rsidR="00D004B9" w:rsidRDefault="00320473" w:rsidP="00D92313">
      <w:pPr>
        <w:pStyle w:val="ListBullet"/>
        <w:numPr>
          <w:ilvl w:val="0"/>
          <w:numId w:val="0"/>
        </w:numPr>
        <w:spacing w:after="0"/>
        <w:ind w:left="900"/>
        <w:jc w:val="both"/>
        <w:rPr>
          <w:sz w:val="22"/>
        </w:rPr>
      </w:pPr>
      <w:r>
        <w:rPr>
          <w:sz w:val="22"/>
        </w:rPr>
        <w:t>Time series a</w:t>
      </w:r>
      <w:r w:rsidR="00D004B9">
        <w:rPr>
          <w:sz w:val="22"/>
        </w:rPr>
        <w:t xml:space="preserve">nalysis of the orbital distance between the Moon and the Earth, </w:t>
      </w:r>
      <w:r w:rsidR="00696E02">
        <w:rPr>
          <w:sz w:val="22"/>
        </w:rPr>
        <w:t xml:space="preserve">through data </w:t>
      </w:r>
      <w:r w:rsidR="00D004B9">
        <w:rPr>
          <w:sz w:val="22"/>
        </w:rPr>
        <w:t xml:space="preserve">obtained </w:t>
      </w:r>
      <w:r w:rsidR="00696E02">
        <w:rPr>
          <w:sz w:val="22"/>
        </w:rPr>
        <w:t xml:space="preserve">from </w:t>
      </w:r>
      <w:r w:rsidR="00D004B9">
        <w:rPr>
          <w:sz w:val="22"/>
        </w:rPr>
        <w:t xml:space="preserve">NASA’s </w:t>
      </w:r>
      <w:r w:rsidR="00D004B9" w:rsidRPr="00BE3E61">
        <w:rPr>
          <w:sz w:val="22"/>
        </w:rPr>
        <w:t>New Horizons program</w:t>
      </w:r>
      <w:r w:rsidR="00D004B9">
        <w:rPr>
          <w:sz w:val="22"/>
        </w:rPr>
        <w:t xml:space="preserve">. </w:t>
      </w:r>
      <w:r w:rsidR="000D6C24">
        <w:rPr>
          <w:sz w:val="22"/>
        </w:rPr>
        <w:t xml:space="preserve">In fulfillment of the capstone project requirement for a degree in </w:t>
      </w:r>
      <w:r w:rsidR="001D2203">
        <w:rPr>
          <w:sz w:val="22"/>
        </w:rPr>
        <w:t>mathematics</w:t>
      </w:r>
      <w:r w:rsidR="000D6C24">
        <w:rPr>
          <w:sz w:val="22"/>
        </w:rPr>
        <w:t xml:space="preserve">. </w:t>
      </w:r>
      <w:r w:rsidR="00D004B9">
        <w:rPr>
          <w:sz w:val="22"/>
        </w:rPr>
        <w:t xml:space="preserve">Used </w:t>
      </w:r>
      <w:r w:rsidR="00D004B9" w:rsidRPr="00E90EF5">
        <w:rPr>
          <w:i/>
          <w:sz w:val="22"/>
        </w:rPr>
        <w:t>R</w:t>
      </w:r>
      <w:r w:rsidR="00D004B9">
        <w:rPr>
          <w:sz w:val="22"/>
        </w:rPr>
        <w:t xml:space="preserve"> for data analysis. </w:t>
      </w:r>
    </w:p>
    <w:p w:rsidR="00BF10B5" w:rsidRDefault="00BF10B5" w:rsidP="002852C3">
      <w:pPr>
        <w:pStyle w:val="SectionHeading"/>
        <w:spacing w:before="0"/>
        <w:rPr>
          <w:color w:val="2A7B88" w:themeColor="accent1" w:themeShade="BF"/>
          <w:szCs w:val="22"/>
        </w:rPr>
      </w:pPr>
    </w:p>
    <w:p w:rsidR="002852C3" w:rsidRPr="000D14AC" w:rsidRDefault="00611858" w:rsidP="00A84BAC">
      <w:pPr>
        <w:pStyle w:val="Heading2"/>
      </w:pPr>
      <w:r>
        <w:t xml:space="preserve">PROFESSIONAL </w:t>
      </w:r>
      <w:r w:rsidR="00E146B1">
        <w:t>APPOINTMENTS</w:t>
      </w:r>
    </w:p>
    <w:p w:rsidR="009763A4" w:rsidRPr="00B845E6" w:rsidRDefault="009763A4" w:rsidP="0012692C">
      <w:pPr>
        <w:pStyle w:val="Heading3"/>
      </w:pPr>
      <w:r>
        <w:t xml:space="preserve">PRESIDENT </w:t>
      </w:r>
      <w:r w:rsidRPr="00B845E6">
        <w:t xml:space="preserve">| Society of Physics Students </w:t>
      </w:r>
      <w:r>
        <w:t xml:space="preserve">– Southern Miss Chapter </w:t>
      </w:r>
      <w:r w:rsidRPr="00B845E6">
        <w:t xml:space="preserve">| 2018 </w:t>
      </w:r>
      <w:r>
        <w:t>MAY</w:t>
      </w:r>
      <w:r w:rsidRPr="00B845E6">
        <w:t xml:space="preserve"> – </w:t>
      </w:r>
      <w:r w:rsidR="000C4016">
        <w:t>2020 MAY</w:t>
      </w:r>
    </w:p>
    <w:p w:rsidR="009763A4" w:rsidRDefault="00ED7A62" w:rsidP="00F8237D">
      <w:pPr>
        <w:pStyle w:val="ListBullet"/>
        <w:numPr>
          <w:ilvl w:val="0"/>
          <w:numId w:val="0"/>
        </w:numPr>
        <w:spacing w:after="0"/>
        <w:ind w:left="270"/>
        <w:rPr>
          <w:sz w:val="22"/>
          <w:szCs w:val="22"/>
        </w:rPr>
      </w:pPr>
      <w:r>
        <w:rPr>
          <w:sz w:val="22"/>
          <w:szCs w:val="22"/>
        </w:rPr>
        <w:t>Serving</w:t>
      </w:r>
      <w:r w:rsidR="00346398">
        <w:rPr>
          <w:sz w:val="22"/>
          <w:szCs w:val="22"/>
        </w:rPr>
        <w:t xml:space="preserve"> as </w:t>
      </w:r>
      <w:r w:rsidR="00D10005">
        <w:rPr>
          <w:sz w:val="22"/>
          <w:szCs w:val="22"/>
        </w:rPr>
        <w:t>the P</w:t>
      </w:r>
      <w:r w:rsidR="00346398">
        <w:rPr>
          <w:sz w:val="22"/>
          <w:szCs w:val="22"/>
        </w:rPr>
        <w:t>resident for the Society of Physics Students chapter</w:t>
      </w:r>
      <w:r w:rsidR="00D655AF">
        <w:rPr>
          <w:sz w:val="22"/>
          <w:szCs w:val="22"/>
        </w:rPr>
        <w:t xml:space="preserve"> at Southern Miss</w:t>
      </w:r>
      <w:r w:rsidR="00346398">
        <w:rPr>
          <w:sz w:val="22"/>
          <w:szCs w:val="22"/>
        </w:rPr>
        <w:t xml:space="preserve">. </w:t>
      </w:r>
    </w:p>
    <w:p w:rsidR="00531DF5" w:rsidRDefault="00531DF5" w:rsidP="00C311D9">
      <w:pPr>
        <w:pStyle w:val="ListBullet"/>
        <w:numPr>
          <w:ilvl w:val="0"/>
          <w:numId w:val="0"/>
        </w:numPr>
        <w:spacing w:after="0"/>
        <w:ind w:left="360"/>
        <w:rPr>
          <w:sz w:val="22"/>
          <w:szCs w:val="22"/>
        </w:rPr>
      </w:pPr>
    </w:p>
    <w:p w:rsidR="00F523B4" w:rsidRDefault="00F523B4" w:rsidP="0012692C">
      <w:pPr>
        <w:pStyle w:val="Heading3"/>
      </w:pPr>
      <w:r>
        <w:t xml:space="preserve">STUDENT AMBASSADOR | American Physical Society </w:t>
      </w:r>
      <w:r w:rsidRPr="00E0309E">
        <w:t>| </w:t>
      </w:r>
      <w:r>
        <w:t xml:space="preserve">2018 AUG – </w:t>
      </w:r>
      <w:r w:rsidR="0068178F">
        <w:t>2020 MAY</w:t>
      </w:r>
      <w:r>
        <w:t xml:space="preserve"> </w:t>
      </w:r>
    </w:p>
    <w:p w:rsidR="00F523B4" w:rsidRPr="00F523B4" w:rsidRDefault="00ED7A62" w:rsidP="00F8237D">
      <w:pPr>
        <w:pStyle w:val="ListBullet"/>
        <w:numPr>
          <w:ilvl w:val="0"/>
          <w:numId w:val="0"/>
        </w:numPr>
        <w:spacing w:after="0"/>
        <w:ind w:left="270"/>
        <w:rPr>
          <w:sz w:val="22"/>
          <w:szCs w:val="22"/>
        </w:rPr>
      </w:pPr>
      <w:r>
        <w:rPr>
          <w:sz w:val="22"/>
          <w:szCs w:val="22"/>
        </w:rPr>
        <w:t>Serving</w:t>
      </w:r>
      <w:r w:rsidR="00DB7F54">
        <w:rPr>
          <w:sz w:val="22"/>
          <w:szCs w:val="22"/>
        </w:rPr>
        <w:t xml:space="preserve"> as a student ambassador for</w:t>
      </w:r>
      <w:r w:rsidR="00922C2A">
        <w:rPr>
          <w:sz w:val="22"/>
          <w:szCs w:val="22"/>
        </w:rPr>
        <w:t xml:space="preserve"> the American </w:t>
      </w:r>
      <w:r w:rsidR="00BE1BC2">
        <w:rPr>
          <w:sz w:val="22"/>
          <w:szCs w:val="22"/>
        </w:rPr>
        <w:t>Physical</w:t>
      </w:r>
      <w:r w:rsidR="00922C2A">
        <w:rPr>
          <w:sz w:val="22"/>
          <w:szCs w:val="22"/>
        </w:rPr>
        <w:t xml:space="preserve"> Society</w:t>
      </w:r>
      <w:r w:rsidR="00DB7F54">
        <w:rPr>
          <w:sz w:val="22"/>
          <w:szCs w:val="22"/>
        </w:rPr>
        <w:t xml:space="preserve">. </w:t>
      </w:r>
    </w:p>
    <w:p w:rsidR="009763A4" w:rsidRDefault="009763A4" w:rsidP="00C311D9">
      <w:pPr>
        <w:spacing w:after="0" w:line="276" w:lineRule="auto"/>
        <w:ind w:left="142" w:hanging="142"/>
        <w:rPr>
          <w:b/>
          <w:sz w:val="22"/>
        </w:rPr>
      </w:pPr>
    </w:p>
    <w:p w:rsidR="002852C3" w:rsidRDefault="00594EB5" w:rsidP="0012692C">
      <w:pPr>
        <w:pStyle w:val="Heading3"/>
      </w:pPr>
      <w:r>
        <w:t xml:space="preserve">ASSOCIATE ZONE COUNCILOR | </w:t>
      </w:r>
      <w:r w:rsidR="00387C75">
        <w:t xml:space="preserve">Society of Physics Students </w:t>
      </w:r>
      <w:r>
        <w:t xml:space="preserve">| </w:t>
      </w:r>
      <w:r w:rsidR="00CA11D9">
        <w:t>201</w:t>
      </w:r>
      <w:r w:rsidR="00550984">
        <w:t xml:space="preserve">8 JUN – 2019 MAY </w:t>
      </w:r>
    </w:p>
    <w:p w:rsidR="00893A3E" w:rsidRDefault="009763A4" w:rsidP="000D229B">
      <w:pPr>
        <w:pStyle w:val="ListBullet"/>
        <w:numPr>
          <w:ilvl w:val="0"/>
          <w:numId w:val="0"/>
        </w:numPr>
        <w:spacing w:after="0"/>
        <w:ind w:left="270"/>
        <w:rPr>
          <w:color w:val="2A7B88" w:themeColor="accent1" w:themeShade="BF"/>
          <w:szCs w:val="22"/>
        </w:rPr>
      </w:pPr>
      <w:r w:rsidRPr="00E146B1">
        <w:rPr>
          <w:sz w:val="22"/>
          <w:szCs w:val="22"/>
        </w:rPr>
        <w:t>Served on the Society of Physics Students National Council as the associate zone councilor for Z</w:t>
      </w:r>
      <w:r w:rsidR="00E75BAF" w:rsidRPr="00E146B1">
        <w:rPr>
          <w:sz w:val="22"/>
          <w:szCs w:val="22"/>
        </w:rPr>
        <w:t xml:space="preserve">one 10, representing all SPS chapters from Louisiana, Arkansas, Mississippi and lower Tennessee. </w:t>
      </w:r>
    </w:p>
    <w:p w:rsidR="00893A3E" w:rsidRDefault="00893A3E" w:rsidP="005269EB">
      <w:pPr>
        <w:pStyle w:val="SectionHeading"/>
        <w:spacing w:before="0"/>
        <w:rPr>
          <w:color w:val="2A7B88" w:themeColor="accent1" w:themeShade="BF"/>
          <w:szCs w:val="22"/>
        </w:rPr>
      </w:pPr>
    </w:p>
    <w:p w:rsidR="005269EB" w:rsidRDefault="005269EB" w:rsidP="00A84BAC">
      <w:pPr>
        <w:pStyle w:val="Heading2"/>
      </w:pPr>
      <w:r>
        <w:t>PROFESSIONAL MEMBERSHIPS</w:t>
      </w:r>
    </w:p>
    <w:p w:rsidR="005269EB" w:rsidRPr="00701430" w:rsidRDefault="00391005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701430">
        <w:rPr>
          <w:sz w:val="22"/>
        </w:rPr>
        <w:t xml:space="preserve">Society of Physics Students </w:t>
      </w:r>
      <w:r w:rsidR="00F776EB" w:rsidRPr="00701430">
        <w:rPr>
          <w:sz w:val="22"/>
        </w:rPr>
        <w:t>(SPS)</w:t>
      </w:r>
    </w:p>
    <w:p w:rsidR="00391005" w:rsidRPr="00701430" w:rsidRDefault="00391005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701430">
        <w:rPr>
          <w:sz w:val="22"/>
        </w:rPr>
        <w:t xml:space="preserve">American Physics Society </w:t>
      </w:r>
      <w:r w:rsidR="00F776EB" w:rsidRPr="00701430">
        <w:rPr>
          <w:sz w:val="22"/>
        </w:rPr>
        <w:t>(APS)</w:t>
      </w:r>
    </w:p>
    <w:p w:rsidR="00391005" w:rsidRPr="00701430" w:rsidRDefault="00391005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701430">
        <w:rPr>
          <w:sz w:val="22"/>
        </w:rPr>
        <w:t>Society for Industrial and Applied Mathematics (SIAM)</w:t>
      </w:r>
    </w:p>
    <w:p w:rsidR="00391005" w:rsidRPr="00701430" w:rsidRDefault="00391005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701430">
        <w:rPr>
          <w:sz w:val="22"/>
        </w:rPr>
        <w:t>American Astronomical Society</w:t>
      </w:r>
      <w:r w:rsidR="00F776EB" w:rsidRPr="00701430">
        <w:rPr>
          <w:sz w:val="22"/>
        </w:rPr>
        <w:t xml:space="preserve"> (AAS)</w:t>
      </w:r>
    </w:p>
    <w:p w:rsidR="00E146B1" w:rsidRDefault="00391005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721720">
        <w:rPr>
          <w:sz w:val="22"/>
        </w:rPr>
        <w:t xml:space="preserve">Sigma Pi Sigma Honors Society </w:t>
      </w:r>
    </w:p>
    <w:p w:rsidR="005313DE" w:rsidRDefault="005313DE" w:rsidP="00523216">
      <w:pPr>
        <w:pStyle w:val="ListBullet"/>
        <w:numPr>
          <w:ilvl w:val="0"/>
          <w:numId w:val="0"/>
        </w:numPr>
        <w:ind w:left="270"/>
        <w:rPr>
          <w:sz w:val="22"/>
        </w:rPr>
      </w:pPr>
    </w:p>
    <w:p w:rsidR="005313DE" w:rsidRPr="000D14AC" w:rsidRDefault="005313DE" w:rsidP="005313DE">
      <w:pPr>
        <w:pStyle w:val="Heading2"/>
      </w:pPr>
      <w:r>
        <w:t>HONORS AND AWARDS</w:t>
      </w:r>
    </w:p>
    <w:p w:rsidR="005313DE" w:rsidRPr="00640582" w:rsidRDefault="005313DE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640582">
        <w:rPr>
          <w:sz w:val="22"/>
        </w:rPr>
        <w:t>Presidents and Deans list for various semesters at the University of Southern Mississippi.</w:t>
      </w:r>
    </w:p>
    <w:p w:rsidR="005313DE" w:rsidRPr="00640582" w:rsidRDefault="005313DE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640582">
        <w:rPr>
          <w:sz w:val="22"/>
        </w:rPr>
        <w:t>Outstanding Freshman Nominee (USM 2016).</w:t>
      </w:r>
    </w:p>
    <w:p w:rsidR="005313DE" w:rsidRPr="00640582" w:rsidRDefault="005313DE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640582">
        <w:rPr>
          <w:sz w:val="22"/>
        </w:rPr>
        <w:t>Out-of-State Scholarship Award (</w:t>
      </w:r>
      <w:r>
        <w:rPr>
          <w:sz w:val="22"/>
        </w:rPr>
        <w:t>2015-2019</w:t>
      </w:r>
      <w:r w:rsidRPr="00640582">
        <w:rPr>
          <w:sz w:val="22"/>
        </w:rPr>
        <w:t>).</w:t>
      </w:r>
    </w:p>
    <w:p w:rsidR="005313DE" w:rsidRDefault="005313DE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640582">
        <w:rPr>
          <w:sz w:val="22"/>
        </w:rPr>
        <w:t>William F. St. Clair Endowed Scholarship Program in Physics (</w:t>
      </w:r>
      <w:r>
        <w:rPr>
          <w:sz w:val="22"/>
        </w:rPr>
        <w:t>2015-2020</w:t>
      </w:r>
      <w:r w:rsidRPr="00640582">
        <w:rPr>
          <w:sz w:val="22"/>
        </w:rPr>
        <w:t>).</w:t>
      </w:r>
    </w:p>
    <w:p w:rsidR="005313DE" w:rsidRDefault="005313DE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 w:rsidRPr="00B25A02">
        <w:rPr>
          <w:sz w:val="22"/>
        </w:rPr>
        <w:t>Wright W. and Annie Rea Cross Mathematics Undergraduate Research Scholarship</w:t>
      </w:r>
      <w:r>
        <w:rPr>
          <w:sz w:val="22"/>
        </w:rPr>
        <w:t xml:space="preserve"> (2019)</w:t>
      </w:r>
    </w:p>
    <w:p w:rsidR="005313DE" w:rsidRDefault="005313DE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>
        <w:rPr>
          <w:sz w:val="22"/>
        </w:rPr>
        <w:t>Society of Physics Students Leadership Scholarship (2019)</w:t>
      </w:r>
    </w:p>
    <w:p w:rsidR="00B26963" w:rsidRDefault="00B26963" w:rsidP="0092175E">
      <w:pPr>
        <w:pStyle w:val="ListBullet"/>
        <w:numPr>
          <w:ilvl w:val="0"/>
          <w:numId w:val="0"/>
        </w:numPr>
        <w:ind w:left="270"/>
        <w:rPr>
          <w:sz w:val="22"/>
        </w:rPr>
      </w:pPr>
      <w:r>
        <w:rPr>
          <w:sz w:val="22"/>
        </w:rPr>
        <w:t>SPS</w:t>
      </w:r>
      <w:r w:rsidR="00F34989">
        <w:rPr>
          <w:sz w:val="22"/>
        </w:rPr>
        <w:t xml:space="preserve"> at USM Physics Student of the Year</w:t>
      </w:r>
      <w:r>
        <w:rPr>
          <w:sz w:val="22"/>
        </w:rPr>
        <w:t xml:space="preserve"> </w:t>
      </w:r>
      <w:r w:rsidR="00DE433B">
        <w:rPr>
          <w:sz w:val="22"/>
        </w:rPr>
        <w:t>(</w:t>
      </w:r>
      <w:r w:rsidR="0036184B">
        <w:rPr>
          <w:sz w:val="22"/>
        </w:rPr>
        <w:t>2019</w:t>
      </w:r>
      <w:r w:rsidR="00DE433B">
        <w:rPr>
          <w:sz w:val="22"/>
        </w:rPr>
        <w:t>)</w:t>
      </w:r>
    </w:p>
    <w:p w:rsidR="005313DE" w:rsidRDefault="005313DE" w:rsidP="005313DE">
      <w:pPr>
        <w:pStyle w:val="ListBullet"/>
        <w:numPr>
          <w:ilvl w:val="0"/>
          <w:numId w:val="0"/>
        </w:numPr>
        <w:rPr>
          <w:sz w:val="22"/>
          <w:szCs w:val="22"/>
        </w:rPr>
      </w:pPr>
    </w:p>
    <w:p w:rsidR="005313DE" w:rsidRDefault="005313DE" w:rsidP="005313DE">
      <w:pPr>
        <w:pStyle w:val="Heading2"/>
      </w:pPr>
      <w:r>
        <w:t>WORKSHOPS AND ACADEMIC CONFERENCES</w:t>
      </w:r>
    </w:p>
    <w:p w:rsidR="00C21A8D" w:rsidRDefault="00C21A8D" w:rsidP="00C21A8D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t>IBM Data Analysis with Python | Coursea | Summer 2020</w:t>
      </w:r>
    </w:p>
    <w:p w:rsidR="00C21A8D" w:rsidRDefault="00C21A8D" w:rsidP="00C21A8D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t xml:space="preserve">Data Driven Astronomy – University of Sydney | Summer 2020 </w:t>
      </w:r>
    </w:p>
    <w:p w:rsidR="009E154E" w:rsidRDefault="009E154E" w:rsidP="009E154E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t>American Physical Society – Leadership Conference | Jan 2020</w:t>
      </w:r>
    </w:p>
    <w:p w:rsidR="009E154E" w:rsidRPr="002347BF" w:rsidRDefault="009E154E" w:rsidP="00C21A8D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</w:p>
    <w:p w:rsidR="005313DE" w:rsidRDefault="005313DE" w:rsidP="0092175E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t>NS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Nuclear Science Summer School – Michigan State University | Summer 2019</w:t>
      </w:r>
    </w:p>
    <w:p w:rsidR="005313DE" w:rsidRDefault="005313DE" w:rsidP="0092175E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t>Leadership Summit – University of Southern Mississippi | 2016, 2017</w:t>
      </w:r>
    </w:p>
    <w:p w:rsidR="005313DE" w:rsidRDefault="00970943" w:rsidP="0092175E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t>Genesis Nepal :</w:t>
      </w:r>
      <w:r w:rsidR="005313DE">
        <w:rPr>
          <w:sz w:val="22"/>
          <w:szCs w:val="22"/>
        </w:rPr>
        <w:t xml:space="preserve"> Shaping your Future – A two week course on positive life (2011)</w:t>
      </w:r>
    </w:p>
    <w:p w:rsidR="005313DE" w:rsidRDefault="005313DE" w:rsidP="0092175E">
      <w:pPr>
        <w:pStyle w:val="ListBullet"/>
        <w:numPr>
          <w:ilvl w:val="0"/>
          <w:numId w:val="0"/>
        </w:numPr>
        <w:spacing w:before="100"/>
        <w:ind w:left="270"/>
        <w:rPr>
          <w:sz w:val="22"/>
          <w:szCs w:val="22"/>
        </w:rPr>
      </w:pPr>
      <w:r>
        <w:rPr>
          <w:sz w:val="22"/>
          <w:szCs w:val="22"/>
        </w:rPr>
        <w:lastRenderedPageBreak/>
        <w:t>Genesis Nepal : Reaching Self-Actualization in life (2013)</w:t>
      </w:r>
    </w:p>
    <w:p w:rsidR="000D229B" w:rsidRDefault="000D229B" w:rsidP="00523216">
      <w:pPr>
        <w:pStyle w:val="ListBullet"/>
        <w:numPr>
          <w:ilvl w:val="0"/>
          <w:numId w:val="0"/>
        </w:numPr>
        <w:ind w:left="270"/>
      </w:pPr>
    </w:p>
    <w:p w:rsidR="00721720" w:rsidRDefault="00721720" w:rsidP="00A84BAC">
      <w:pPr>
        <w:pStyle w:val="Heading2"/>
      </w:pPr>
      <w:r w:rsidRPr="000D14AC">
        <w:t>COMMUNITY ENGAGEMENT</w:t>
      </w:r>
    </w:p>
    <w:p w:rsidR="007E4105" w:rsidRPr="0025538B" w:rsidRDefault="004C06E4" w:rsidP="0012692C">
      <w:pPr>
        <w:pStyle w:val="Heading3"/>
      </w:pPr>
      <w:r w:rsidRPr="0025538B">
        <w:t>EDUCATION</w:t>
      </w:r>
      <w:r>
        <w:t xml:space="preserve">AL OUTREACH </w:t>
      </w:r>
      <w:r w:rsidR="007E4105">
        <w:t xml:space="preserve">| 2017- </w:t>
      </w:r>
      <w:r w:rsidR="00B370E0">
        <w:t>2020</w:t>
      </w:r>
      <w:r w:rsidR="007E4105">
        <w:t xml:space="preserve"> </w:t>
      </w:r>
    </w:p>
    <w:p w:rsidR="007E4105" w:rsidRDefault="00004481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  <w:r>
        <w:rPr>
          <w:sz w:val="22"/>
          <w:szCs w:val="22"/>
        </w:rPr>
        <w:t>Through the SPS chapter at Southern Miss, h</w:t>
      </w:r>
      <w:r w:rsidR="00F16A38">
        <w:rPr>
          <w:sz w:val="22"/>
          <w:szCs w:val="22"/>
        </w:rPr>
        <w:t xml:space="preserve">elped promote </w:t>
      </w:r>
      <w:r w:rsidR="008550D7">
        <w:rPr>
          <w:sz w:val="22"/>
          <w:szCs w:val="22"/>
        </w:rPr>
        <w:t>physics</w:t>
      </w:r>
      <w:r w:rsidR="00F16A38">
        <w:rPr>
          <w:sz w:val="22"/>
          <w:szCs w:val="22"/>
        </w:rPr>
        <w:t xml:space="preserve"> </w:t>
      </w:r>
      <w:r w:rsidR="00F16A38" w:rsidRPr="00F16A38">
        <w:rPr>
          <w:sz w:val="22"/>
          <w:szCs w:val="22"/>
        </w:rPr>
        <w:t>in the community through</w:t>
      </w:r>
      <w:r w:rsidR="00F16A38">
        <w:rPr>
          <w:sz w:val="22"/>
          <w:szCs w:val="22"/>
        </w:rPr>
        <w:t xml:space="preserve"> </w:t>
      </w:r>
      <w:r w:rsidR="000413F0">
        <w:rPr>
          <w:sz w:val="22"/>
          <w:szCs w:val="22"/>
        </w:rPr>
        <w:t xml:space="preserve">various </w:t>
      </w:r>
      <w:r>
        <w:rPr>
          <w:sz w:val="22"/>
          <w:szCs w:val="22"/>
        </w:rPr>
        <w:t xml:space="preserve">educational outreach activities and </w:t>
      </w:r>
      <w:r w:rsidR="00F16A38">
        <w:rPr>
          <w:sz w:val="22"/>
          <w:szCs w:val="22"/>
        </w:rPr>
        <w:t xml:space="preserve">SPS </w:t>
      </w:r>
      <w:r w:rsidR="000413F0">
        <w:rPr>
          <w:sz w:val="22"/>
          <w:szCs w:val="22"/>
        </w:rPr>
        <w:t>grants</w:t>
      </w:r>
      <w:r w:rsidR="00F16A38" w:rsidRPr="00F16A38">
        <w:rPr>
          <w:sz w:val="22"/>
          <w:szCs w:val="22"/>
        </w:rPr>
        <w:t>.</w:t>
      </w:r>
      <w:r w:rsidR="000413F0">
        <w:rPr>
          <w:sz w:val="22"/>
          <w:szCs w:val="22"/>
        </w:rPr>
        <w:t xml:space="preserve"> Actively involved with the club</w:t>
      </w:r>
      <w:r>
        <w:rPr>
          <w:sz w:val="22"/>
          <w:szCs w:val="22"/>
        </w:rPr>
        <w:t xml:space="preserve">s outreach to students from K-12. </w:t>
      </w:r>
      <w:r w:rsidR="000413F0">
        <w:rPr>
          <w:sz w:val="22"/>
          <w:szCs w:val="22"/>
        </w:rPr>
        <w:t xml:space="preserve"> </w:t>
      </w:r>
    </w:p>
    <w:p w:rsidR="0040512C" w:rsidRPr="007E4105" w:rsidRDefault="0040512C" w:rsidP="0040512C">
      <w:pPr>
        <w:pStyle w:val="ListBullet"/>
        <w:numPr>
          <w:ilvl w:val="0"/>
          <w:numId w:val="0"/>
        </w:numPr>
        <w:spacing w:after="0"/>
        <w:ind w:left="270"/>
        <w:jc w:val="both"/>
      </w:pPr>
    </w:p>
    <w:p w:rsidR="00721720" w:rsidRPr="0025538B" w:rsidRDefault="004C06E4" w:rsidP="0012692C">
      <w:pPr>
        <w:pStyle w:val="Heading3"/>
      </w:pPr>
      <w:r>
        <w:t>THE</w:t>
      </w:r>
      <w:r w:rsidRPr="0025538B">
        <w:t xml:space="preserve"> INTERNATIONAL CLUB </w:t>
      </w:r>
      <w:r>
        <w:t xml:space="preserve">AND BS UNION </w:t>
      </w:r>
      <w:r w:rsidR="006A58C6">
        <w:t>|</w:t>
      </w:r>
      <w:r>
        <w:t xml:space="preserve"> </w:t>
      </w:r>
      <w:r w:rsidR="00721720" w:rsidRPr="0025538B">
        <w:t>University of Southern Mississippi</w:t>
      </w:r>
      <w:r w:rsidR="00CD56B6">
        <w:t xml:space="preserve"> | 2015- Present</w:t>
      </w:r>
    </w:p>
    <w:p w:rsidR="00721720" w:rsidRDefault="00594A92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721720" w:rsidRPr="0025538B">
        <w:rPr>
          <w:sz w:val="22"/>
          <w:szCs w:val="22"/>
        </w:rPr>
        <w:t>elp</w:t>
      </w:r>
      <w:r w:rsidR="00096369">
        <w:rPr>
          <w:sz w:val="22"/>
          <w:szCs w:val="22"/>
        </w:rPr>
        <w:t>ed</w:t>
      </w:r>
      <w:r w:rsidR="00721720" w:rsidRPr="002553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organize and facilitate </w:t>
      </w:r>
      <w:r w:rsidR="008C6683">
        <w:rPr>
          <w:sz w:val="22"/>
          <w:szCs w:val="22"/>
        </w:rPr>
        <w:t>activities</w:t>
      </w:r>
      <w:r w:rsidR="00721720" w:rsidRPr="0025538B">
        <w:rPr>
          <w:sz w:val="22"/>
          <w:szCs w:val="22"/>
        </w:rPr>
        <w:t xml:space="preserve"> and events for International Students</w:t>
      </w:r>
      <w:r>
        <w:rPr>
          <w:sz w:val="22"/>
          <w:szCs w:val="22"/>
        </w:rPr>
        <w:t xml:space="preserve"> at</w:t>
      </w:r>
      <w:r w:rsidR="00635493">
        <w:rPr>
          <w:sz w:val="22"/>
          <w:szCs w:val="22"/>
        </w:rPr>
        <w:t xml:space="preserve"> the u</w:t>
      </w:r>
      <w:r w:rsidR="00721720" w:rsidRPr="0025538B">
        <w:rPr>
          <w:sz w:val="22"/>
          <w:szCs w:val="22"/>
        </w:rPr>
        <w:t>niversity</w:t>
      </w:r>
      <w:r w:rsidR="0006076F">
        <w:rPr>
          <w:sz w:val="22"/>
          <w:szCs w:val="22"/>
        </w:rPr>
        <w:t xml:space="preserve">, </w:t>
      </w:r>
      <w:r w:rsidR="00F97E2B">
        <w:rPr>
          <w:sz w:val="22"/>
          <w:szCs w:val="22"/>
        </w:rPr>
        <w:t>primarily</w:t>
      </w:r>
      <w:r w:rsidR="0006076F">
        <w:rPr>
          <w:sz w:val="22"/>
          <w:szCs w:val="22"/>
        </w:rPr>
        <w:t xml:space="preserve"> to </w:t>
      </w:r>
      <w:r w:rsidR="0016427C">
        <w:rPr>
          <w:sz w:val="22"/>
          <w:szCs w:val="22"/>
        </w:rPr>
        <w:t xml:space="preserve">help </w:t>
      </w:r>
      <w:r w:rsidR="00721720" w:rsidRPr="0025538B">
        <w:rPr>
          <w:sz w:val="22"/>
          <w:szCs w:val="22"/>
        </w:rPr>
        <w:t xml:space="preserve">overcome </w:t>
      </w:r>
      <w:r w:rsidR="0016427C">
        <w:rPr>
          <w:sz w:val="22"/>
          <w:szCs w:val="22"/>
        </w:rPr>
        <w:t>a possible cultural</w:t>
      </w:r>
      <w:r w:rsidR="00721720" w:rsidRPr="0025538B">
        <w:rPr>
          <w:sz w:val="22"/>
          <w:szCs w:val="22"/>
        </w:rPr>
        <w:t xml:space="preserve"> shock</w:t>
      </w:r>
      <w:r w:rsidR="0006076F">
        <w:rPr>
          <w:sz w:val="22"/>
          <w:szCs w:val="22"/>
        </w:rPr>
        <w:t xml:space="preserve"> </w:t>
      </w:r>
      <w:r w:rsidR="00F97E2B">
        <w:rPr>
          <w:sz w:val="22"/>
          <w:szCs w:val="22"/>
        </w:rPr>
        <w:t xml:space="preserve">and help </w:t>
      </w:r>
      <w:r w:rsidR="0016427C">
        <w:rPr>
          <w:sz w:val="22"/>
          <w:szCs w:val="22"/>
        </w:rPr>
        <w:t>promote interaction with a different</w:t>
      </w:r>
      <w:r w:rsidR="00F97E2B">
        <w:rPr>
          <w:sz w:val="22"/>
          <w:szCs w:val="22"/>
        </w:rPr>
        <w:t xml:space="preserve"> community</w:t>
      </w:r>
      <w:r>
        <w:rPr>
          <w:sz w:val="22"/>
          <w:szCs w:val="22"/>
        </w:rPr>
        <w:t>.</w:t>
      </w:r>
      <w:r w:rsidR="00C45BD7">
        <w:rPr>
          <w:sz w:val="22"/>
          <w:szCs w:val="22"/>
        </w:rPr>
        <w:t xml:space="preserve"> Volunteered in </w:t>
      </w:r>
      <w:r w:rsidR="00616B8E">
        <w:rPr>
          <w:sz w:val="22"/>
          <w:szCs w:val="22"/>
        </w:rPr>
        <w:t xml:space="preserve">various </w:t>
      </w:r>
      <w:r w:rsidR="00C45BD7">
        <w:rPr>
          <w:sz w:val="22"/>
          <w:szCs w:val="22"/>
        </w:rPr>
        <w:t xml:space="preserve">community clean-up events like </w:t>
      </w:r>
      <w:r w:rsidR="00914994">
        <w:rPr>
          <w:sz w:val="22"/>
          <w:szCs w:val="22"/>
        </w:rPr>
        <w:t xml:space="preserve">the Big Event organized by the </w:t>
      </w:r>
      <w:r w:rsidR="00616B8E">
        <w:rPr>
          <w:sz w:val="22"/>
          <w:szCs w:val="22"/>
        </w:rPr>
        <w:t xml:space="preserve">school and the </w:t>
      </w:r>
      <w:r w:rsidR="00914994">
        <w:rPr>
          <w:sz w:val="22"/>
          <w:szCs w:val="22"/>
        </w:rPr>
        <w:t xml:space="preserve">city of Hattiesburg. </w:t>
      </w:r>
    </w:p>
    <w:p w:rsidR="0040512C" w:rsidRPr="0025538B" w:rsidRDefault="0040512C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</w:p>
    <w:p w:rsidR="00721720" w:rsidRPr="0025538B" w:rsidRDefault="005A66CB" w:rsidP="0012692C">
      <w:pPr>
        <w:pStyle w:val="Heading3"/>
      </w:pPr>
      <w:r>
        <w:t xml:space="preserve">EDUCATION FOR ALL </w:t>
      </w:r>
      <w:r w:rsidR="006A58C6">
        <w:t>|</w:t>
      </w:r>
      <w:r w:rsidR="00721720" w:rsidRPr="0025538B">
        <w:t xml:space="preserve"> Shikshya Nepal</w:t>
      </w:r>
      <w:r w:rsidR="00F4014D">
        <w:t xml:space="preserve"> </w:t>
      </w:r>
      <w:r w:rsidR="009A1950">
        <w:t xml:space="preserve">| </w:t>
      </w:r>
      <w:r w:rsidR="00F4014D">
        <w:t>2015</w:t>
      </w:r>
    </w:p>
    <w:p w:rsidR="00C578AF" w:rsidRDefault="00001370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Helped collect books and reading material for donation campaigns by a NGO in Nepal. </w:t>
      </w:r>
      <w:r w:rsidR="004B221D">
        <w:rPr>
          <w:sz w:val="22"/>
          <w:szCs w:val="22"/>
        </w:rPr>
        <w:t>Further h</w:t>
      </w:r>
      <w:r>
        <w:rPr>
          <w:sz w:val="22"/>
          <w:szCs w:val="22"/>
        </w:rPr>
        <w:t>elped distribute the</w:t>
      </w:r>
      <w:r w:rsidR="005F5313">
        <w:rPr>
          <w:sz w:val="22"/>
          <w:szCs w:val="22"/>
        </w:rPr>
        <w:t>se</w:t>
      </w:r>
      <w:r>
        <w:rPr>
          <w:sz w:val="22"/>
          <w:szCs w:val="22"/>
        </w:rPr>
        <w:t xml:space="preserve"> collected materials </w:t>
      </w:r>
      <w:r w:rsidR="000D15F1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 w:rsidR="00DE3F96">
        <w:rPr>
          <w:sz w:val="22"/>
          <w:szCs w:val="22"/>
        </w:rPr>
        <w:t>under-</w:t>
      </w:r>
      <w:r w:rsidR="00721720" w:rsidRPr="0025538B">
        <w:rPr>
          <w:sz w:val="22"/>
          <w:szCs w:val="22"/>
        </w:rPr>
        <w:t xml:space="preserve">privileged </w:t>
      </w:r>
      <w:r>
        <w:rPr>
          <w:sz w:val="22"/>
          <w:szCs w:val="22"/>
        </w:rPr>
        <w:t xml:space="preserve">schools </w:t>
      </w:r>
      <w:r w:rsidR="005F5313">
        <w:rPr>
          <w:sz w:val="22"/>
          <w:szCs w:val="22"/>
        </w:rPr>
        <w:t>in</w:t>
      </w:r>
      <w:r w:rsidR="00721720" w:rsidRPr="0025538B">
        <w:rPr>
          <w:sz w:val="22"/>
          <w:szCs w:val="22"/>
        </w:rPr>
        <w:t xml:space="preserve"> </w:t>
      </w:r>
      <w:r w:rsidR="00DE3F96">
        <w:rPr>
          <w:sz w:val="22"/>
          <w:szCs w:val="22"/>
        </w:rPr>
        <w:t xml:space="preserve">rural </w:t>
      </w:r>
      <w:r w:rsidR="00721720" w:rsidRPr="0025538B">
        <w:rPr>
          <w:sz w:val="22"/>
          <w:szCs w:val="22"/>
        </w:rPr>
        <w:t xml:space="preserve">Nepal. </w:t>
      </w:r>
    </w:p>
    <w:p w:rsidR="0040512C" w:rsidRPr="0025538B" w:rsidRDefault="0040512C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</w:p>
    <w:p w:rsidR="00721720" w:rsidRPr="0025538B" w:rsidRDefault="005A66CB" w:rsidP="0012692C">
      <w:pPr>
        <w:pStyle w:val="Heading3"/>
      </w:pPr>
      <w:r>
        <w:t>BLOOD D</w:t>
      </w:r>
      <w:r w:rsidRPr="0025538B">
        <w:t xml:space="preserve">ONATION </w:t>
      </w:r>
      <w:r>
        <w:t>C</w:t>
      </w:r>
      <w:r w:rsidRPr="0025538B">
        <w:t xml:space="preserve">AMPAIGNS </w:t>
      </w:r>
      <w:r>
        <w:t>|</w:t>
      </w:r>
      <w:r w:rsidR="00721720" w:rsidRPr="0025538B">
        <w:t xml:space="preserve"> Red Cross Nepal</w:t>
      </w:r>
      <w:r w:rsidR="009A1950">
        <w:t xml:space="preserve"> | 201</w:t>
      </w:r>
      <w:r w:rsidR="004E7AF1">
        <w:t>4</w:t>
      </w:r>
    </w:p>
    <w:p w:rsidR="00721720" w:rsidRDefault="00DC34F8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A42050">
        <w:rPr>
          <w:sz w:val="22"/>
          <w:szCs w:val="22"/>
        </w:rPr>
        <w:t xml:space="preserve">articipated </w:t>
      </w:r>
      <w:r>
        <w:rPr>
          <w:sz w:val="22"/>
          <w:szCs w:val="22"/>
        </w:rPr>
        <w:t xml:space="preserve">in </w:t>
      </w:r>
      <w:r w:rsidR="00A42050">
        <w:rPr>
          <w:sz w:val="22"/>
          <w:szCs w:val="22"/>
        </w:rPr>
        <w:t xml:space="preserve">blood donation campaigns </w:t>
      </w:r>
      <w:r w:rsidR="00721720" w:rsidRPr="0025538B">
        <w:rPr>
          <w:sz w:val="22"/>
          <w:szCs w:val="22"/>
        </w:rPr>
        <w:t xml:space="preserve">organized by </w:t>
      </w:r>
      <w:r>
        <w:rPr>
          <w:sz w:val="22"/>
          <w:szCs w:val="22"/>
        </w:rPr>
        <w:t xml:space="preserve">Red Cross </w:t>
      </w:r>
      <w:r w:rsidR="00721720" w:rsidRPr="0025538B">
        <w:rPr>
          <w:sz w:val="22"/>
          <w:szCs w:val="22"/>
        </w:rPr>
        <w:t>Nepal</w:t>
      </w:r>
      <w:r>
        <w:rPr>
          <w:sz w:val="22"/>
          <w:szCs w:val="22"/>
        </w:rPr>
        <w:t xml:space="preserve">, </w:t>
      </w:r>
      <w:r w:rsidR="00E252B5">
        <w:rPr>
          <w:sz w:val="22"/>
          <w:szCs w:val="22"/>
        </w:rPr>
        <w:t xml:space="preserve">helped </w:t>
      </w:r>
      <w:r>
        <w:rPr>
          <w:sz w:val="22"/>
          <w:szCs w:val="22"/>
        </w:rPr>
        <w:t>raise</w:t>
      </w:r>
      <w:r w:rsidR="00E252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awareness </w:t>
      </w:r>
      <w:r w:rsidR="00E252B5">
        <w:rPr>
          <w:sz w:val="22"/>
          <w:szCs w:val="22"/>
        </w:rPr>
        <w:t xml:space="preserve">my </w:t>
      </w:r>
      <w:r>
        <w:rPr>
          <w:sz w:val="22"/>
          <w:szCs w:val="22"/>
        </w:rPr>
        <w:t>community about the importance of blood donation campaigns</w:t>
      </w:r>
      <w:r w:rsidR="00721720" w:rsidRPr="0025538B">
        <w:rPr>
          <w:sz w:val="22"/>
          <w:szCs w:val="22"/>
        </w:rPr>
        <w:t>.</w:t>
      </w:r>
    </w:p>
    <w:p w:rsidR="0040512C" w:rsidRPr="0025538B" w:rsidRDefault="0040512C" w:rsidP="0040512C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2"/>
          <w:szCs w:val="22"/>
        </w:rPr>
      </w:pPr>
    </w:p>
    <w:p w:rsidR="00721720" w:rsidRPr="0025538B" w:rsidRDefault="005A66CB" w:rsidP="0012692C">
      <w:pPr>
        <w:pStyle w:val="Heading3"/>
      </w:pPr>
      <w:r w:rsidRPr="0025538B">
        <w:t xml:space="preserve">VOLUNTEERING AND </w:t>
      </w:r>
      <w:r>
        <w:t>C</w:t>
      </w:r>
      <w:r w:rsidR="00362F22">
        <w:t>OMMUNITY SERVICE</w:t>
      </w:r>
      <w:r w:rsidR="00C5033B">
        <w:t>| Various NGOs |</w:t>
      </w:r>
      <w:r w:rsidR="009D013B">
        <w:t xml:space="preserve"> </w:t>
      </w:r>
      <w:r w:rsidR="00AF2FA1">
        <w:t>2015</w:t>
      </w:r>
      <w:r w:rsidR="00721720" w:rsidRPr="0025538B">
        <w:t>.</w:t>
      </w:r>
    </w:p>
    <w:p w:rsidR="002A0F40" w:rsidRDefault="003B24FC" w:rsidP="00730619">
      <w:pPr>
        <w:pStyle w:val="ListBullet"/>
        <w:numPr>
          <w:ilvl w:val="0"/>
          <w:numId w:val="0"/>
        </w:numPr>
        <w:spacing w:after="0"/>
        <w:ind w:left="270"/>
        <w:jc w:val="both"/>
        <w:rPr>
          <w:sz w:val="20"/>
        </w:rPr>
      </w:pPr>
      <w:r>
        <w:rPr>
          <w:sz w:val="22"/>
          <w:szCs w:val="22"/>
        </w:rPr>
        <w:t xml:space="preserve">Volunteered </w:t>
      </w:r>
      <w:r w:rsidR="00721720" w:rsidRPr="0025538B">
        <w:rPr>
          <w:sz w:val="22"/>
          <w:szCs w:val="22"/>
        </w:rPr>
        <w:t xml:space="preserve">in </w:t>
      </w:r>
      <w:r w:rsidR="00165870">
        <w:rPr>
          <w:sz w:val="22"/>
          <w:szCs w:val="22"/>
        </w:rPr>
        <w:t>rehabilitation programs such as</w:t>
      </w:r>
      <w:r w:rsidR="00721720" w:rsidRPr="0025538B">
        <w:rPr>
          <w:sz w:val="22"/>
          <w:szCs w:val="22"/>
        </w:rPr>
        <w:t xml:space="preserve"> building </w:t>
      </w:r>
      <w:r w:rsidR="00165870">
        <w:rPr>
          <w:sz w:val="22"/>
          <w:szCs w:val="22"/>
        </w:rPr>
        <w:t xml:space="preserve">temporary </w:t>
      </w:r>
      <w:r w:rsidR="00603F35">
        <w:rPr>
          <w:sz w:val="22"/>
          <w:szCs w:val="22"/>
        </w:rPr>
        <w:t xml:space="preserve">shelters, </w:t>
      </w:r>
      <w:r w:rsidR="00721720" w:rsidRPr="0025538B">
        <w:rPr>
          <w:sz w:val="22"/>
          <w:szCs w:val="22"/>
        </w:rPr>
        <w:t xml:space="preserve">distributing food and clothes in </w:t>
      </w:r>
      <w:r w:rsidR="00165870">
        <w:rPr>
          <w:sz w:val="22"/>
          <w:szCs w:val="22"/>
        </w:rPr>
        <w:t xml:space="preserve">various </w:t>
      </w:r>
      <w:r w:rsidR="00721720" w:rsidRPr="0025538B">
        <w:rPr>
          <w:sz w:val="22"/>
          <w:szCs w:val="22"/>
        </w:rPr>
        <w:t xml:space="preserve">regions of Nepal </w:t>
      </w:r>
      <w:r w:rsidR="00165870">
        <w:rPr>
          <w:sz w:val="22"/>
          <w:szCs w:val="22"/>
        </w:rPr>
        <w:t>during the aftermath of the Nepal</w:t>
      </w:r>
      <w:r w:rsidR="00CE1A12">
        <w:rPr>
          <w:sz w:val="22"/>
          <w:szCs w:val="22"/>
        </w:rPr>
        <w:t xml:space="preserve"> earthquake of 2015</w:t>
      </w:r>
      <w:r w:rsidR="00721720" w:rsidRPr="0025538B">
        <w:rPr>
          <w:sz w:val="22"/>
          <w:szCs w:val="22"/>
        </w:rPr>
        <w:t>.</w:t>
      </w:r>
    </w:p>
    <w:p w:rsidR="00D13FBA" w:rsidRDefault="00D13FBA" w:rsidP="00A84BAC">
      <w:pPr>
        <w:pStyle w:val="Heading2"/>
      </w:pPr>
    </w:p>
    <w:p w:rsidR="00F70BE2" w:rsidRPr="000D14AC" w:rsidRDefault="00C40ED3" w:rsidP="00A84BAC">
      <w:pPr>
        <w:pStyle w:val="Heading2"/>
      </w:pPr>
      <w:r>
        <w:t xml:space="preserve">HOBBIES AND </w:t>
      </w:r>
      <w:r w:rsidR="00995DE7">
        <w:t>INTERESTS</w:t>
      </w:r>
    </w:p>
    <w:p w:rsidR="00C06CA1" w:rsidRDefault="007D5675" w:rsidP="0042200A">
      <w:pPr>
        <w:pStyle w:val="ListBullet"/>
        <w:numPr>
          <w:ilvl w:val="0"/>
          <w:numId w:val="0"/>
        </w:numPr>
        <w:ind w:left="144"/>
        <w:rPr>
          <w:sz w:val="22"/>
        </w:rPr>
      </w:pPr>
      <w:r>
        <w:rPr>
          <w:sz w:val="22"/>
        </w:rPr>
        <w:t>I</w:t>
      </w:r>
      <w:r w:rsidR="004A6C14">
        <w:rPr>
          <w:sz w:val="22"/>
        </w:rPr>
        <w:t xml:space="preserve"> </w:t>
      </w:r>
      <w:r w:rsidR="00C54A37">
        <w:rPr>
          <w:sz w:val="22"/>
        </w:rPr>
        <w:t xml:space="preserve">enjoy </w:t>
      </w:r>
      <w:r w:rsidR="00E30B9F">
        <w:rPr>
          <w:sz w:val="22"/>
        </w:rPr>
        <w:t>science-fiction</w:t>
      </w:r>
      <w:r w:rsidR="00F1692C">
        <w:rPr>
          <w:sz w:val="22"/>
        </w:rPr>
        <w:t xml:space="preserve"> as movies</w:t>
      </w:r>
      <w:r w:rsidR="00632AA8">
        <w:rPr>
          <w:sz w:val="22"/>
        </w:rPr>
        <w:t xml:space="preserve"> and literature</w:t>
      </w:r>
      <w:r w:rsidR="00ED6EA9">
        <w:rPr>
          <w:sz w:val="22"/>
        </w:rPr>
        <w:t>.</w:t>
      </w:r>
      <w:r w:rsidR="00F1692C">
        <w:rPr>
          <w:sz w:val="22"/>
        </w:rPr>
        <w:t xml:space="preserve"> I like video games</w:t>
      </w:r>
      <w:r w:rsidR="000907A3">
        <w:rPr>
          <w:sz w:val="22"/>
        </w:rPr>
        <w:t>,</w:t>
      </w:r>
      <w:r w:rsidR="00F1692C">
        <w:rPr>
          <w:sz w:val="22"/>
        </w:rPr>
        <w:t xml:space="preserve"> and </w:t>
      </w:r>
      <w:r w:rsidR="0047560B">
        <w:rPr>
          <w:sz w:val="22"/>
        </w:rPr>
        <w:t xml:space="preserve">love </w:t>
      </w:r>
      <w:r w:rsidR="00F1692C">
        <w:rPr>
          <w:sz w:val="22"/>
        </w:rPr>
        <w:t>being around</w:t>
      </w:r>
      <w:r w:rsidR="002A7D81">
        <w:rPr>
          <w:sz w:val="22"/>
        </w:rPr>
        <w:t xml:space="preserve"> animals</w:t>
      </w:r>
      <w:r w:rsidR="00F1692C">
        <w:rPr>
          <w:sz w:val="22"/>
        </w:rPr>
        <w:t xml:space="preserve">. I </w:t>
      </w:r>
      <w:r>
        <w:rPr>
          <w:sz w:val="22"/>
        </w:rPr>
        <w:t xml:space="preserve">am also fond of travelling and plan to </w:t>
      </w:r>
      <w:r w:rsidR="009C77B4">
        <w:rPr>
          <w:sz w:val="22"/>
        </w:rPr>
        <w:t>invest more time</w:t>
      </w:r>
      <w:r w:rsidR="00F271B8">
        <w:rPr>
          <w:sz w:val="22"/>
        </w:rPr>
        <w:t xml:space="preserve"> in</w:t>
      </w:r>
      <w:r w:rsidR="009C77B4">
        <w:rPr>
          <w:sz w:val="22"/>
        </w:rPr>
        <w:t xml:space="preserve"> it in</w:t>
      </w:r>
      <w:r w:rsidR="00F271B8">
        <w:rPr>
          <w:sz w:val="22"/>
        </w:rPr>
        <w:t xml:space="preserve"> the</w:t>
      </w:r>
      <w:r w:rsidR="0063360B">
        <w:rPr>
          <w:sz w:val="22"/>
        </w:rPr>
        <w:t xml:space="preserve"> near future.</w:t>
      </w:r>
      <w:r w:rsidR="00F271B8">
        <w:rPr>
          <w:sz w:val="22"/>
        </w:rPr>
        <w:t xml:space="preserve"> </w:t>
      </w:r>
    </w:p>
    <w:p w:rsidR="00B76CE7" w:rsidRDefault="00B76CE7" w:rsidP="0042200A">
      <w:pPr>
        <w:pStyle w:val="ListBullet"/>
        <w:numPr>
          <w:ilvl w:val="0"/>
          <w:numId w:val="0"/>
        </w:numPr>
        <w:ind w:left="144"/>
        <w:rPr>
          <w:sz w:val="22"/>
        </w:rPr>
      </w:pPr>
    </w:p>
    <w:p w:rsidR="002A0F40" w:rsidRPr="000D14AC" w:rsidRDefault="00995DE7" w:rsidP="00A84BAC">
      <w:pPr>
        <w:pStyle w:val="Heading2"/>
      </w:pPr>
      <w:r>
        <w:t>REFERENCES</w:t>
      </w:r>
    </w:p>
    <w:p w:rsidR="00BD626A" w:rsidRPr="002A0F40" w:rsidRDefault="00D07727" w:rsidP="00BD626A">
      <w:pPr>
        <w:pStyle w:val="ListBullet"/>
        <w:numPr>
          <w:ilvl w:val="0"/>
          <w:numId w:val="0"/>
        </w:numPr>
        <w:ind w:left="144"/>
        <w:rPr>
          <w:sz w:val="22"/>
        </w:rPr>
      </w:pPr>
      <w:r>
        <w:rPr>
          <w:color w:val="auto"/>
          <w:sz w:val="22"/>
        </w:rPr>
        <w:t xml:space="preserve">Dr. </w:t>
      </w:r>
      <w:r w:rsidRPr="00D07727">
        <w:rPr>
          <w:color w:val="auto"/>
          <w:sz w:val="22"/>
        </w:rPr>
        <w:t>Michael Vera</w:t>
      </w:r>
      <w:r w:rsidR="00886967">
        <w:rPr>
          <w:color w:val="auto"/>
          <w:sz w:val="22"/>
        </w:rPr>
        <w:t xml:space="preserve"> (</w:t>
      </w:r>
      <w:r w:rsidR="000961AB">
        <w:rPr>
          <w:rStyle w:val="Hyperlink"/>
          <w:sz w:val="22"/>
        </w:rPr>
        <w:t>M</w:t>
      </w:r>
      <w:r w:rsidR="00886967">
        <w:rPr>
          <w:rStyle w:val="Hyperlink"/>
          <w:sz w:val="22"/>
        </w:rPr>
        <w:t>ichael.</w:t>
      </w:r>
      <w:r w:rsidR="000961AB">
        <w:rPr>
          <w:rStyle w:val="Hyperlink"/>
          <w:sz w:val="22"/>
        </w:rPr>
        <w:t>V</w:t>
      </w:r>
      <w:r w:rsidR="00886967" w:rsidRPr="00D07727">
        <w:rPr>
          <w:rStyle w:val="Hyperlink"/>
          <w:sz w:val="22"/>
        </w:rPr>
        <w:t>era</w:t>
      </w:r>
      <w:hyperlink r:id="rId15" w:history="1">
        <w:r w:rsidR="00886967" w:rsidRPr="002A0F40">
          <w:rPr>
            <w:rStyle w:val="Hyperlink"/>
            <w:sz w:val="22"/>
          </w:rPr>
          <w:t>@usm.edu</w:t>
        </w:r>
      </w:hyperlink>
      <w:r w:rsidR="00886967">
        <w:rPr>
          <w:color w:val="auto"/>
          <w:sz w:val="22"/>
        </w:rPr>
        <w:t>)</w:t>
      </w:r>
      <w:r w:rsidR="00BD626A">
        <w:rPr>
          <w:color w:val="auto"/>
          <w:sz w:val="22"/>
        </w:rPr>
        <w:t xml:space="preserve"> </w:t>
      </w:r>
      <w:r w:rsidR="00BD626A">
        <w:rPr>
          <w:color w:val="auto"/>
          <w:sz w:val="22"/>
        </w:rPr>
        <w:tab/>
      </w:r>
      <w:r w:rsidR="00BD626A">
        <w:rPr>
          <w:color w:val="auto"/>
          <w:sz w:val="22"/>
        </w:rPr>
        <w:tab/>
      </w:r>
      <w:r w:rsidR="00BD626A" w:rsidRPr="002A0F40">
        <w:rPr>
          <w:sz w:val="22"/>
        </w:rPr>
        <w:t xml:space="preserve">Dr. Christopher Sirola </w:t>
      </w:r>
      <w:r w:rsidR="00BD626A">
        <w:rPr>
          <w:sz w:val="22"/>
        </w:rPr>
        <w:t>(</w:t>
      </w:r>
      <w:hyperlink r:id="rId16" w:history="1">
        <w:r w:rsidR="00BD626A" w:rsidRPr="000F1D93">
          <w:rPr>
            <w:rStyle w:val="Hyperlink"/>
            <w:sz w:val="22"/>
          </w:rPr>
          <w:t>Christopher.Sirola@usm.edu</w:t>
        </w:r>
      </w:hyperlink>
      <w:r w:rsidR="00BD626A">
        <w:rPr>
          <w:rStyle w:val="Hyperlink"/>
          <w:sz w:val="22"/>
        </w:rPr>
        <w:t>)</w:t>
      </w:r>
    </w:p>
    <w:p w:rsidR="00BD626A" w:rsidRPr="002A0F40" w:rsidRDefault="00D07727" w:rsidP="00BD626A">
      <w:pPr>
        <w:pStyle w:val="ListBullet"/>
        <w:numPr>
          <w:ilvl w:val="0"/>
          <w:numId w:val="0"/>
        </w:numPr>
        <w:ind w:left="144"/>
        <w:rPr>
          <w:sz w:val="22"/>
        </w:rPr>
      </w:pPr>
      <w:r>
        <w:rPr>
          <w:color w:val="auto"/>
          <w:sz w:val="22"/>
        </w:rPr>
        <w:t>Faculty Head</w:t>
      </w:r>
      <w:r w:rsidR="002A0F40" w:rsidRPr="002A0F40">
        <w:rPr>
          <w:color w:val="auto"/>
          <w:sz w:val="22"/>
        </w:rPr>
        <w:t>,</w:t>
      </w:r>
      <w:r>
        <w:rPr>
          <w:color w:val="auto"/>
          <w:sz w:val="22"/>
        </w:rPr>
        <w:t xml:space="preserve"> Physics and Astronomy</w:t>
      </w:r>
      <w:r w:rsidR="00C042C8">
        <w:rPr>
          <w:color w:val="auto"/>
          <w:sz w:val="22"/>
        </w:rPr>
        <w:t xml:space="preserve"> </w:t>
      </w:r>
      <w:r w:rsidR="00BD626A">
        <w:rPr>
          <w:color w:val="auto"/>
          <w:sz w:val="22"/>
        </w:rPr>
        <w:tab/>
      </w:r>
      <w:r w:rsidR="00BD626A">
        <w:rPr>
          <w:color w:val="auto"/>
          <w:sz w:val="22"/>
        </w:rPr>
        <w:tab/>
      </w:r>
      <w:r w:rsidR="00BD626A">
        <w:rPr>
          <w:sz w:val="22"/>
        </w:rPr>
        <w:t>Associate Professor for</w:t>
      </w:r>
      <w:r w:rsidR="00BD626A" w:rsidRPr="002A0F40">
        <w:rPr>
          <w:sz w:val="22"/>
        </w:rPr>
        <w:t xml:space="preserve"> </w:t>
      </w:r>
      <w:r w:rsidR="00BD626A">
        <w:rPr>
          <w:sz w:val="22"/>
        </w:rPr>
        <w:t xml:space="preserve">Astronomy, </w:t>
      </w:r>
      <w:r w:rsidR="00BD626A" w:rsidRPr="002A0F40">
        <w:rPr>
          <w:sz w:val="22"/>
        </w:rPr>
        <w:t>USM</w:t>
      </w:r>
    </w:p>
    <w:p w:rsidR="000E07E9" w:rsidRDefault="000E07E9" w:rsidP="00480C21">
      <w:pPr>
        <w:pStyle w:val="ListBullet"/>
        <w:numPr>
          <w:ilvl w:val="0"/>
          <w:numId w:val="0"/>
        </w:numPr>
        <w:ind w:left="144"/>
        <w:rPr>
          <w:color w:val="auto"/>
          <w:sz w:val="22"/>
        </w:rPr>
      </w:pPr>
    </w:p>
    <w:p w:rsidR="002A0F40" w:rsidRPr="002A0F40" w:rsidRDefault="002A0F40" w:rsidP="00480C21">
      <w:pPr>
        <w:pStyle w:val="ListBullet"/>
        <w:numPr>
          <w:ilvl w:val="0"/>
          <w:numId w:val="0"/>
        </w:numPr>
        <w:ind w:left="144"/>
        <w:rPr>
          <w:sz w:val="22"/>
        </w:rPr>
      </w:pPr>
      <w:r w:rsidRPr="002A0F40">
        <w:rPr>
          <w:color w:val="auto"/>
          <w:sz w:val="22"/>
        </w:rPr>
        <w:tab/>
      </w:r>
    </w:p>
    <w:p w:rsidR="0067178C" w:rsidRPr="00DE6EB3" w:rsidRDefault="002A0F40" w:rsidP="001F45C7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  <w:r>
        <w:rPr>
          <w:sz w:val="20"/>
        </w:rPr>
        <w:t xml:space="preserve">  </w:t>
      </w:r>
    </w:p>
    <w:sectPr w:rsidR="0067178C" w:rsidRPr="00DE6EB3" w:rsidSect="005274FC">
      <w:footerReference w:type="default" r:id="rId17"/>
      <w:pgSz w:w="12240" w:h="15840"/>
      <w:pgMar w:top="634" w:right="1080" w:bottom="36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259" w:rsidRDefault="00317259">
      <w:pPr>
        <w:spacing w:after="0"/>
      </w:pPr>
      <w:r>
        <w:separator/>
      </w:r>
    </w:p>
  </w:endnote>
  <w:endnote w:type="continuationSeparator" w:id="0">
    <w:p w:rsidR="00317259" w:rsidRDefault="003172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7A" w:rsidRDefault="0093347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D525A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259" w:rsidRDefault="00317259">
      <w:pPr>
        <w:spacing w:after="0"/>
      </w:pPr>
      <w:r>
        <w:separator/>
      </w:r>
    </w:p>
  </w:footnote>
  <w:footnote w:type="continuationSeparator" w:id="0">
    <w:p w:rsidR="00317259" w:rsidRDefault="003172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80E9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767DA8"/>
    <w:multiLevelType w:val="hybridMultilevel"/>
    <w:tmpl w:val="D1CC0096"/>
    <w:lvl w:ilvl="0" w:tplc="F0F0E570">
      <w:start w:val="1"/>
      <w:numFmt w:val="bullet"/>
      <w:pStyle w:val="List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E3"/>
    <w:multiLevelType w:val="hybridMultilevel"/>
    <w:tmpl w:val="A8FAE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409A2"/>
    <w:multiLevelType w:val="hybridMultilevel"/>
    <w:tmpl w:val="3E40AEC4"/>
    <w:lvl w:ilvl="0" w:tplc="C6FEB340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5EBA"/>
    <w:multiLevelType w:val="hybridMultilevel"/>
    <w:tmpl w:val="AD3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32904"/>
    <w:multiLevelType w:val="hybridMultilevel"/>
    <w:tmpl w:val="407E91B4"/>
    <w:lvl w:ilvl="0" w:tplc="F0F0E570">
      <w:start w:val="1"/>
      <w:numFmt w:val="bullet"/>
      <w:lvlText w:val="·"/>
      <w:lvlJc w:val="left"/>
      <w:pPr>
        <w:ind w:left="990" w:hanging="360"/>
      </w:pPr>
      <w:rPr>
        <w:rFonts w:ascii="Cambria" w:hAnsi="Cambri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6D63A3"/>
    <w:multiLevelType w:val="hybridMultilevel"/>
    <w:tmpl w:val="441EACC4"/>
    <w:lvl w:ilvl="0" w:tplc="F0F0E57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A5B3A"/>
    <w:multiLevelType w:val="hybridMultilevel"/>
    <w:tmpl w:val="F288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0A"/>
    <w:rsid w:val="00001370"/>
    <w:rsid w:val="000031FF"/>
    <w:rsid w:val="00004481"/>
    <w:rsid w:val="00005FD4"/>
    <w:rsid w:val="00006825"/>
    <w:rsid w:val="00010031"/>
    <w:rsid w:val="00010E26"/>
    <w:rsid w:val="0001120B"/>
    <w:rsid w:val="00012F38"/>
    <w:rsid w:val="00013041"/>
    <w:rsid w:val="000136B8"/>
    <w:rsid w:val="000137E0"/>
    <w:rsid w:val="00017CAB"/>
    <w:rsid w:val="0002155F"/>
    <w:rsid w:val="0002268A"/>
    <w:rsid w:val="00023395"/>
    <w:rsid w:val="000258C6"/>
    <w:rsid w:val="0003155A"/>
    <w:rsid w:val="00036BA8"/>
    <w:rsid w:val="00040559"/>
    <w:rsid w:val="000413F0"/>
    <w:rsid w:val="00042444"/>
    <w:rsid w:val="00044C8B"/>
    <w:rsid w:val="00046EDF"/>
    <w:rsid w:val="00050495"/>
    <w:rsid w:val="00051037"/>
    <w:rsid w:val="000514BE"/>
    <w:rsid w:val="000569C0"/>
    <w:rsid w:val="000575B6"/>
    <w:rsid w:val="000602B4"/>
    <w:rsid w:val="000603B0"/>
    <w:rsid w:val="0006076F"/>
    <w:rsid w:val="00060B53"/>
    <w:rsid w:val="00062B65"/>
    <w:rsid w:val="00066632"/>
    <w:rsid w:val="00067459"/>
    <w:rsid w:val="00070C57"/>
    <w:rsid w:val="00071E3E"/>
    <w:rsid w:val="00073597"/>
    <w:rsid w:val="000764C8"/>
    <w:rsid w:val="00077293"/>
    <w:rsid w:val="00077794"/>
    <w:rsid w:val="00077D5D"/>
    <w:rsid w:val="00081563"/>
    <w:rsid w:val="00081A7D"/>
    <w:rsid w:val="00083B21"/>
    <w:rsid w:val="000859FB"/>
    <w:rsid w:val="00086A68"/>
    <w:rsid w:val="000875C0"/>
    <w:rsid w:val="00087745"/>
    <w:rsid w:val="000907A3"/>
    <w:rsid w:val="00092089"/>
    <w:rsid w:val="000947A5"/>
    <w:rsid w:val="000961AB"/>
    <w:rsid w:val="00096369"/>
    <w:rsid w:val="0009740B"/>
    <w:rsid w:val="000A1B26"/>
    <w:rsid w:val="000A4C54"/>
    <w:rsid w:val="000B30C4"/>
    <w:rsid w:val="000C4016"/>
    <w:rsid w:val="000C50A8"/>
    <w:rsid w:val="000C50C5"/>
    <w:rsid w:val="000C6266"/>
    <w:rsid w:val="000D14AC"/>
    <w:rsid w:val="000D15F1"/>
    <w:rsid w:val="000D229B"/>
    <w:rsid w:val="000D2F00"/>
    <w:rsid w:val="000D34E0"/>
    <w:rsid w:val="000D4039"/>
    <w:rsid w:val="000D59C9"/>
    <w:rsid w:val="000D6768"/>
    <w:rsid w:val="000D6C24"/>
    <w:rsid w:val="000D757E"/>
    <w:rsid w:val="000E0447"/>
    <w:rsid w:val="000E07E9"/>
    <w:rsid w:val="000E0C0A"/>
    <w:rsid w:val="000E1BCE"/>
    <w:rsid w:val="000E3B69"/>
    <w:rsid w:val="000E6FC0"/>
    <w:rsid w:val="000E768F"/>
    <w:rsid w:val="000F0852"/>
    <w:rsid w:val="000F0BC7"/>
    <w:rsid w:val="000F0FF4"/>
    <w:rsid w:val="000F15E1"/>
    <w:rsid w:val="000F321E"/>
    <w:rsid w:val="000F5BB4"/>
    <w:rsid w:val="000F7372"/>
    <w:rsid w:val="00103EC7"/>
    <w:rsid w:val="0010671D"/>
    <w:rsid w:val="00106ACA"/>
    <w:rsid w:val="001078A6"/>
    <w:rsid w:val="00114940"/>
    <w:rsid w:val="00115D89"/>
    <w:rsid w:val="0012339C"/>
    <w:rsid w:val="00125486"/>
    <w:rsid w:val="0012692C"/>
    <w:rsid w:val="001355DF"/>
    <w:rsid w:val="00137160"/>
    <w:rsid w:val="001413E6"/>
    <w:rsid w:val="00144598"/>
    <w:rsid w:val="00145DAD"/>
    <w:rsid w:val="001477AF"/>
    <w:rsid w:val="00151DD6"/>
    <w:rsid w:val="001561D8"/>
    <w:rsid w:val="00156635"/>
    <w:rsid w:val="00163233"/>
    <w:rsid w:val="0016427C"/>
    <w:rsid w:val="00165870"/>
    <w:rsid w:val="00165B27"/>
    <w:rsid w:val="00167CF1"/>
    <w:rsid w:val="00174E3B"/>
    <w:rsid w:val="001854C2"/>
    <w:rsid w:val="00190961"/>
    <w:rsid w:val="001A0897"/>
    <w:rsid w:val="001A1E37"/>
    <w:rsid w:val="001B07A5"/>
    <w:rsid w:val="001B1A24"/>
    <w:rsid w:val="001C085A"/>
    <w:rsid w:val="001C0C04"/>
    <w:rsid w:val="001C32E7"/>
    <w:rsid w:val="001C5A80"/>
    <w:rsid w:val="001D2203"/>
    <w:rsid w:val="001D2662"/>
    <w:rsid w:val="001D3C22"/>
    <w:rsid w:val="001D3D28"/>
    <w:rsid w:val="001D46B1"/>
    <w:rsid w:val="001E2CAD"/>
    <w:rsid w:val="001E3220"/>
    <w:rsid w:val="001E34F5"/>
    <w:rsid w:val="001E3D75"/>
    <w:rsid w:val="001E4D28"/>
    <w:rsid w:val="001E70D2"/>
    <w:rsid w:val="001F4203"/>
    <w:rsid w:val="001F45C7"/>
    <w:rsid w:val="001F7D72"/>
    <w:rsid w:val="00200027"/>
    <w:rsid w:val="002028E1"/>
    <w:rsid w:val="002060F5"/>
    <w:rsid w:val="00214E78"/>
    <w:rsid w:val="00215F38"/>
    <w:rsid w:val="002166CC"/>
    <w:rsid w:val="0022546E"/>
    <w:rsid w:val="00230CF4"/>
    <w:rsid w:val="002325E6"/>
    <w:rsid w:val="0023318F"/>
    <w:rsid w:val="0023365C"/>
    <w:rsid w:val="00236DEF"/>
    <w:rsid w:val="00244AC4"/>
    <w:rsid w:val="00250B7B"/>
    <w:rsid w:val="0025538B"/>
    <w:rsid w:val="00262A0E"/>
    <w:rsid w:val="00264098"/>
    <w:rsid w:val="002642E3"/>
    <w:rsid w:val="00266FF9"/>
    <w:rsid w:val="002710C3"/>
    <w:rsid w:val="00271BAF"/>
    <w:rsid w:val="00272F25"/>
    <w:rsid w:val="00275331"/>
    <w:rsid w:val="00275D9D"/>
    <w:rsid w:val="002806EA"/>
    <w:rsid w:val="00284666"/>
    <w:rsid w:val="00284A4E"/>
    <w:rsid w:val="002852C3"/>
    <w:rsid w:val="00286BB9"/>
    <w:rsid w:val="00287DBC"/>
    <w:rsid w:val="00290F1A"/>
    <w:rsid w:val="0029115B"/>
    <w:rsid w:val="00291F9B"/>
    <w:rsid w:val="00292A9E"/>
    <w:rsid w:val="00293C67"/>
    <w:rsid w:val="002951B0"/>
    <w:rsid w:val="002971C5"/>
    <w:rsid w:val="002A0F40"/>
    <w:rsid w:val="002A2336"/>
    <w:rsid w:val="002A4587"/>
    <w:rsid w:val="002A4B95"/>
    <w:rsid w:val="002A57E9"/>
    <w:rsid w:val="002A7D81"/>
    <w:rsid w:val="002B05B3"/>
    <w:rsid w:val="002B2473"/>
    <w:rsid w:val="002B7D65"/>
    <w:rsid w:val="002C0C9E"/>
    <w:rsid w:val="002C2D59"/>
    <w:rsid w:val="002C3E0F"/>
    <w:rsid w:val="002C495D"/>
    <w:rsid w:val="002C7593"/>
    <w:rsid w:val="002D7D7E"/>
    <w:rsid w:val="002E312D"/>
    <w:rsid w:val="002E4DA2"/>
    <w:rsid w:val="002E67CD"/>
    <w:rsid w:val="002E721C"/>
    <w:rsid w:val="002F0EAD"/>
    <w:rsid w:val="002F4D1C"/>
    <w:rsid w:val="002F5D8C"/>
    <w:rsid w:val="002F720D"/>
    <w:rsid w:val="00300050"/>
    <w:rsid w:val="00301795"/>
    <w:rsid w:val="00302DEA"/>
    <w:rsid w:val="00303260"/>
    <w:rsid w:val="00305D6A"/>
    <w:rsid w:val="003063DA"/>
    <w:rsid w:val="003110CC"/>
    <w:rsid w:val="0031392D"/>
    <w:rsid w:val="00314565"/>
    <w:rsid w:val="00314A53"/>
    <w:rsid w:val="00315316"/>
    <w:rsid w:val="00315C80"/>
    <w:rsid w:val="00317259"/>
    <w:rsid w:val="00320473"/>
    <w:rsid w:val="00321FBF"/>
    <w:rsid w:val="00322F8C"/>
    <w:rsid w:val="00331147"/>
    <w:rsid w:val="00333E72"/>
    <w:rsid w:val="0033485B"/>
    <w:rsid w:val="00335356"/>
    <w:rsid w:val="0033581B"/>
    <w:rsid w:val="003412EC"/>
    <w:rsid w:val="0034183A"/>
    <w:rsid w:val="00343454"/>
    <w:rsid w:val="00344E7D"/>
    <w:rsid w:val="00346398"/>
    <w:rsid w:val="00351D37"/>
    <w:rsid w:val="00352C8B"/>
    <w:rsid w:val="00353CFF"/>
    <w:rsid w:val="00356611"/>
    <w:rsid w:val="00356D06"/>
    <w:rsid w:val="00357D78"/>
    <w:rsid w:val="00360268"/>
    <w:rsid w:val="0036184B"/>
    <w:rsid w:val="00362F22"/>
    <w:rsid w:val="00363600"/>
    <w:rsid w:val="0036456D"/>
    <w:rsid w:val="00370BB7"/>
    <w:rsid w:val="00371798"/>
    <w:rsid w:val="00373141"/>
    <w:rsid w:val="003738A9"/>
    <w:rsid w:val="00377A29"/>
    <w:rsid w:val="00381D5C"/>
    <w:rsid w:val="00385705"/>
    <w:rsid w:val="00386FBE"/>
    <w:rsid w:val="00387C75"/>
    <w:rsid w:val="00391005"/>
    <w:rsid w:val="003916E3"/>
    <w:rsid w:val="00391936"/>
    <w:rsid w:val="003922D1"/>
    <w:rsid w:val="00392586"/>
    <w:rsid w:val="00393578"/>
    <w:rsid w:val="00394330"/>
    <w:rsid w:val="00394ED6"/>
    <w:rsid w:val="003A1399"/>
    <w:rsid w:val="003A411D"/>
    <w:rsid w:val="003B1EFE"/>
    <w:rsid w:val="003B24FC"/>
    <w:rsid w:val="003B2C49"/>
    <w:rsid w:val="003B4A4D"/>
    <w:rsid w:val="003B54E2"/>
    <w:rsid w:val="003C3950"/>
    <w:rsid w:val="003D37B3"/>
    <w:rsid w:val="003D3B89"/>
    <w:rsid w:val="003E3C34"/>
    <w:rsid w:val="003E49A9"/>
    <w:rsid w:val="003E5EA1"/>
    <w:rsid w:val="003F17FE"/>
    <w:rsid w:val="003F19DE"/>
    <w:rsid w:val="003F769C"/>
    <w:rsid w:val="00400C77"/>
    <w:rsid w:val="0040512C"/>
    <w:rsid w:val="00405F0D"/>
    <w:rsid w:val="00407242"/>
    <w:rsid w:val="00411F58"/>
    <w:rsid w:val="00414A10"/>
    <w:rsid w:val="00414A1B"/>
    <w:rsid w:val="00416E10"/>
    <w:rsid w:val="00421969"/>
    <w:rsid w:val="0042200A"/>
    <w:rsid w:val="004241C3"/>
    <w:rsid w:val="004248EF"/>
    <w:rsid w:val="00431F4E"/>
    <w:rsid w:val="00433071"/>
    <w:rsid w:val="004360B8"/>
    <w:rsid w:val="004368F0"/>
    <w:rsid w:val="004368FC"/>
    <w:rsid w:val="00437021"/>
    <w:rsid w:val="00441B5E"/>
    <w:rsid w:val="00446265"/>
    <w:rsid w:val="004507D3"/>
    <w:rsid w:val="00457B3C"/>
    <w:rsid w:val="00460057"/>
    <w:rsid w:val="00460A95"/>
    <w:rsid w:val="00464DD8"/>
    <w:rsid w:val="00467922"/>
    <w:rsid w:val="00470698"/>
    <w:rsid w:val="004707DD"/>
    <w:rsid w:val="00470C79"/>
    <w:rsid w:val="004726D3"/>
    <w:rsid w:val="00473F59"/>
    <w:rsid w:val="0047560B"/>
    <w:rsid w:val="0048090B"/>
    <w:rsid w:val="00480C21"/>
    <w:rsid w:val="00481A90"/>
    <w:rsid w:val="00482AF1"/>
    <w:rsid w:val="00485A68"/>
    <w:rsid w:val="00485FE0"/>
    <w:rsid w:val="00486324"/>
    <w:rsid w:val="0048654B"/>
    <w:rsid w:val="00490476"/>
    <w:rsid w:val="00493228"/>
    <w:rsid w:val="0049519B"/>
    <w:rsid w:val="0049522F"/>
    <w:rsid w:val="004959B4"/>
    <w:rsid w:val="00495DA9"/>
    <w:rsid w:val="004A0908"/>
    <w:rsid w:val="004A270E"/>
    <w:rsid w:val="004A6069"/>
    <w:rsid w:val="004A6C14"/>
    <w:rsid w:val="004B054D"/>
    <w:rsid w:val="004B221D"/>
    <w:rsid w:val="004B35B9"/>
    <w:rsid w:val="004B4FCB"/>
    <w:rsid w:val="004B507B"/>
    <w:rsid w:val="004B616B"/>
    <w:rsid w:val="004C0241"/>
    <w:rsid w:val="004C06E4"/>
    <w:rsid w:val="004C1C2C"/>
    <w:rsid w:val="004C5286"/>
    <w:rsid w:val="004C5552"/>
    <w:rsid w:val="004C6208"/>
    <w:rsid w:val="004C6635"/>
    <w:rsid w:val="004C6692"/>
    <w:rsid w:val="004D0E4E"/>
    <w:rsid w:val="004D401C"/>
    <w:rsid w:val="004D738F"/>
    <w:rsid w:val="004E0B65"/>
    <w:rsid w:val="004E10A3"/>
    <w:rsid w:val="004E142F"/>
    <w:rsid w:val="004E4189"/>
    <w:rsid w:val="004E6857"/>
    <w:rsid w:val="004E76DB"/>
    <w:rsid w:val="004E7AF1"/>
    <w:rsid w:val="004F0EBB"/>
    <w:rsid w:val="004F343E"/>
    <w:rsid w:val="004F4904"/>
    <w:rsid w:val="004F4C94"/>
    <w:rsid w:val="00502D2D"/>
    <w:rsid w:val="00507198"/>
    <w:rsid w:val="00507517"/>
    <w:rsid w:val="00510566"/>
    <w:rsid w:val="00515DD5"/>
    <w:rsid w:val="0051756E"/>
    <w:rsid w:val="00520DBA"/>
    <w:rsid w:val="005212A1"/>
    <w:rsid w:val="00523216"/>
    <w:rsid w:val="00525F98"/>
    <w:rsid w:val="005269EB"/>
    <w:rsid w:val="00527060"/>
    <w:rsid w:val="005274FC"/>
    <w:rsid w:val="00527C9A"/>
    <w:rsid w:val="005309C4"/>
    <w:rsid w:val="005313DE"/>
    <w:rsid w:val="00531DF5"/>
    <w:rsid w:val="00533F5A"/>
    <w:rsid w:val="00534595"/>
    <w:rsid w:val="00536463"/>
    <w:rsid w:val="0054103F"/>
    <w:rsid w:val="0054171E"/>
    <w:rsid w:val="00543CF8"/>
    <w:rsid w:val="005468F4"/>
    <w:rsid w:val="00550984"/>
    <w:rsid w:val="00552B71"/>
    <w:rsid w:val="00553930"/>
    <w:rsid w:val="005568DA"/>
    <w:rsid w:val="005578A6"/>
    <w:rsid w:val="00570632"/>
    <w:rsid w:val="0057215D"/>
    <w:rsid w:val="00574605"/>
    <w:rsid w:val="00574EEB"/>
    <w:rsid w:val="00574EEE"/>
    <w:rsid w:val="0057560F"/>
    <w:rsid w:val="0058004B"/>
    <w:rsid w:val="00584268"/>
    <w:rsid w:val="005855BD"/>
    <w:rsid w:val="00587323"/>
    <w:rsid w:val="0058763A"/>
    <w:rsid w:val="00590036"/>
    <w:rsid w:val="005929D1"/>
    <w:rsid w:val="00594A92"/>
    <w:rsid w:val="00594EB5"/>
    <w:rsid w:val="00594EC0"/>
    <w:rsid w:val="005956B5"/>
    <w:rsid w:val="00595A17"/>
    <w:rsid w:val="005A050D"/>
    <w:rsid w:val="005A161B"/>
    <w:rsid w:val="005A1A88"/>
    <w:rsid w:val="005A1E33"/>
    <w:rsid w:val="005A3242"/>
    <w:rsid w:val="005A3BDD"/>
    <w:rsid w:val="005A5F28"/>
    <w:rsid w:val="005A66CB"/>
    <w:rsid w:val="005A6B34"/>
    <w:rsid w:val="005A72FB"/>
    <w:rsid w:val="005B202B"/>
    <w:rsid w:val="005B2918"/>
    <w:rsid w:val="005B54FC"/>
    <w:rsid w:val="005D0543"/>
    <w:rsid w:val="005D06E2"/>
    <w:rsid w:val="005D2732"/>
    <w:rsid w:val="005D54AA"/>
    <w:rsid w:val="005D5D97"/>
    <w:rsid w:val="005D5E01"/>
    <w:rsid w:val="005D6E8F"/>
    <w:rsid w:val="005E1CEB"/>
    <w:rsid w:val="005E555F"/>
    <w:rsid w:val="005E571E"/>
    <w:rsid w:val="005E77E7"/>
    <w:rsid w:val="005E787F"/>
    <w:rsid w:val="005F26D6"/>
    <w:rsid w:val="005F2C60"/>
    <w:rsid w:val="005F4685"/>
    <w:rsid w:val="005F5313"/>
    <w:rsid w:val="005F5C69"/>
    <w:rsid w:val="005F6095"/>
    <w:rsid w:val="005F66FD"/>
    <w:rsid w:val="00600760"/>
    <w:rsid w:val="0060111A"/>
    <w:rsid w:val="006019A7"/>
    <w:rsid w:val="00602023"/>
    <w:rsid w:val="006034B5"/>
    <w:rsid w:val="00603661"/>
    <w:rsid w:val="00603F35"/>
    <w:rsid w:val="00605A31"/>
    <w:rsid w:val="00611104"/>
    <w:rsid w:val="00611858"/>
    <w:rsid w:val="00616B8E"/>
    <w:rsid w:val="00621A1D"/>
    <w:rsid w:val="00621E5E"/>
    <w:rsid w:val="006265E4"/>
    <w:rsid w:val="006268F6"/>
    <w:rsid w:val="00627034"/>
    <w:rsid w:val="00630F5B"/>
    <w:rsid w:val="00632AA8"/>
    <w:rsid w:val="0063360B"/>
    <w:rsid w:val="00634C1E"/>
    <w:rsid w:val="00635493"/>
    <w:rsid w:val="00636E7D"/>
    <w:rsid w:val="00640582"/>
    <w:rsid w:val="00640CF3"/>
    <w:rsid w:val="00641BA7"/>
    <w:rsid w:val="00641FE8"/>
    <w:rsid w:val="0064624E"/>
    <w:rsid w:val="00650A9F"/>
    <w:rsid w:val="00651E76"/>
    <w:rsid w:val="00652F82"/>
    <w:rsid w:val="00660E38"/>
    <w:rsid w:val="006639E9"/>
    <w:rsid w:val="006648E5"/>
    <w:rsid w:val="006653F1"/>
    <w:rsid w:val="006705D4"/>
    <w:rsid w:val="0067178C"/>
    <w:rsid w:val="00673011"/>
    <w:rsid w:val="006738E4"/>
    <w:rsid w:val="00674F9D"/>
    <w:rsid w:val="00677253"/>
    <w:rsid w:val="00677522"/>
    <w:rsid w:val="006801D4"/>
    <w:rsid w:val="0068158D"/>
    <w:rsid w:val="0068178F"/>
    <w:rsid w:val="00681D18"/>
    <w:rsid w:val="00682357"/>
    <w:rsid w:val="00691697"/>
    <w:rsid w:val="006927CF"/>
    <w:rsid w:val="00692FFE"/>
    <w:rsid w:val="006932A3"/>
    <w:rsid w:val="00696703"/>
    <w:rsid w:val="00696E02"/>
    <w:rsid w:val="006A1A8C"/>
    <w:rsid w:val="006A327C"/>
    <w:rsid w:val="006A54F6"/>
    <w:rsid w:val="006A58C6"/>
    <w:rsid w:val="006A7B77"/>
    <w:rsid w:val="006B380C"/>
    <w:rsid w:val="006C074C"/>
    <w:rsid w:val="006C2ECA"/>
    <w:rsid w:val="006D2772"/>
    <w:rsid w:val="006D3260"/>
    <w:rsid w:val="006D49FB"/>
    <w:rsid w:val="006D7D18"/>
    <w:rsid w:val="006E13C1"/>
    <w:rsid w:val="006E1999"/>
    <w:rsid w:val="006E26C3"/>
    <w:rsid w:val="006E2A67"/>
    <w:rsid w:val="006E2EF9"/>
    <w:rsid w:val="006E7DA0"/>
    <w:rsid w:val="006F26A4"/>
    <w:rsid w:val="006F4724"/>
    <w:rsid w:val="00700A09"/>
    <w:rsid w:val="00701430"/>
    <w:rsid w:val="00703249"/>
    <w:rsid w:val="00704854"/>
    <w:rsid w:val="0070534E"/>
    <w:rsid w:val="007055EB"/>
    <w:rsid w:val="00706143"/>
    <w:rsid w:val="007102F8"/>
    <w:rsid w:val="00711CC3"/>
    <w:rsid w:val="007138D2"/>
    <w:rsid w:val="00715482"/>
    <w:rsid w:val="00715878"/>
    <w:rsid w:val="007158AA"/>
    <w:rsid w:val="00720A57"/>
    <w:rsid w:val="00721720"/>
    <w:rsid w:val="0072601D"/>
    <w:rsid w:val="007266F6"/>
    <w:rsid w:val="00726B9E"/>
    <w:rsid w:val="00730619"/>
    <w:rsid w:val="0073288C"/>
    <w:rsid w:val="007369C8"/>
    <w:rsid w:val="00745C84"/>
    <w:rsid w:val="00747850"/>
    <w:rsid w:val="00750AAE"/>
    <w:rsid w:val="00750C54"/>
    <w:rsid w:val="00754C24"/>
    <w:rsid w:val="00761B7A"/>
    <w:rsid w:val="00763517"/>
    <w:rsid w:val="007637E1"/>
    <w:rsid w:val="00764427"/>
    <w:rsid w:val="00765398"/>
    <w:rsid w:val="00781DA5"/>
    <w:rsid w:val="007848E4"/>
    <w:rsid w:val="00791060"/>
    <w:rsid w:val="0079114F"/>
    <w:rsid w:val="00795AEF"/>
    <w:rsid w:val="007A479E"/>
    <w:rsid w:val="007A53D0"/>
    <w:rsid w:val="007A6689"/>
    <w:rsid w:val="007A72FE"/>
    <w:rsid w:val="007B714E"/>
    <w:rsid w:val="007C008A"/>
    <w:rsid w:val="007C1108"/>
    <w:rsid w:val="007C1D41"/>
    <w:rsid w:val="007C5C02"/>
    <w:rsid w:val="007D3FF3"/>
    <w:rsid w:val="007D4355"/>
    <w:rsid w:val="007D5675"/>
    <w:rsid w:val="007D56A1"/>
    <w:rsid w:val="007E024C"/>
    <w:rsid w:val="007E1144"/>
    <w:rsid w:val="007E4105"/>
    <w:rsid w:val="007E7628"/>
    <w:rsid w:val="007F0365"/>
    <w:rsid w:val="007F3721"/>
    <w:rsid w:val="00800056"/>
    <w:rsid w:val="0080119A"/>
    <w:rsid w:val="00801791"/>
    <w:rsid w:val="008018B0"/>
    <w:rsid w:val="00803DE6"/>
    <w:rsid w:val="008072C0"/>
    <w:rsid w:val="00807D6B"/>
    <w:rsid w:val="008122D3"/>
    <w:rsid w:val="00813D03"/>
    <w:rsid w:val="008149BF"/>
    <w:rsid w:val="00815CAA"/>
    <w:rsid w:val="00820089"/>
    <w:rsid w:val="00820C43"/>
    <w:rsid w:val="00825ABC"/>
    <w:rsid w:val="00830115"/>
    <w:rsid w:val="00835236"/>
    <w:rsid w:val="008435C0"/>
    <w:rsid w:val="00845420"/>
    <w:rsid w:val="00847B39"/>
    <w:rsid w:val="00852F79"/>
    <w:rsid w:val="008550D7"/>
    <w:rsid w:val="00855306"/>
    <w:rsid w:val="00856360"/>
    <w:rsid w:val="00856741"/>
    <w:rsid w:val="00864809"/>
    <w:rsid w:val="00864E21"/>
    <w:rsid w:val="008650FE"/>
    <w:rsid w:val="008678E1"/>
    <w:rsid w:val="0088152F"/>
    <w:rsid w:val="00881DD2"/>
    <w:rsid w:val="00882886"/>
    <w:rsid w:val="00883D4E"/>
    <w:rsid w:val="00884210"/>
    <w:rsid w:val="00886967"/>
    <w:rsid w:val="00887CAE"/>
    <w:rsid w:val="00892CEF"/>
    <w:rsid w:val="00893A3E"/>
    <w:rsid w:val="008941B4"/>
    <w:rsid w:val="00894D7F"/>
    <w:rsid w:val="00894DE5"/>
    <w:rsid w:val="00894ED8"/>
    <w:rsid w:val="008962B3"/>
    <w:rsid w:val="0089747A"/>
    <w:rsid w:val="008A6039"/>
    <w:rsid w:val="008B013C"/>
    <w:rsid w:val="008B03CE"/>
    <w:rsid w:val="008B041B"/>
    <w:rsid w:val="008C403C"/>
    <w:rsid w:val="008C46B6"/>
    <w:rsid w:val="008C4897"/>
    <w:rsid w:val="008C5AC9"/>
    <w:rsid w:val="008C6683"/>
    <w:rsid w:val="008D1FCF"/>
    <w:rsid w:val="008D7BC6"/>
    <w:rsid w:val="008E4A4D"/>
    <w:rsid w:val="008E724A"/>
    <w:rsid w:val="008F1C5D"/>
    <w:rsid w:val="008F2823"/>
    <w:rsid w:val="008F6746"/>
    <w:rsid w:val="008F6AFE"/>
    <w:rsid w:val="009014BA"/>
    <w:rsid w:val="009101DA"/>
    <w:rsid w:val="00910792"/>
    <w:rsid w:val="00910CB8"/>
    <w:rsid w:val="009134D2"/>
    <w:rsid w:val="00914994"/>
    <w:rsid w:val="00915028"/>
    <w:rsid w:val="00915C29"/>
    <w:rsid w:val="0092175E"/>
    <w:rsid w:val="00921933"/>
    <w:rsid w:val="00922C2A"/>
    <w:rsid w:val="009252B2"/>
    <w:rsid w:val="0092685C"/>
    <w:rsid w:val="00930F9B"/>
    <w:rsid w:val="00931E70"/>
    <w:rsid w:val="0093347A"/>
    <w:rsid w:val="00935D30"/>
    <w:rsid w:val="00936689"/>
    <w:rsid w:val="00940360"/>
    <w:rsid w:val="00942AF0"/>
    <w:rsid w:val="0094427A"/>
    <w:rsid w:val="009452CA"/>
    <w:rsid w:val="00952889"/>
    <w:rsid w:val="00953497"/>
    <w:rsid w:val="00953E62"/>
    <w:rsid w:val="00954B5F"/>
    <w:rsid w:val="00960173"/>
    <w:rsid w:val="00961443"/>
    <w:rsid w:val="009625E5"/>
    <w:rsid w:val="00965349"/>
    <w:rsid w:val="00970943"/>
    <w:rsid w:val="00972CA3"/>
    <w:rsid w:val="00975483"/>
    <w:rsid w:val="009763A4"/>
    <w:rsid w:val="009816F5"/>
    <w:rsid w:val="00987660"/>
    <w:rsid w:val="00994ADA"/>
    <w:rsid w:val="00995641"/>
    <w:rsid w:val="00995DE7"/>
    <w:rsid w:val="009A1950"/>
    <w:rsid w:val="009A341A"/>
    <w:rsid w:val="009A5E4B"/>
    <w:rsid w:val="009A74D4"/>
    <w:rsid w:val="009A77C6"/>
    <w:rsid w:val="009B4E40"/>
    <w:rsid w:val="009B62D5"/>
    <w:rsid w:val="009B700D"/>
    <w:rsid w:val="009B73EA"/>
    <w:rsid w:val="009C0670"/>
    <w:rsid w:val="009C6AEB"/>
    <w:rsid w:val="009C77B4"/>
    <w:rsid w:val="009D013B"/>
    <w:rsid w:val="009D0B20"/>
    <w:rsid w:val="009E05CF"/>
    <w:rsid w:val="009E1416"/>
    <w:rsid w:val="009E154E"/>
    <w:rsid w:val="009E33A1"/>
    <w:rsid w:val="009E34E6"/>
    <w:rsid w:val="009E4377"/>
    <w:rsid w:val="009E68AB"/>
    <w:rsid w:val="009F2C54"/>
    <w:rsid w:val="009F3223"/>
    <w:rsid w:val="009F471D"/>
    <w:rsid w:val="009F5A1B"/>
    <w:rsid w:val="00A00484"/>
    <w:rsid w:val="00A004E5"/>
    <w:rsid w:val="00A032B0"/>
    <w:rsid w:val="00A07297"/>
    <w:rsid w:val="00A07EBF"/>
    <w:rsid w:val="00A10399"/>
    <w:rsid w:val="00A124CE"/>
    <w:rsid w:val="00A124E7"/>
    <w:rsid w:val="00A1396C"/>
    <w:rsid w:val="00A13C97"/>
    <w:rsid w:val="00A13F83"/>
    <w:rsid w:val="00A14B7A"/>
    <w:rsid w:val="00A155A3"/>
    <w:rsid w:val="00A2445E"/>
    <w:rsid w:val="00A24DDD"/>
    <w:rsid w:val="00A26E81"/>
    <w:rsid w:val="00A35768"/>
    <w:rsid w:val="00A36D78"/>
    <w:rsid w:val="00A4057C"/>
    <w:rsid w:val="00A4175A"/>
    <w:rsid w:val="00A42050"/>
    <w:rsid w:val="00A4230F"/>
    <w:rsid w:val="00A45242"/>
    <w:rsid w:val="00A473D3"/>
    <w:rsid w:val="00A4775D"/>
    <w:rsid w:val="00A50AF4"/>
    <w:rsid w:val="00A54B9B"/>
    <w:rsid w:val="00A5518B"/>
    <w:rsid w:val="00A5688E"/>
    <w:rsid w:val="00A56FEC"/>
    <w:rsid w:val="00A57D0B"/>
    <w:rsid w:val="00A606D9"/>
    <w:rsid w:val="00A6299F"/>
    <w:rsid w:val="00A65092"/>
    <w:rsid w:val="00A67127"/>
    <w:rsid w:val="00A67CCD"/>
    <w:rsid w:val="00A73FCF"/>
    <w:rsid w:val="00A74159"/>
    <w:rsid w:val="00A753DE"/>
    <w:rsid w:val="00A75B9C"/>
    <w:rsid w:val="00A84BAC"/>
    <w:rsid w:val="00A852D4"/>
    <w:rsid w:val="00A85B1B"/>
    <w:rsid w:val="00A9022C"/>
    <w:rsid w:val="00A92937"/>
    <w:rsid w:val="00A9408C"/>
    <w:rsid w:val="00A94AD2"/>
    <w:rsid w:val="00AA4C98"/>
    <w:rsid w:val="00AB014E"/>
    <w:rsid w:val="00AB5DDD"/>
    <w:rsid w:val="00AB6695"/>
    <w:rsid w:val="00AB6BD8"/>
    <w:rsid w:val="00AD01EF"/>
    <w:rsid w:val="00AD2BB5"/>
    <w:rsid w:val="00AD525A"/>
    <w:rsid w:val="00AD612E"/>
    <w:rsid w:val="00AD6895"/>
    <w:rsid w:val="00AE1DF5"/>
    <w:rsid w:val="00AE2FDD"/>
    <w:rsid w:val="00AE66B7"/>
    <w:rsid w:val="00AE7C4F"/>
    <w:rsid w:val="00AF2FA1"/>
    <w:rsid w:val="00AF33B1"/>
    <w:rsid w:val="00AF3A5F"/>
    <w:rsid w:val="00AF6DE5"/>
    <w:rsid w:val="00AF7B44"/>
    <w:rsid w:val="00AF7CB8"/>
    <w:rsid w:val="00B0097F"/>
    <w:rsid w:val="00B04B99"/>
    <w:rsid w:val="00B050E4"/>
    <w:rsid w:val="00B056D0"/>
    <w:rsid w:val="00B0586D"/>
    <w:rsid w:val="00B058DC"/>
    <w:rsid w:val="00B07E1C"/>
    <w:rsid w:val="00B126EC"/>
    <w:rsid w:val="00B12EE2"/>
    <w:rsid w:val="00B13D1F"/>
    <w:rsid w:val="00B14140"/>
    <w:rsid w:val="00B144D9"/>
    <w:rsid w:val="00B17772"/>
    <w:rsid w:val="00B20585"/>
    <w:rsid w:val="00B21AE6"/>
    <w:rsid w:val="00B22BD5"/>
    <w:rsid w:val="00B25A02"/>
    <w:rsid w:val="00B2643E"/>
    <w:rsid w:val="00B26963"/>
    <w:rsid w:val="00B2715B"/>
    <w:rsid w:val="00B30854"/>
    <w:rsid w:val="00B30E4D"/>
    <w:rsid w:val="00B357F7"/>
    <w:rsid w:val="00B370E0"/>
    <w:rsid w:val="00B37A18"/>
    <w:rsid w:val="00B37E33"/>
    <w:rsid w:val="00B44A59"/>
    <w:rsid w:val="00B46292"/>
    <w:rsid w:val="00B464C7"/>
    <w:rsid w:val="00B51549"/>
    <w:rsid w:val="00B52FCB"/>
    <w:rsid w:val="00B53B62"/>
    <w:rsid w:val="00B544B0"/>
    <w:rsid w:val="00B544DC"/>
    <w:rsid w:val="00B606B2"/>
    <w:rsid w:val="00B61A62"/>
    <w:rsid w:val="00B62CA4"/>
    <w:rsid w:val="00B64263"/>
    <w:rsid w:val="00B6475E"/>
    <w:rsid w:val="00B656E8"/>
    <w:rsid w:val="00B666B5"/>
    <w:rsid w:val="00B70B40"/>
    <w:rsid w:val="00B76CE7"/>
    <w:rsid w:val="00B8050A"/>
    <w:rsid w:val="00B8400A"/>
    <w:rsid w:val="00B845E6"/>
    <w:rsid w:val="00B85E51"/>
    <w:rsid w:val="00B90326"/>
    <w:rsid w:val="00B91D25"/>
    <w:rsid w:val="00B94596"/>
    <w:rsid w:val="00B94C2D"/>
    <w:rsid w:val="00BA174B"/>
    <w:rsid w:val="00BA2A7F"/>
    <w:rsid w:val="00BA2FB4"/>
    <w:rsid w:val="00BA495E"/>
    <w:rsid w:val="00BA609A"/>
    <w:rsid w:val="00BA7573"/>
    <w:rsid w:val="00BB0458"/>
    <w:rsid w:val="00BB4599"/>
    <w:rsid w:val="00BB5A4A"/>
    <w:rsid w:val="00BB6FE4"/>
    <w:rsid w:val="00BC2669"/>
    <w:rsid w:val="00BC3133"/>
    <w:rsid w:val="00BC3339"/>
    <w:rsid w:val="00BD1760"/>
    <w:rsid w:val="00BD626A"/>
    <w:rsid w:val="00BD752F"/>
    <w:rsid w:val="00BD76DF"/>
    <w:rsid w:val="00BE17DC"/>
    <w:rsid w:val="00BE1BC2"/>
    <w:rsid w:val="00BE3E61"/>
    <w:rsid w:val="00BE42F9"/>
    <w:rsid w:val="00BE6272"/>
    <w:rsid w:val="00BF034C"/>
    <w:rsid w:val="00BF10B5"/>
    <w:rsid w:val="00BF1ECC"/>
    <w:rsid w:val="00BF29A1"/>
    <w:rsid w:val="00BF58D2"/>
    <w:rsid w:val="00C00A6E"/>
    <w:rsid w:val="00C031CB"/>
    <w:rsid w:val="00C042C8"/>
    <w:rsid w:val="00C050A6"/>
    <w:rsid w:val="00C055D3"/>
    <w:rsid w:val="00C058F5"/>
    <w:rsid w:val="00C05D6E"/>
    <w:rsid w:val="00C06CA1"/>
    <w:rsid w:val="00C104E4"/>
    <w:rsid w:val="00C113D8"/>
    <w:rsid w:val="00C122C7"/>
    <w:rsid w:val="00C14368"/>
    <w:rsid w:val="00C162E3"/>
    <w:rsid w:val="00C21245"/>
    <w:rsid w:val="00C21A8D"/>
    <w:rsid w:val="00C24744"/>
    <w:rsid w:val="00C25536"/>
    <w:rsid w:val="00C26D18"/>
    <w:rsid w:val="00C2716D"/>
    <w:rsid w:val="00C311D9"/>
    <w:rsid w:val="00C31B53"/>
    <w:rsid w:val="00C32C8A"/>
    <w:rsid w:val="00C34B6E"/>
    <w:rsid w:val="00C35ACE"/>
    <w:rsid w:val="00C36E49"/>
    <w:rsid w:val="00C37F33"/>
    <w:rsid w:val="00C40ED3"/>
    <w:rsid w:val="00C45BD7"/>
    <w:rsid w:val="00C47A14"/>
    <w:rsid w:val="00C47B4B"/>
    <w:rsid w:val="00C5033B"/>
    <w:rsid w:val="00C54A37"/>
    <w:rsid w:val="00C555B8"/>
    <w:rsid w:val="00C57847"/>
    <w:rsid w:val="00C578AF"/>
    <w:rsid w:val="00C57E1D"/>
    <w:rsid w:val="00C722B6"/>
    <w:rsid w:val="00C74705"/>
    <w:rsid w:val="00C7698E"/>
    <w:rsid w:val="00C7776C"/>
    <w:rsid w:val="00C820DD"/>
    <w:rsid w:val="00C835DF"/>
    <w:rsid w:val="00C8755E"/>
    <w:rsid w:val="00C90CE1"/>
    <w:rsid w:val="00C93E22"/>
    <w:rsid w:val="00C956CA"/>
    <w:rsid w:val="00C974C9"/>
    <w:rsid w:val="00C9764F"/>
    <w:rsid w:val="00C976F1"/>
    <w:rsid w:val="00CA0552"/>
    <w:rsid w:val="00CA0900"/>
    <w:rsid w:val="00CA11D9"/>
    <w:rsid w:val="00CA1FC4"/>
    <w:rsid w:val="00CA3E2B"/>
    <w:rsid w:val="00CA6350"/>
    <w:rsid w:val="00CB152C"/>
    <w:rsid w:val="00CB241A"/>
    <w:rsid w:val="00CB4441"/>
    <w:rsid w:val="00CB48A3"/>
    <w:rsid w:val="00CC0F7E"/>
    <w:rsid w:val="00CC274A"/>
    <w:rsid w:val="00CC70C2"/>
    <w:rsid w:val="00CC7E11"/>
    <w:rsid w:val="00CD0B3E"/>
    <w:rsid w:val="00CD1B72"/>
    <w:rsid w:val="00CD1E52"/>
    <w:rsid w:val="00CD3C7C"/>
    <w:rsid w:val="00CD4EFE"/>
    <w:rsid w:val="00CD56B6"/>
    <w:rsid w:val="00CD5999"/>
    <w:rsid w:val="00CD60BD"/>
    <w:rsid w:val="00CD6322"/>
    <w:rsid w:val="00CD747F"/>
    <w:rsid w:val="00CE1A12"/>
    <w:rsid w:val="00CE3387"/>
    <w:rsid w:val="00CE7CE7"/>
    <w:rsid w:val="00CF1D00"/>
    <w:rsid w:val="00CF30C1"/>
    <w:rsid w:val="00CF3272"/>
    <w:rsid w:val="00CF375C"/>
    <w:rsid w:val="00CF47CF"/>
    <w:rsid w:val="00CF5FAA"/>
    <w:rsid w:val="00CF62AD"/>
    <w:rsid w:val="00CF7A98"/>
    <w:rsid w:val="00D004B9"/>
    <w:rsid w:val="00D0079E"/>
    <w:rsid w:val="00D03D66"/>
    <w:rsid w:val="00D0420B"/>
    <w:rsid w:val="00D04262"/>
    <w:rsid w:val="00D04FC9"/>
    <w:rsid w:val="00D06063"/>
    <w:rsid w:val="00D07727"/>
    <w:rsid w:val="00D10005"/>
    <w:rsid w:val="00D10F23"/>
    <w:rsid w:val="00D11CC4"/>
    <w:rsid w:val="00D13FBA"/>
    <w:rsid w:val="00D14D41"/>
    <w:rsid w:val="00D174D2"/>
    <w:rsid w:val="00D2108E"/>
    <w:rsid w:val="00D235CB"/>
    <w:rsid w:val="00D23D3C"/>
    <w:rsid w:val="00D25DFF"/>
    <w:rsid w:val="00D30FFE"/>
    <w:rsid w:val="00D3198B"/>
    <w:rsid w:val="00D321A7"/>
    <w:rsid w:val="00D32E5E"/>
    <w:rsid w:val="00D33D77"/>
    <w:rsid w:val="00D34403"/>
    <w:rsid w:val="00D347CB"/>
    <w:rsid w:val="00D3528E"/>
    <w:rsid w:val="00D41210"/>
    <w:rsid w:val="00D426C2"/>
    <w:rsid w:val="00D42C58"/>
    <w:rsid w:val="00D43AAA"/>
    <w:rsid w:val="00D47DD5"/>
    <w:rsid w:val="00D47FD9"/>
    <w:rsid w:val="00D53152"/>
    <w:rsid w:val="00D53BB2"/>
    <w:rsid w:val="00D570E8"/>
    <w:rsid w:val="00D60C97"/>
    <w:rsid w:val="00D62383"/>
    <w:rsid w:val="00D65150"/>
    <w:rsid w:val="00D655AF"/>
    <w:rsid w:val="00D67B0A"/>
    <w:rsid w:val="00D73250"/>
    <w:rsid w:val="00D75067"/>
    <w:rsid w:val="00D75F23"/>
    <w:rsid w:val="00D76530"/>
    <w:rsid w:val="00D771DE"/>
    <w:rsid w:val="00D775A8"/>
    <w:rsid w:val="00D83A4B"/>
    <w:rsid w:val="00D84A7D"/>
    <w:rsid w:val="00D85FD8"/>
    <w:rsid w:val="00D86BC2"/>
    <w:rsid w:val="00D900F1"/>
    <w:rsid w:val="00D909AA"/>
    <w:rsid w:val="00D90B7B"/>
    <w:rsid w:val="00D92313"/>
    <w:rsid w:val="00D92ACC"/>
    <w:rsid w:val="00D938B2"/>
    <w:rsid w:val="00D943D3"/>
    <w:rsid w:val="00D95269"/>
    <w:rsid w:val="00DA3B64"/>
    <w:rsid w:val="00DA4F02"/>
    <w:rsid w:val="00DA7335"/>
    <w:rsid w:val="00DA794D"/>
    <w:rsid w:val="00DB1BD7"/>
    <w:rsid w:val="00DB39A8"/>
    <w:rsid w:val="00DB4CA2"/>
    <w:rsid w:val="00DB7F54"/>
    <w:rsid w:val="00DC1167"/>
    <w:rsid w:val="00DC1A76"/>
    <w:rsid w:val="00DC1F0D"/>
    <w:rsid w:val="00DC2B14"/>
    <w:rsid w:val="00DC34F8"/>
    <w:rsid w:val="00DC3DCB"/>
    <w:rsid w:val="00DC425A"/>
    <w:rsid w:val="00DC50D6"/>
    <w:rsid w:val="00DC537B"/>
    <w:rsid w:val="00DC7CA5"/>
    <w:rsid w:val="00DD0E9C"/>
    <w:rsid w:val="00DD1343"/>
    <w:rsid w:val="00DD1A92"/>
    <w:rsid w:val="00DD4D2D"/>
    <w:rsid w:val="00DD6AC9"/>
    <w:rsid w:val="00DE0E5D"/>
    <w:rsid w:val="00DE26DA"/>
    <w:rsid w:val="00DE2E87"/>
    <w:rsid w:val="00DE3F96"/>
    <w:rsid w:val="00DE433B"/>
    <w:rsid w:val="00DE5B61"/>
    <w:rsid w:val="00DE6EB3"/>
    <w:rsid w:val="00DE7CED"/>
    <w:rsid w:val="00DF0637"/>
    <w:rsid w:val="00DF588D"/>
    <w:rsid w:val="00DF67BA"/>
    <w:rsid w:val="00E0309E"/>
    <w:rsid w:val="00E0363C"/>
    <w:rsid w:val="00E04FA0"/>
    <w:rsid w:val="00E05627"/>
    <w:rsid w:val="00E05CBC"/>
    <w:rsid w:val="00E10051"/>
    <w:rsid w:val="00E102BF"/>
    <w:rsid w:val="00E115FA"/>
    <w:rsid w:val="00E136B5"/>
    <w:rsid w:val="00E146B1"/>
    <w:rsid w:val="00E156B9"/>
    <w:rsid w:val="00E21393"/>
    <w:rsid w:val="00E2183A"/>
    <w:rsid w:val="00E21AD2"/>
    <w:rsid w:val="00E227A6"/>
    <w:rsid w:val="00E22D73"/>
    <w:rsid w:val="00E23B6A"/>
    <w:rsid w:val="00E252B5"/>
    <w:rsid w:val="00E26A36"/>
    <w:rsid w:val="00E26A9C"/>
    <w:rsid w:val="00E26F10"/>
    <w:rsid w:val="00E30B9F"/>
    <w:rsid w:val="00E3235C"/>
    <w:rsid w:val="00E33771"/>
    <w:rsid w:val="00E37653"/>
    <w:rsid w:val="00E40E6B"/>
    <w:rsid w:val="00E434BB"/>
    <w:rsid w:val="00E44110"/>
    <w:rsid w:val="00E47798"/>
    <w:rsid w:val="00E523B2"/>
    <w:rsid w:val="00E53223"/>
    <w:rsid w:val="00E536FC"/>
    <w:rsid w:val="00E539F9"/>
    <w:rsid w:val="00E5503D"/>
    <w:rsid w:val="00E573F3"/>
    <w:rsid w:val="00E5785B"/>
    <w:rsid w:val="00E57DEB"/>
    <w:rsid w:val="00E622C5"/>
    <w:rsid w:val="00E62C47"/>
    <w:rsid w:val="00E6348F"/>
    <w:rsid w:val="00E64B75"/>
    <w:rsid w:val="00E676EC"/>
    <w:rsid w:val="00E71479"/>
    <w:rsid w:val="00E74375"/>
    <w:rsid w:val="00E74A9B"/>
    <w:rsid w:val="00E75BAF"/>
    <w:rsid w:val="00E77AFC"/>
    <w:rsid w:val="00E83B73"/>
    <w:rsid w:val="00E87D6A"/>
    <w:rsid w:val="00E90EB7"/>
    <w:rsid w:val="00E90EF5"/>
    <w:rsid w:val="00E91E76"/>
    <w:rsid w:val="00E94132"/>
    <w:rsid w:val="00E95970"/>
    <w:rsid w:val="00E96E1D"/>
    <w:rsid w:val="00E96F09"/>
    <w:rsid w:val="00E97DD9"/>
    <w:rsid w:val="00E97FD8"/>
    <w:rsid w:val="00EB2271"/>
    <w:rsid w:val="00EC2CC4"/>
    <w:rsid w:val="00EC38BE"/>
    <w:rsid w:val="00EC4269"/>
    <w:rsid w:val="00EC4AC6"/>
    <w:rsid w:val="00ED38C7"/>
    <w:rsid w:val="00ED3B7F"/>
    <w:rsid w:val="00ED3FE6"/>
    <w:rsid w:val="00ED5F2C"/>
    <w:rsid w:val="00ED6EA9"/>
    <w:rsid w:val="00ED7A62"/>
    <w:rsid w:val="00EE2410"/>
    <w:rsid w:val="00EE32EE"/>
    <w:rsid w:val="00EE3770"/>
    <w:rsid w:val="00EE4599"/>
    <w:rsid w:val="00EE5289"/>
    <w:rsid w:val="00EF0E66"/>
    <w:rsid w:val="00EF4C07"/>
    <w:rsid w:val="00EF71DA"/>
    <w:rsid w:val="00EF72BB"/>
    <w:rsid w:val="00F00C40"/>
    <w:rsid w:val="00F025CC"/>
    <w:rsid w:val="00F067A7"/>
    <w:rsid w:val="00F06A0B"/>
    <w:rsid w:val="00F10A13"/>
    <w:rsid w:val="00F12B28"/>
    <w:rsid w:val="00F14CA0"/>
    <w:rsid w:val="00F1692C"/>
    <w:rsid w:val="00F16A38"/>
    <w:rsid w:val="00F1701C"/>
    <w:rsid w:val="00F2173B"/>
    <w:rsid w:val="00F220F8"/>
    <w:rsid w:val="00F2446D"/>
    <w:rsid w:val="00F2567A"/>
    <w:rsid w:val="00F25A5B"/>
    <w:rsid w:val="00F271B8"/>
    <w:rsid w:val="00F31790"/>
    <w:rsid w:val="00F32F87"/>
    <w:rsid w:val="00F33097"/>
    <w:rsid w:val="00F34989"/>
    <w:rsid w:val="00F367D3"/>
    <w:rsid w:val="00F4014D"/>
    <w:rsid w:val="00F459B9"/>
    <w:rsid w:val="00F51BAD"/>
    <w:rsid w:val="00F523B4"/>
    <w:rsid w:val="00F545C1"/>
    <w:rsid w:val="00F55AB2"/>
    <w:rsid w:val="00F70BE2"/>
    <w:rsid w:val="00F712C5"/>
    <w:rsid w:val="00F715A2"/>
    <w:rsid w:val="00F73993"/>
    <w:rsid w:val="00F75264"/>
    <w:rsid w:val="00F776EB"/>
    <w:rsid w:val="00F77F48"/>
    <w:rsid w:val="00F8237D"/>
    <w:rsid w:val="00F82413"/>
    <w:rsid w:val="00F83AC9"/>
    <w:rsid w:val="00F909BC"/>
    <w:rsid w:val="00F97E2B"/>
    <w:rsid w:val="00FB19C1"/>
    <w:rsid w:val="00FC1AE6"/>
    <w:rsid w:val="00FC7156"/>
    <w:rsid w:val="00FD0563"/>
    <w:rsid w:val="00FD4933"/>
    <w:rsid w:val="00FD5DB3"/>
    <w:rsid w:val="00FD72D8"/>
    <w:rsid w:val="00FE0B24"/>
    <w:rsid w:val="00FE143F"/>
    <w:rsid w:val="00FE1993"/>
    <w:rsid w:val="00FE2452"/>
    <w:rsid w:val="00FE24E3"/>
    <w:rsid w:val="00FE5178"/>
    <w:rsid w:val="00FE6AA7"/>
    <w:rsid w:val="00FF0A2F"/>
    <w:rsid w:val="00FF2233"/>
    <w:rsid w:val="00FF23F9"/>
    <w:rsid w:val="00FF36CC"/>
    <w:rsid w:val="00FF6C43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A52F1-385A-4B22-8793-F8694CD5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5A5F28"/>
    <w:pPr>
      <w:keepNext/>
      <w:keepLines/>
      <w:spacing w:before="120" w:after="120"/>
      <w:outlineLvl w:val="0"/>
    </w:pPr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3E3C34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77F48"/>
    <w:pPr>
      <w:ind w:left="720"/>
      <w:contextualSpacing/>
    </w:p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5A5F28"/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paragraph" w:styleId="NoSpacing">
    <w:name w:val="No Spacing"/>
    <w:aliases w:val="paragraph"/>
    <w:link w:val="NoSpacingChar"/>
    <w:uiPriority w:val="1"/>
    <w:qFormat/>
    <w:rsid w:val="005A5F28"/>
    <w:pPr>
      <w:spacing w:after="0"/>
      <w:ind w:left="340"/>
    </w:pPr>
    <w:rPr>
      <w:rFonts w:ascii="Noto Sans" w:hAnsi="Noto Sans"/>
      <w:color w:val="222E39"/>
      <w:sz w:val="20"/>
      <w:szCs w:val="22"/>
      <w:lang w:val="en-GB" w:eastAsia="en-US"/>
    </w:rPr>
  </w:style>
  <w:style w:type="character" w:styleId="Strong">
    <w:name w:val="Strong"/>
    <w:basedOn w:val="DefaultParagraphFont"/>
    <w:uiPriority w:val="22"/>
    <w:rsid w:val="005A5F28"/>
    <w:rPr>
      <w:b/>
      <w:bCs/>
    </w:rPr>
  </w:style>
  <w:style w:type="paragraph" w:customStyle="1" w:styleId="liste">
    <w:name w:val="liste"/>
    <w:basedOn w:val="NoSpacing"/>
    <w:link w:val="listeChar"/>
    <w:qFormat/>
    <w:rsid w:val="005A5F28"/>
    <w:pPr>
      <w:numPr>
        <w:numId w:val="5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5A5F28"/>
    <w:rPr>
      <w:rFonts w:ascii="Noto Sans" w:hAnsi="Noto Sans"/>
      <w:color w:val="222E39"/>
      <w:sz w:val="20"/>
      <w:szCs w:val="22"/>
      <w:lang w:val="en-GB" w:eastAsia="en-US"/>
    </w:rPr>
  </w:style>
  <w:style w:type="character" w:customStyle="1" w:styleId="listeChar">
    <w:name w:val="liste Char"/>
    <w:basedOn w:val="NoSpacingChar"/>
    <w:link w:val="liste"/>
    <w:rsid w:val="005A5F28"/>
    <w:rPr>
      <w:rFonts w:ascii="Noto Sans" w:hAnsi="Noto Sans"/>
      <w:color w:val="222E39"/>
      <w:sz w:val="20"/>
      <w:szCs w:val="22"/>
      <w:lang w:val="en-GB" w:eastAsia="en-US"/>
    </w:rPr>
  </w:style>
  <w:style w:type="paragraph" w:customStyle="1" w:styleId="schoolname1">
    <w:name w:val="school name 1"/>
    <w:link w:val="schoolname1Char"/>
    <w:qFormat/>
    <w:rsid w:val="005A5F28"/>
    <w:pPr>
      <w:spacing w:after="0"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 w:eastAsia="en-US"/>
    </w:rPr>
  </w:style>
  <w:style w:type="paragraph" w:customStyle="1" w:styleId="date1">
    <w:name w:val="date1"/>
    <w:link w:val="date1Char"/>
    <w:qFormat/>
    <w:rsid w:val="005A5F28"/>
    <w:pPr>
      <w:spacing w:after="0" w:line="259" w:lineRule="auto"/>
    </w:pPr>
    <w:rPr>
      <w:rFonts w:ascii="Noto Sans" w:eastAsiaTheme="majorEastAsia" w:hAnsi="Noto Sans" w:cstheme="majorBidi"/>
      <w:i/>
      <w:color w:val="47A5F4"/>
      <w:sz w:val="20"/>
      <w:szCs w:val="24"/>
      <w:lang w:val="en-GB" w:eastAsia="en-US"/>
    </w:rPr>
  </w:style>
  <w:style w:type="character" w:customStyle="1" w:styleId="schoolname1Char">
    <w:name w:val="school name 1 Char"/>
    <w:basedOn w:val="DefaultParagraphFont"/>
    <w:link w:val="schoolname1"/>
    <w:rsid w:val="005A5F28"/>
    <w:rPr>
      <w:rFonts w:asciiTheme="majorHAnsi" w:eastAsiaTheme="majorEastAsia" w:hAnsiTheme="majorHAnsi" w:cstheme="majorBidi"/>
      <w:b/>
      <w:color w:val="222E39"/>
      <w:sz w:val="24"/>
      <w:szCs w:val="26"/>
      <w:lang w:val="en-GB" w:eastAsia="en-US"/>
    </w:rPr>
  </w:style>
  <w:style w:type="paragraph" w:customStyle="1" w:styleId="headerlist">
    <w:name w:val="header list"/>
    <w:link w:val="headerlistChar"/>
    <w:qFormat/>
    <w:rsid w:val="005A5F28"/>
    <w:pPr>
      <w:spacing w:after="0" w:line="259" w:lineRule="auto"/>
    </w:pPr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character" w:customStyle="1" w:styleId="date1Char">
    <w:name w:val="date1 Char"/>
    <w:basedOn w:val="DefaultParagraphFont"/>
    <w:link w:val="date1"/>
    <w:rsid w:val="005A5F28"/>
    <w:rPr>
      <w:rFonts w:ascii="Noto Sans" w:eastAsiaTheme="majorEastAsia" w:hAnsi="Noto Sans" w:cstheme="majorBidi"/>
      <w:i/>
      <w:color w:val="47A5F4"/>
      <w:sz w:val="20"/>
      <w:szCs w:val="24"/>
      <w:lang w:val="en-GB" w:eastAsia="en-US"/>
    </w:rPr>
  </w:style>
  <w:style w:type="character" w:customStyle="1" w:styleId="headerlistChar">
    <w:name w:val="header list Char"/>
    <w:basedOn w:val="Heading1Char"/>
    <w:link w:val="headerlist"/>
    <w:rsid w:val="005A5F28"/>
    <w:rPr>
      <w:rFonts w:ascii="Noto Sans" w:eastAsiaTheme="majorEastAsia" w:hAnsi="Noto Sans" w:cstheme="majorBidi"/>
      <w:color w:val="222E39"/>
      <w:sz w:val="20"/>
      <w:szCs w:val="32"/>
      <w:lang w:val="en-GB" w:eastAsia="en-US"/>
    </w:rPr>
  </w:style>
  <w:style w:type="table" w:styleId="TableGrid">
    <w:name w:val="Table Grid"/>
    <w:basedOn w:val="TableNormal"/>
    <w:uiPriority w:val="39"/>
    <w:rsid w:val="008828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4BAC"/>
    <w:rPr>
      <w:rFonts w:asciiTheme="majorHAnsi" w:eastAsiaTheme="majorEastAsia" w:hAnsiTheme="majorHAnsi" w:cstheme="majorBidi"/>
      <w:b/>
      <w:color w:val="2A7B88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692C"/>
    <w:rPr>
      <w:rFonts w:asciiTheme="majorHAnsi" w:eastAsiaTheme="majorEastAsia" w:hAnsiTheme="majorHAnsi" w:cstheme="majorBidi"/>
      <w:b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talog.usm.edu/preview_course_nopop.php?catoid=21&amp;coid=109182&amp;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aws07/personal/raw/master/otherdocs/Resume%20Bhatta%20-%20Data%20July%2028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Christopher.Sirola@usm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wpnl007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elanie.barthelme@usm.edu" TargetMode="External"/><Relationship Id="rId10" Type="http://schemas.openxmlformats.org/officeDocument/2006/relationships/hyperlink" Target="https://www.linkedin.com/in/swapnil-bhatta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atalog.usm.edu/preview_course_nopop.php?catoid=21&amp;coid=109191&amp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pn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103 Saratoga Circle, Hattiesburg, MS</CompanyAddress>
  <CompanyPhone>(601)466-3221</CompanyPhone>
  <CompanyFax/>
  <CompanyEmail>swpnl007@gmail.com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297</TotalTime>
  <Pages>4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SWAPNIL BHATTA</dc:creator>
  <cp:keywords/>
  <cp:lastModifiedBy>Swapnil Bhatta</cp:lastModifiedBy>
  <cp:revision>418</cp:revision>
  <cp:lastPrinted>2020-03-10T21:54:00Z</cp:lastPrinted>
  <dcterms:created xsi:type="dcterms:W3CDTF">2020-01-02T03:16:00Z</dcterms:created>
  <dcterms:modified xsi:type="dcterms:W3CDTF">2020-07-28T20:43:00Z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