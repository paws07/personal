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20" w:rsidRPr="00F97CF2" w:rsidRDefault="00224A6F" w:rsidP="00F97CF2">
      <w:pPr>
        <w:pStyle w:val="Title"/>
        <w:pBdr>
          <w:bottom w:val="single" w:sz="12" w:space="3" w:color="39A5B7" w:themeColor="accent1"/>
        </w:pBdr>
        <w:spacing w:after="0"/>
        <w:jc w:val="center"/>
        <w:rPr>
          <w:sz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2.15pt;margin-top:-12.65pt;width:116.85pt;height:116.85pt;z-index:251659264;mso-position-horizontal-relative:margin;mso-position-vertical-relative:margin">
            <v:imagedata r:id="rId9" o:title="download"/>
            <w10:wrap type="square" anchorx="margin" anchory="margin"/>
          </v:shape>
        </w:pict>
      </w:r>
      <w:hyperlink r:id="rId10" w:history="1">
        <w:r w:rsidR="00E43B39" w:rsidRPr="00F97CF2">
          <w:rPr>
            <w:rStyle w:val="Hyperlink"/>
            <w:rFonts w:hint="eastAsia"/>
            <w:sz w:val="72"/>
          </w:rPr>
          <w:t>‍‍</w:t>
        </w:r>
        <w:r w:rsidR="00E43B39" w:rsidRPr="00F97CF2">
          <w:rPr>
            <w:rStyle w:val="Hyperlink"/>
            <w:sz w:val="56"/>
            <w:szCs w:val="50"/>
          </w:rPr>
          <w:t>SWAPNIL BHATTA</w:t>
        </w:r>
      </w:hyperlink>
    </w:p>
    <w:p w:rsidR="00524135" w:rsidRPr="00FA3E96" w:rsidRDefault="00E856C9" w:rsidP="00F97CF2">
      <w:pPr>
        <w:spacing w:after="0" w:line="276" w:lineRule="auto"/>
        <w:jc w:val="center"/>
        <w:rPr>
          <w:b/>
          <w:sz w:val="22"/>
          <w:szCs w:val="22"/>
        </w:rPr>
      </w:pPr>
      <w:r w:rsidRPr="00E856C9">
        <w:rPr>
          <w:rFonts w:ascii="Segoe UI Symbol" w:hAnsi="Segoe UI Symbol" w:cs="Segoe UI Symbol"/>
          <w:b/>
          <w:sz w:val="22"/>
          <w:szCs w:val="22"/>
        </w:rPr>
        <w:t>📍</w:t>
      </w:r>
      <w:r w:rsidR="00D665D5">
        <w:rPr>
          <w:b/>
          <w:sz w:val="22"/>
          <w:szCs w:val="22"/>
        </w:rPr>
        <w:t xml:space="preserve"> Hattiesburg, MS|</w:t>
      </w:r>
      <w:r w:rsidR="000D251D">
        <w:rPr>
          <w:b/>
          <w:sz w:val="22"/>
          <w:szCs w:val="22"/>
        </w:rPr>
        <w:t xml:space="preserve"> </w:t>
      </w:r>
      <w:r w:rsidR="00AF55BB" w:rsidRPr="00AF55BB">
        <w:rPr>
          <w:rFonts w:ascii="Segoe UI Symbol" w:hAnsi="Segoe UI Symbol" w:cs="Segoe UI Symbol"/>
          <w:b/>
          <w:sz w:val="22"/>
          <w:szCs w:val="22"/>
        </w:rPr>
        <w:t>☎</w:t>
      </w:r>
      <w:r w:rsidR="000D251D">
        <w:rPr>
          <w:rFonts w:ascii="Segoe UI Symbol" w:hAnsi="Segoe UI Symbol" w:cs="Segoe UI Symbol"/>
          <w:b/>
          <w:sz w:val="22"/>
          <w:szCs w:val="22"/>
        </w:rPr>
        <w:t xml:space="preserve"> </w:t>
      </w:r>
      <w:r w:rsidR="00524135" w:rsidRPr="002347BF">
        <w:rPr>
          <w:b/>
          <w:sz w:val="22"/>
          <w:szCs w:val="22"/>
        </w:rPr>
        <w:t>(601)466-3221</w:t>
      </w:r>
      <w:r w:rsidR="002A6C85">
        <w:rPr>
          <w:b/>
          <w:sz w:val="22"/>
          <w:szCs w:val="22"/>
        </w:rPr>
        <w:t>|</w:t>
      </w:r>
      <w:r w:rsidR="007F4596">
        <w:rPr>
          <w:b/>
          <w:sz w:val="22"/>
          <w:szCs w:val="22"/>
        </w:rPr>
        <w:t xml:space="preserve"> </w:t>
      </w:r>
      <w:r w:rsidR="007F4596" w:rsidRPr="007F4596">
        <w:rPr>
          <w:rFonts w:ascii="Segoe UI Symbol" w:hAnsi="Segoe UI Symbol" w:cs="Segoe UI Symbol"/>
          <w:b/>
          <w:sz w:val="22"/>
          <w:szCs w:val="22"/>
        </w:rPr>
        <w:t>📧</w:t>
      </w:r>
      <w:r w:rsidR="007F4596">
        <w:rPr>
          <w:rFonts w:ascii="Segoe UI Symbol" w:hAnsi="Segoe UI Symbol" w:cs="Segoe UI Symbol"/>
          <w:b/>
          <w:sz w:val="22"/>
          <w:szCs w:val="22"/>
        </w:rPr>
        <w:t xml:space="preserve"> </w:t>
      </w:r>
      <w:hyperlink r:id="rId11" w:history="1">
        <w:r w:rsidRPr="00061075">
          <w:rPr>
            <w:rStyle w:val="Hyperlink"/>
            <w:b/>
            <w:sz w:val="22"/>
            <w:szCs w:val="22"/>
          </w:rPr>
          <w:t>swpnl007@gmail.com</w:t>
        </w:r>
      </w:hyperlink>
    </w:p>
    <w:p w:rsidR="00E63AF8" w:rsidRDefault="0055286B" w:rsidP="00F97CF2">
      <w:pPr>
        <w:spacing w:after="0" w:line="276" w:lineRule="auto"/>
        <w:ind w:left="2250" w:hanging="180"/>
        <w:jc w:val="both"/>
        <w:rPr>
          <w:sz w:val="24"/>
          <w:szCs w:val="22"/>
        </w:rPr>
      </w:pPr>
      <w:r w:rsidRPr="00206A5B">
        <w:rPr>
          <w:sz w:val="24"/>
          <w:szCs w:val="22"/>
        </w:rPr>
        <w:t>Data</w:t>
      </w:r>
      <w:r w:rsidR="005F2C60" w:rsidRPr="00206A5B">
        <w:rPr>
          <w:sz w:val="24"/>
          <w:szCs w:val="22"/>
        </w:rPr>
        <w:t xml:space="preserve"> enthusiast</w:t>
      </w:r>
      <w:r w:rsidR="004D0E4E" w:rsidRPr="00206A5B">
        <w:rPr>
          <w:sz w:val="24"/>
          <w:szCs w:val="22"/>
        </w:rPr>
        <w:t xml:space="preserve"> with experience</w:t>
      </w:r>
      <w:r w:rsidR="005F2C60" w:rsidRPr="00206A5B">
        <w:rPr>
          <w:sz w:val="24"/>
          <w:szCs w:val="22"/>
        </w:rPr>
        <w:t xml:space="preserve"> in</w:t>
      </w:r>
      <w:r w:rsidRPr="00206A5B">
        <w:rPr>
          <w:sz w:val="24"/>
          <w:szCs w:val="22"/>
        </w:rPr>
        <w:t xml:space="preserve"> </w:t>
      </w:r>
      <w:r w:rsidR="00206A5B" w:rsidRPr="00206A5B">
        <w:rPr>
          <w:sz w:val="24"/>
          <w:szCs w:val="22"/>
        </w:rPr>
        <w:t xml:space="preserve">data segmentation, predictive </w:t>
      </w:r>
      <w:r w:rsidR="00EF730E" w:rsidRPr="00206A5B">
        <w:rPr>
          <w:sz w:val="24"/>
          <w:szCs w:val="22"/>
        </w:rPr>
        <w:t>analytics</w:t>
      </w:r>
      <w:r w:rsidR="005F2C60" w:rsidRPr="00206A5B">
        <w:rPr>
          <w:sz w:val="24"/>
          <w:szCs w:val="22"/>
        </w:rPr>
        <w:t xml:space="preserve"> and </w:t>
      </w:r>
      <w:r w:rsidR="00B52CEC" w:rsidRPr="00206A5B">
        <w:rPr>
          <w:sz w:val="24"/>
          <w:szCs w:val="22"/>
        </w:rPr>
        <w:t>machine learning</w:t>
      </w:r>
      <w:r w:rsidR="005F2C60" w:rsidRPr="00206A5B">
        <w:rPr>
          <w:sz w:val="24"/>
          <w:szCs w:val="22"/>
        </w:rPr>
        <w:t xml:space="preserve"> methods</w:t>
      </w:r>
      <w:r w:rsidR="00CC70C2" w:rsidRPr="00206A5B">
        <w:rPr>
          <w:sz w:val="24"/>
          <w:szCs w:val="22"/>
        </w:rPr>
        <w:t>.</w:t>
      </w:r>
      <w:r w:rsidR="00F83AC9" w:rsidRPr="00206A5B">
        <w:rPr>
          <w:sz w:val="24"/>
          <w:szCs w:val="22"/>
        </w:rPr>
        <w:t xml:space="preserve"> </w:t>
      </w:r>
      <w:r w:rsidR="004C0241" w:rsidRPr="00206A5B">
        <w:rPr>
          <w:sz w:val="24"/>
          <w:szCs w:val="22"/>
        </w:rPr>
        <w:t>Competent l</w:t>
      </w:r>
      <w:r w:rsidR="00085F25" w:rsidRPr="00206A5B">
        <w:rPr>
          <w:sz w:val="24"/>
          <w:szCs w:val="22"/>
        </w:rPr>
        <w:t>earner with positive work ethic</w:t>
      </w:r>
      <w:r w:rsidR="00D3528E" w:rsidRPr="00206A5B">
        <w:rPr>
          <w:sz w:val="24"/>
          <w:szCs w:val="22"/>
        </w:rPr>
        <w:t xml:space="preserve"> and</w:t>
      </w:r>
      <w:r w:rsidR="004C0241" w:rsidRPr="00206A5B">
        <w:rPr>
          <w:sz w:val="24"/>
          <w:szCs w:val="22"/>
        </w:rPr>
        <w:t xml:space="preserve"> great communication skills</w:t>
      </w:r>
      <w:r w:rsidR="00085F25" w:rsidRPr="00206A5B">
        <w:rPr>
          <w:sz w:val="24"/>
          <w:szCs w:val="22"/>
        </w:rPr>
        <w:t>.</w:t>
      </w:r>
      <w:r w:rsidR="00FA3E96">
        <w:rPr>
          <w:sz w:val="24"/>
          <w:szCs w:val="22"/>
        </w:rPr>
        <w:t xml:space="preserve"> </w:t>
      </w:r>
      <w:r w:rsidR="00DE3C2A">
        <w:rPr>
          <w:sz w:val="24"/>
          <w:szCs w:val="22"/>
        </w:rPr>
        <w:t>Most recent resume can be found here.</w:t>
      </w:r>
      <w:bookmarkStart w:id="0" w:name="_GoBack"/>
      <w:bookmarkEnd w:id="0"/>
    </w:p>
    <w:p w:rsidR="00F97CF2" w:rsidRDefault="00F97CF2" w:rsidP="00F97CF2">
      <w:pPr>
        <w:spacing w:after="0" w:line="276" w:lineRule="auto"/>
        <w:ind w:left="2250" w:hanging="180"/>
        <w:jc w:val="both"/>
        <w:rPr>
          <w:szCs w:val="22"/>
        </w:rPr>
      </w:pPr>
    </w:p>
    <w:p w:rsidR="00B144D9" w:rsidRPr="001A6007" w:rsidRDefault="00BF1ECC" w:rsidP="00F97CF2">
      <w:pPr>
        <w:pStyle w:val="Heading2"/>
        <w:spacing w:before="0" w:line="276" w:lineRule="auto"/>
        <w:rPr>
          <w:szCs w:val="24"/>
        </w:rPr>
      </w:pPr>
      <w:r w:rsidRPr="001A6007">
        <w:rPr>
          <w:szCs w:val="24"/>
        </w:rPr>
        <w:t>EDUCATION</w:t>
      </w:r>
    </w:p>
    <w:p w:rsidR="005309C4" w:rsidRPr="001A6007" w:rsidRDefault="0013369D" w:rsidP="00F97CF2">
      <w:pPr>
        <w:pStyle w:val="Heading3"/>
        <w:spacing w:before="0"/>
        <w:rPr>
          <w:sz w:val="24"/>
        </w:rPr>
      </w:pPr>
      <w:r w:rsidRPr="001A6007">
        <w:rPr>
          <w:sz w:val="24"/>
        </w:rPr>
        <w:t xml:space="preserve">   </w:t>
      </w:r>
      <w:r w:rsidR="006B053D" w:rsidRPr="001A6007">
        <w:rPr>
          <w:sz w:val="24"/>
        </w:rPr>
        <w:t>Uni</w:t>
      </w:r>
      <w:r w:rsidR="00983146" w:rsidRPr="001A6007">
        <w:rPr>
          <w:sz w:val="24"/>
        </w:rPr>
        <w:t>v</w:t>
      </w:r>
      <w:r w:rsidR="0046307C" w:rsidRPr="001A6007">
        <w:rPr>
          <w:sz w:val="24"/>
        </w:rPr>
        <w:t xml:space="preserve">ersity of Southern Mississippi | </w:t>
      </w:r>
      <w:r w:rsidR="00C93E22" w:rsidRPr="001A6007">
        <w:rPr>
          <w:sz w:val="24"/>
        </w:rPr>
        <w:t>Hattiesburg</w:t>
      </w:r>
      <w:r w:rsidR="003A1E3C" w:rsidRPr="001A6007">
        <w:rPr>
          <w:sz w:val="24"/>
        </w:rPr>
        <w:t xml:space="preserve">, Mississippi | </w:t>
      </w:r>
      <w:r w:rsidR="00C058F5" w:rsidRPr="001A6007">
        <w:rPr>
          <w:sz w:val="24"/>
        </w:rPr>
        <w:t>2020</w:t>
      </w:r>
      <w:r w:rsidR="003A1E3C" w:rsidRPr="001A6007">
        <w:rPr>
          <w:sz w:val="24"/>
        </w:rPr>
        <w:t xml:space="preserve"> May</w:t>
      </w:r>
    </w:p>
    <w:p w:rsidR="00B144D9" w:rsidRPr="001A6007" w:rsidRDefault="000947A5" w:rsidP="00F97CF2">
      <w:pPr>
        <w:spacing w:after="0"/>
        <w:ind w:firstLine="720"/>
        <w:rPr>
          <w:sz w:val="24"/>
          <w:szCs w:val="24"/>
        </w:rPr>
      </w:pPr>
      <w:r w:rsidRPr="001A6007">
        <w:rPr>
          <w:sz w:val="24"/>
          <w:szCs w:val="24"/>
        </w:rPr>
        <w:t xml:space="preserve">Bachelors of Science (Honors) </w:t>
      </w:r>
      <w:r w:rsidR="008F3D54" w:rsidRPr="001A6007">
        <w:rPr>
          <w:sz w:val="24"/>
          <w:szCs w:val="24"/>
        </w:rPr>
        <w:t xml:space="preserve">| Mathematics | Physics </w:t>
      </w:r>
      <w:r w:rsidR="00B15A1F" w:rsidRPr="001A6007">
        <w:rPr>
          <w:sz w:val="24"/>
          <w:szCs w:val="24"/>
        </w:rPr>
        <w:t>&amp;</w:t>
      </w:r>
      <w:r w:rsidR="008F3D54" w:rsidRPr="001A6007">
        <w:rPr>
          <w:sz w:val="24"/>
          <w:szCs w:val="24"/>
        </w:rPr>
        <w:t xml:space="preserve"> Astronomy</w:t>
      </w:r>
    </w:p>
    <w:p w:rsidR="00E47F03" w:rsidRPr="001A6007" w:rsidRDefault="00D267FA" w:rsidP="00F97CF2">
      <w:pPr>
        <w:pStyle w:val="Heading2"/>
        <w:spacing w:before="0" w:line="276" w:lineRule="auto"/>
        <w:rPr>
          <w:szCs w:val="24"/>
        </w:rPr>
      </w:pPr>
      <w:r w:rsidRPr="001A6007">
        <w:rPr>
          <w:szCs w:val="24"/>
        </w:rPr>
        <w:t xml:space="preserve">RELEVANT </w:t>
      </w:r>
      <w:r w:rsidR="00DD12FF" w:rsidRPr="001A6007">
        <w:rPr>
          <w:szCs w:val="24"/>
        </w:rPr>
        <w:t>PROFESSIONAL EXPERIENCE</w:t>
      </w:r>
    </w:p>
    <w:p w:rsidR="00F75264" w:rsidRPr="001A6007" w:rsidRDefault="001068A7" w:rsidP="00F97CF2">
      <w:pPr>
        <w:pStyle w:val="Heading3"/>
        <w:spacing w:before="0"/>
        <w:ind w:left="180" w:firstLine="180"/>
        <w:rPr>
          <w:sz w:val="24"/>
        </w:rPr>
      </w:pPr>
      <w:r w:rsidRPr="001A6007">
        <w:rPr>
          <w:sz w:val="24"/>
        </w:rPr>
        <w:t xml:space="preserve">Teaching Assistant </w:t>
      </w:r>
      <w:r w:rsidR="00F75264" w:rsidRPr="001A6007">
        <w:rPr>
          <w:sz w:val="24"/>
        </w:rPr>
        <w:t xml:space="preserve">| </w:t>
      </w:r>
      <w:r w:rsidR="00BB4599" w:rsidRPr="001A6007">
        <w:rPr>
          <w:sz w:val="24"/>
        </w:rPr>
        <w:t xml:space="preserve">University of Southern Mississippi </w:t>
      </w:r>
      <w:r w:rsidR="00050495" w:rsidRPr="001A6007">
        <w:rPr>
          <w:sz w:val="24"/>
        </w:rPr>
        <w:t xml:space="preserve">| </w:t>
      </w:r>
      <w:r w:rsidR="00F75264" w:rsidRPr="001A6007">
        <w:rPr>
          <w:sz w:val="24"/>
        </w:rPr>
        <w:t>201</w:t>
      </w:r>
      <w:r w:rsidR="005A1E33" w:rsidRPr="001A6007">
        <w:rPr>
          <w:sz w:val="24"/>
        </w:rPr>
        <w:t>8</w:t>
      </w:r>
      <w:r w:rsidR="00F75264" w:rsidRPr="001A6007">
        <w:rPr>
          <w:sz w:val="24"/>
        </w:rPr>
        <w:t xml:space="preserve"> </w:t>
      </w:r>
      <w:r w:rsidR="005A1E33" w:rsidRPr="001A6007">
        <w:rPr>
          <w:sz w:val="24"/>
        </w:rPr>
        <w:t>A</w:t>
      </w:r>
      <w:r w:rsidR="00035CED" w:rsidRPr="001A6007">
        <w:rPr>
          <w:sz w:val="24"/>
        </w:rPr>
        <w:t xml:space="preserve">ugust </w:t>
      </w:r>
      <w:r w:rsidR="00E47F03" w:rsidRPr="001A6007">
        <w:rPr>
          <w:sz w:val="24"/>
        </w:rPr>
        <w:t>–</w:t>
      </w:r>
      <w:r w:rsidR="00F75264" w:rsidRPr="001A6007">
        <w:rPr>
          <w:sz w:val="24"/>
        </w:rPr>
        <w:t xml:space="preserve"> </w:t>
      </w:r>
      <w:r w:rsidR="00E47F03" w:rsidRPr="001A6007">
        <w:rPr>
          <w:sz w:val="24"/>
        </w:rPr>
        <w:t>2020 May</w:t>
      </w:r>
    </w:p>
    <w:p w:rsidR="009E34E6" w:rsidRPr="002347BF" w:rsidRDefault="009E34E6" w:rsidP="00B87438">
      <w:pPr>
        <w:spacing w:after="0"/>
        <w:ind w:left="284" w:hanging="142"/>
        <w:rPr>
          <w:i/>
          <w:sz w:val="22"/>
          <w:szCs w:val="22"/>
        </w:rPr>
      </w:pPr>
      <w:r w:rsidRPr="002347BF">
        <w:rPr>
          <w:i/>
          <w:sz w:val="22"/>
          <w:szCs w:val="22"/>
        </w:rPr>
        <w:t>Description and Duties:</w:t>
      </w:r>
    </w:p>
    <w:p w:rsidR="00F459B9" w:rsidRPr="002347BF" w:rsidRDefault="00F75264" w:rsidP="00A6588A">
      <w:pPr>
        <w:pStyle w:val="ListBullet"/>
        <w:numPr>
          <w:ilvl w:val="0"/>
          <w:numId w:val="14"/>
        </w:numPr>
        <w:spacing w:after="0"/>
        <w:ind w:left="720"/>
        <w:rPr>
          <w:sz w:val="22"/>
          <w:szCs w:val="22"/>
        </w:rPr>
      </w:pPr>
      <w:r w:rsidRPr="002347BF">
        <w:rPr>
          <w:sz w:val="22"/>
          <w:szCs w:val="22"/>
        </w:rPr>
        <w:t xml:space="preserve">Worked as a </w:t>
      </w:r>
      <w:r w:rsidR="000C50A8" w:rsidRPr="002347BF">
        <w:rPr>
          <w:sz w:val="22"/>
          <w:szCs w:val="22"/>
        </w:rPr>
        <w:t xml:space="preserve">teaching assistant for the </w:t>
      </w:r>
      <w:r w:rsidR="005E77E7" w:rsidRPr="002347BF">
        <w:rPr>
          <w:sz w:val="22"/>
          <w:szCs w:val="22"/>
        </w:rPr>
        <w:t>university’s</w:t>
      </w:r>
      <w:r w:rsidR="000C50A8" w:rsidRPr="002347BF">
        <w:rPr>
          <w:sz w:val="22"/>
          <w:szCs w:val="22"/>
        </w:rPr>
        <w:t xml:space="preserve"> </w:t>
      </w:r>
      <w:r w:rsidR="00490476" w:rsidRPr="002347BF">
        <w:rPr>
          <w:sz w:val="22"/>
          <w:szCs w:val="22"/>
        </w:rPr>
        <w:t>school of mathematics and natural sciences</w:t>
      </w:r>
      <w:r w:rsidR="00C477DF">
        <w:rPr>
          <w:sz w:val="22"/>
          <w:szCs w:val="22"/>
        </w:rPr>
        <w:t xml:space="preserve">. </w:t>
      </w:r>
      <w:r w:rsidR="00C477DF" w:rsidRPr="002347BF">
        <w:rPr>
          <w:sz w:val="22"/>
          <w:szCs w:val="22"/>
        </w:rPr>
        <w:t xml:space="preserve">Responsible for conducting lectures on core principles implemented in </w:t>
      </w:r>
      <w:r w:rsidR="00E44315">
        <w:rPr>
          <w:sz w:val="22"/>
          <w:szCs w:val="22"/>
        </w:rPr>
        <w:t>experiments</w:t>
      </w:r>
      <w:r w:rsidR="008E215E">
        <w:rPr>
          <w:sz w:val="22"/>
          <w:szCs w:val="22"/>
        </w:rPr>
        <w:t>, supervising lab activities</w:t>
      </w:r>
      <w:r w:rsidR="00E44315">
        <w:rPr>
          <w:sz w:val="22"/>
          <w:szCs w:val="22"/>
        </w:rPr>
        <w:t xml:space="preserve"> and </w:t>
      </w:r>
      <w:r w:rsidR="00C477DF" w:rsidRPr="002347BF">
        <w:rPr>
          <w:sz w:val="22"/>
          <w:szCs w:val="22"/>
        </w:rPr>
        <w:t>grading reports</w:t>
      </w:r>
      <w:r w:rsidR="006F74B7">
        <w:rPr>
          <w:sz w:val="22"/>
          <w:szCs w:val="22"/>
        </w:rPr>
        <w:t>, quizzes and tests</w:t>
      </w:r>
      <w:r w:rsidR="00FD2173">
        <w:rPr>
          <w:sz w:val="22"/>
          <w:szCs w:val="22"/>
        </w:rPr>
        <w:t>. Taught the following courses;</w:t>
      </w:r>
    </w:p>
    <w:p w:rsidR="002348ED" w:rsidRPr="002347BF" w:rsidRDefault="00224A6F" w:rsidP="0010368A">
      <w:pPr>
        <w:pStyle w:val="ListBullet"/>
        <w:numPr>
          <w:ilvl w:val="0"/>
          <w:numId w:val="15"/>
        </w:numPr>
        <w:spacing w:after="0"/>
        <w:ind w:left="1440" w:hanging="450"/>
        <w:rPr>
          <w:sz w:val="22"/>
          <w:szCs w:val="22"/>
        </w:rPr>
      </w:pPr>
      <w:hyperlink r:id="rId12" w:history="1">
        <w:r w:rsidR="002348ED" w:rsidRPr="00F51BAD">
          <w:rPr>
            <w:rStyle w:val="Hyperlink"/>
            <w:sz w:val="22"/>
            <w:szCs w:val="22"/>
          </w:rPr>
          <w:t>General Physics Lab</w:t>
        </w:r>
      </w:hyperlink>
      <w:r w:rsidR="00E03970">
        <w:rPr>
          <w:sz w:val="22"/>
          <w:szCs w:val="22"/>
        </w:rPr>
        <w:t xml:space="preserve"> (PHY 111L, 2018 &amp; 2019 fall)</w:t>
      </w:r>
    </w:p>
    <w:p w:rsidR="002348ED" w:rsidRPr="002347BF" w:rsidRDefault="00224A6F" w:rsidP="0010368A">
      <w:pPr>
        <w:pStyle w:val="ListBullet"/>
        <w:numPr>
          <w:ilvl w:val="0"/>
          <w:numId w:val="15"/>
        </w:numPr>
        <w:spacing w:after="0"/>
        <w:ind w:left="1440" w:hanging="450"/>
        <w:rPr>
          <w:sz w:val="22"/>
          <w:szCs w:val="22"/>
        </w:rPr>
      </w:pPr>
      <w:hyperlink r:id="rId13" w:history="1">
        <w:r w:rsidR="002348ED" w:rsidRPr="00F51BAD">
          <w:rPr>
            <w:rStyle w:val="Hyperlink"/>
            <w:sz w:val="22"/>
            <w:szCs w:val="22"/>
          </w:rPr>
          <w:t>Advanced Electronics Lab</w:t>
        </w:r>
      </w:hyperlink>
      <w:r w:rsidR="002348ED" w:rsidRPr="002347BF">
        <w:rPr>
          <w:sz w:val="22"/>
          <w:szCs w:val="22"/>
        </w:rPr>
        <w:t xml:space="preserve"> (PHY 327</w:t>
      </w:r>
      <w:r w:rsidR="00A9475B">
        <w:rPr>
          <w:sz w:val="22"/>
          <w:szCs w:val="22"/>
        </w:rPr>
        <w:t>L, 2019 spring)</w:t>
      </w:r>
    </w:p>
    <w:p w:rsidR="0093347A" w:rsidRPr="001A6007" w:rsidRDefault="008C2B32" w:rsidP="00F97CF2">
      <w:pPr>
        <w:pStyle w:val="Heading3"/>
        <w:spacing w:before="0"/>
        <w:ind w:left="180" w:firstLine="180"/>
        <w:rPr>
          <w:sz w:val="24"/>
        </w:rPr>
      </w:pPr>
      <w:r w:rsidRPr="001A6007">
        <w:rPr>
          <w:sz w:val="24"/>
        </w:rPr>
        <w:t xml:space="preserve">Math Tutor </w:t>
      </w:r>
      <w:r w:rsidR="00605A31" w:rsidRPr="001A6007">
        <w:rPr>
          <w:sz w:val="24"/>
        </w:rPr>
        <w:t xml:space="preserve">| </w:t>
      </w:r>
      <w:r w:rsidR="00BB4599" w:rsidRPr="001A6007">
        <w:rPr>
          <w:sz w:val="24"/>
        </w:rPr>
        <w:t xml:space="preserve">University of Southern Mississippi </w:t>
      </w:r>
      <w:r w:rsidR="00134B53" w:rsidRPr="001A6007">
        <w:rPr>
          <w:sz w:val="24"/>
        </w:rPr>
        <w:t xml:space="preserve">– Math Zone </w:t>
      </w:r>
      <w:r w:rsidR="00050495" w:rsidRPr="001A6007">
        <w:rPr>
          <w:sz w:val="24"/>
        </w:rPr>
        <w:t xml:space="preserve">| </w:t>
      </w:r>
      <w:r w:rsidR="00856741" w:rsidRPr="001A6007">
        <w:rPr>
          <w:sz w:val="24"/>
        </w:rPr>
        <w:t xml:space="preserve">2016 </w:t>
      </w:r>
      <w:r w:rsidR="00035CED" w:rsidRPr="001A6007">
        <w:rPr>
          <w:sz w:val="24"/>
        </w:rPr>
        <w:t xml:space="preserve">March </w:t>
      </w:r>
      <w:r w:rsidR="00605A31" w:rsidRPr="001A6007">
        <w:rPr>
          <w:sz w:val="24"/>
        </w:rPr>
        <w:t>-</w:t>
      </w:r>
      <w:r w:rsidR="00035CED" w:rsidRPr="001A6007">
        <w:rPr>
          <w:sz w:val="24"/>
        </w:rPr>
        <w:t xml:space="preserve"> 2018 May</w:t>
      </w:r>
    </w:p>
    <w:p w:rsidR="000C50A8" w:rsidRPr="000764C8" w:rsidRDefault="00915C29" w:rsidP="000602B4">
      <w:pPr>
        <w:spacing w:after="0"/>
        <w:ind w:left="142" w:hanging="142"/>
        <w:rPr>
          <w:i/>
        </w:rPr>
      </w:pPr>
      <w:r>
        <w:rPr>
          <w:i/>
          <w:sz w:val="22"/>
        </w:rPr>
        <w:t>Description and</w:t>
      </w:r>
      <w:r w:rsidR="000C50A8" w:rsidRPr="000764C8">
        <w:rPr>
          <w:i/>
          <w:sz w:val="22"/>
        </w:rPr>
        <w:t xml:space="preserve"> Duties:</w:t>
      </w:r>
    </w:p>
    <w:p w:rsidR="006D7D18" w:rsidRPr="0077414A" w:rsidRDefault="006D7D18" w:rsidP="0077414A">
      <w:pPr>
        <w:pStyle w:val="ListBullet"/>
        <w:spacing w:after="0"/>
        <w:ind w:left="720"/>
        <w:rPr>
          <w:sz w:val="22"/>
          <w:szCs w:val="22"/>
        </w:rPr>
      </w:pPr>
      <w:r w:rsidRPr="0077414A">
        <w:rPr>
          <w:sz w:val="22"/>
          <w:szCs w:val="22"/>
        </w:rPr>
        <w:t>Worked as a math</w:t>
      </w:r>
      <w:r w:rsidR="000C50A8" w:rsidRPr="0077414A">
        <w:rPr>
          <w:sz w:val="22"/>
          <w:szCs w:val="22"/>
        </w:rPr>
        <w:t>ematics</w:t>
      </w:r>
      <w:r w:rsidR="003D37B3" w:rsidRPr="0077414A">
        <w:rPr>
          <w:sz w:val="22"/>
          <w:szCs w:val="22"/>
        </w:rPr>
        <w:t xml:space="preserve"> tutor for the </w:t>
      </w:r>
      <w:r w:rsidR="000C50A8" w:rsidRPr="0077414A">
        <w:rPr>
          <w:sz w:val="22"/>
          <w:szCs w:val="22"/>
        </w:rPr>
        <w:t>u</w:t>
      </w:r>
      <w:r w:rsidR="00490476" w:rsidRPr="0077414A">
        <w:rPr>
          <w:sz w:val="22"/>
          <w:szCs w:val="22"/>
        </w:rPr>
        <w:t>niversity’s</w:t>
      </w:r>
      <w:r w:rsidR="00E573F3" w:rsidRPr="0077414A">
        <w:rPr>
          <w:sz w:val="22"/>
          <w:szCs w:val="22"/>
        </w:rPr>
        <w:t xml:space="preserve"> Math Zone</w:t>
      </w:r>
      <w:r w:rsidR="00A74159" w:rsidRPr="0077414A">
        <w:rPr>
          <w:sz w:val="22"/>
          <w:szCs w:val="22"/>
        </w:rPr>
        <w:t xml:space="preserve">, tutored students </w:t>
      </w:r>
      <w:r w:rsidR="00165B27" w:rsidRPr="0077414A">
        <w:rPr>
          <w:sz w:val="22"/>
          <w:szCs w:val="22"/>
        </w:rPr>
        <w:t>in</w:t>
      </w:r>
      <w:r w:rsidRPr="0077414A">
        <w:rPr>
          <w:sz w:val="22"/>
          <w:szCs w:val="22"/>
        </w:rPr>
        <w:t xml:space="preserve"> college level algebra, </w:t>
      </w:r>
      <w:r w:rsidR="005F26D6" w:rsidRPr="0077414A">
        <w:rPr>
          <w:sz w:val="22"/>
          <w:szCs w:val="22"/>
        </w:rPr>
        <w:t xml:space="preserve">statistics, </w:t>
      </w:r>
      <w:r w:rsidRPr="0077414A">
        <w:rPr>
          <w:sz w:val="22"/>
          <w:szCs w:val="22"/>
        </w:rPr>
        <w:t>trigonometry</w:t>
      </w:r>
      <w:r w:rsidR="005F26D6" w:rsidRPr="0077414A">
        <w:rPr>
          <w:sz w:val="22"/>
          <w:szCs w:val="22"/>
        </w:rPr>
        <w:t xml:space="preserve"> and calculus</w:t>
      </w:r>
      <w:r w:rsidRPr="0077414A">
        <w:rPr>
          <w:sz w:val="22"/>
          <w:szCs w:val="22"/>
        </w:rPr>
        <w:t>.</w:t>
      </w:r>
    </w:p>
    <w:p w:rsidR="00515DD5" w:rsidRDefault="00515DD5" w:rsidP="0077414A">
      <w:pPr>
        <w:pStyle w:val="ListBullet"/>
        <w:spacing w:after="0"/>
        <w:ind w:left="720"/>
        <w:rPr>
          <w:sz w:val="22"/>
          <w:szCs w:val="22"/>
        </w:rPr>
      </w:pPr>
      <w:r w:rsidRPr="0077414A">
        <w:rPr>
          <w:sz w:val="22"/>
          <w:szCs w:val="22"/>
        </w:rPr>
        <w:t xml:space="preserve">Responsible for articulating </w:t>
      </w:r>
      <w:r w:rsidR="00972CA3" w:rsidRPr="0077414A">
        <w:rPr>
          <w:sz w:val="22"/>
          <w:szCs w:val="22"/>
        </w:rPr>
        <w:t>mathematical concepts to students that visit the</w:t>
      </w:r>
      <w:r w:rsidR="00B30854" w:rsidRPr="0077414A">
        <w:rPr>
          <w:sz w:val="22"/>
          <w:szCs w:val="22"/>
        </w:rPr>
        <w:t xml:space="preserve"> Math Zone and </w:t>
      </w:r>
      <w:r w:rsidR="00E74375" w:rsidRPr="0077414A">
        <w:rPr>
          <w:sz w:val="22"/>
          <w:szCs w:val="22"/>
        </w:rPr>
        <w:t>help</w:t>
      </w:r>
      <w:r w:rsidR="00B30854" w:rsidRPr="0077414A">
        <w:rPr>
          <w:sz w:val="22"/>
          <w:szCs w:val="22"/>
        </w:rPr>
        <w:t>ing</w:t>
      </w:r>
      <w:r w:rsidR="00E74375" w:rsidRPr="0077414A">
        <w:rPr>
          <w:sz w:val="22"/>
          <w:szCs w:val="22"/>
        </w:rPr>
        <w:t xml:space="preserve"> </w:t>
      </w:r>
      <w:r w:rsidR="00995641" w:rsidRPr="0077414A">
        <w:rPr>
          <w:sz w:val="22"/>
          <w:szCs w:val="22"/>
        </w:rPr>
        <w:t>them</w:t>
      </w:r>
      <w:r w:rsidR="00835236" w:rsidRPr="0077414A">
        <w:rPr>
          <w:sz w:val="22"/>
          <w:szCs w:val="22"/>
        </w:rPr>
        <w:t xml:space="preserve"> based on their </w:t>
      </w:r>
      <w:r w:rsidR="00995641" w:rsidRPr="0077414A">
        <w:rPr>
          <w:sz w:val="22"/>
          <w:szCs w:val="22"/>
        </w:rPr>
        <w:t xml:space="preserve">individual </w:t>
      </w:r>
      <w:r w:rsidR="000F0852" w:rsidRPr="0077414A">
        <w:rPr>
          <w:sz w:val="22"/>
          <w:szCs w:val="22"/>
        </w:rPr>
        <w:t xml:space="preserve">needs. </w:t>
      </w:r>
    </w:p>
    <w:p w:rsidR="006E22F3" w:rsidRPr="001A6007" w:rsidRDefault="006E22F3" w:rsidP="00F97CF2">
      <w:pPr>
        <w:pStyle w:val="Heading2"/>
        <w:spacing w:before="0" w:line="276" w:lineRule="auto"/>
        <w:rPr>
          <w:szCs w:val="24"/>
        </w:rPr>
      </w:pPr>
      <w:r w:rsidRPr="001A6007">
        <w:rPr>
          <w:szCs w:val="24"/>
        </w:rPr>
        <w:t xml:space="preserve">RELEVANT </w:t>
      </w:r>
      <w:r>
        <w:rPr>
          <w:szCs w:val="24"/>
        </w:rPr>
        <w:t>EXTRA</w:t>
      </w:r>
      <w:r w:rsidRPr="001A6007">
        <w:rPr>
          <w:szCs w:val="24"/>
        </w:rPr>
        <w:t xml:space="preserve">CURRICULAR </w:t>
      </w:r>
      <w:r>
        <w:rPr>
          <w:szCs w:val="24"/>
        </w:rPr>
        <w:t>EXPERIENCE</w:t>
      </w:r>
    </w:p>
    <w:p w:rsidR="006E22F3" w:rsidRPr="001A6007" w:rsidRDefault="00224A6F" w:rsidP="00F97CF2">
      <w:pPr>
        <w:pStyle w:val="Heading3"/>
        <w:spacing w:before="0"/>
        <w:ind w:left="360"/>
        <w:rPr>
          <w:sz w:val="24"/>
        </w:rPr>
      </w:pPr>
      <w:hyperlink r:id="rId14" w:history="1">
        <w:r w:rsidR="006E22F3" w:rsidRPr="001A6007">
          <w:rPr>
            <w:rStyle w:val="Hyperlink"/>
            <w:sz w:val="24"/>
          </w:rPr>
          <w:t>Data Analytics Virtual Internship | KPMG Australia</w:t>
        </w:r>
      </w:hyperlink>
      <w:r w:rsidR="006E22F3" w:rsidRPr="001A6007">
        <w:rPr>
          <w:sz w:val="24"/>
        </w:rPr>
        <w:t xml:space="preserve"> | 2020 May – July</w:t>
      </w:r>
    </w:p>
    <w:p w:rsidR="006E22F3" w:rsidRDefault="006E22F3" w:rsidP="00F97CF2">
      <w:pPr>
        <w:pStyle w:val="ListBullet"/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virtual internship at </w:t>
      </w:r>
      <w:r w:rsidRPr="0077414A">
        <w:rPr>
          <w:sz w:val="22"/>
          <w:szCs w:val="22"/>
        </w:rPr>
        <w:t>KPMG International Cooperative Australia</w:t>
      </w:r>
      <w:r>
        <w:rPr>
          <w:sz w:val="22"/>
          <w:szCs w:val="22"/>
        </w:rPr>
        <w:t xml:space="preserve"> through the Inside Sherpa platform. </w:t>
      </w:r>
    </w:p>
    <w:p w:rsidR="006E22F3" w:rsidRDefault="006E22F3" w:rsidP="00F97CF2">
      <w:pPr>
        <w:pStyle w:val="ListBullet"/>
        <w:spacing w:after="0"/>
        <w:ind w:left="720"/>
        <w:rPr>
          <w:sz w:val="22"/>
          <w:szCs w:val="22"/>
        </w:rPr>
      </w:pPr>
      <w:r w:rsidRPr="0077414A">
        <w:rPr>
          <w:sz w:val="22"/>
          <w:szCs w:val="22"/>
        </w:rPr>
        <w:t xml:space="preserve">Worked on multiple stages of a data segmentation project. </w:t>
      </w:r>
      <w:r>
        <w:rPr>
          <w:sz w:val="22"/>
          <w:szCs w:val="22"/>
        </w:rPr>
        <w:t>Used</w:t>
      </w:r>
      <w:r w:rsidRPr="0077414A">
        <w:rPr>
          <w:sz w:val="22"/>
          <w:szCs w:val="22"/>
        </w:rPr>
        <w:t xml:space="preserve"> Python to identify limitations of the client’s dataset, quality assessment, and to process filtered data. Used Tableau for visualizations and dashboard. </w:t>
      </w:r>
    </w:p>
    <w:p w:rsidR="006E22F3" w:rsidRPr="001A6007" w:rsidRDefault="00224A6F" w:rsidP="00F97CF2">
      <w:pPr>
        <w:pStyle w:val="Heading3"/>
        <w:spacing w:before="0"/>
        <w:ind w:left="360"/>
        <w:rPr>
          <w:sz w:val="24"/>
        </w:rPr>
      </w:pPr>
      <w:hyperlink r:id="rId15" w:history="1">
        <w:r w:rsidR="006E22F3" w:rsidRPr="00F97CF2">
          <w:rPr>
            <w:rStyle w:val="Hyperlink"/>
            <w:sz w:val="24"/>
          </w:rPr>
          <w:t xml:space="preserve">Data Analytics Virtual Internship | </w:t>
        </w:r>
        <w:r w:rsidR="00F97CF2" w:rsidRPr="00F97CF2">
          <w:rPr>
            <w:rStyle w:val="Hyperlink"/>
            <w:sz w:val="24"/>
          </w:rPr>
          <w:t xml:space="preserve">ANZ Banking Group </w:t>
        </w:r>
      </w:hyperlink>
      <w:r w:rsidR="006E22F3" w:rsidRPr="001A6007">
        <w:rPr>
          <w:sz w:val="24"/>
        </w:rPr>
        <w:t xml:space="preserve"> | 2020 June – July</w:t>
      </w:r>
    </w:p>
    <w:p w:rsidR="006E22F3" w:rsidRDefault="006E22F3" w:rsidP="00F97CF2">
      <w:pPr>
        <w:pStyle w:val="ListBullet"/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virtual internship at ANZ banking group through the Inside Sherpa platform. </w:t>
      </w:r>
    </w:p>
    <w:p w:rsidR="006E22F3" w:rsidRDefault="006E22F3" w:rsidP="00F97CF2">
      <w:pPr>
        <w:pStyle w:val="ListBullet"/>
        <w:spacing w:after="0"/>
        <w:ind w:left="720"/>
        <w:rPr>
          <w:sz w:val="22"/>
          <w:szCs w:val="22"/>
        </w:rPr>
      </w:pPr>
      <w:r w:rsidRPr="0077414A">
        <w:rPr>
          <w:sz w:val="22"/>
          <w:szCs w:val="22"/>
        </w:rPr>
        <w:t xml:space="preserve">Worked on </w:t>
      </w:r>
      <w:r>
        <w:rPr>
          <w:sz w:val="22"/>
          <w:szCs w:val="22"/>
        </w:rPr>
        <w:t xml:space="preserve">financial transaction </w:t>
      </w:r>
      <w:r w:rsidRPr="0077414A">
        <w:rPr>
          <w:sz w:val="22"/>
          <w:szCs w:val="22"/>
        </w:rPr>
        <w:t>data</w:t>
      </w:r>
      <w:r>
        <w:rPr>
          <w:sz w:val="22"/>
          <w:szCs w:val="22"/>
        </w:rPr>
        <w:t>sets</w:t>
      </w:r>
      <w:r w:rsidRPr="0077414A">
        <w:rPr>
          <w:sz w:val="22"/>
          <w:szCs w:val="22"/>
        </w:rPr>
        <w:t xml:space="preserve">. </w:t>
      </w:r>
      <w:r>
        <w:rPr>
          <w:sz w:val="22"/>
          <w:szCs w:val="22"/>
        </w:rPr>
        <w:t>Used</w:t>
      </w:r>
      <w:r w:rsidRPr="0077414A">
        <w:rPr>
          <w:sz w:val="22"/>
          <w:szCs w:val="22"/>
        </w:rPr>
        <w:t xml:space="preserve"> Python </w:t>
      </w:r>
      <w:r>
        <w:rPr>
          <w:sz w:val="22"/>
          <w:szCs w:val="22"/>
        </w:rPr>
        <w:t xml:space="preserve">and Tableau for correlation analysis and predictive analytics based on the transaction data. </w:t>
      </w:r>
      <w:r w:rsidRPr="0077414A">
        <w:rPr>
          <w:sz w:val="22"/>
          <w:szCs w:val="22"/>
        </w:rPr>
        <w:t xml:space="preserve"> </w:t>
      </w:r>
    </w:p>
    <w:p w:rsidR="006E22F3" w:rsidRPr="001A6007" w:rsidRDefault="006E22F3" w:rsidP="00F97CF2">
      <w:pPr>
        <w:pStyle w:val="Heading3"/>
        <w:spacing w:before="0"/>
        <w:ind w:left="360"/>
        <w:rPr>
          <w:sz w:val="24"/>
        </w:rPr>
      </w:pPr>
      <w:r w:rsidRPr="001A6007">
        <w:rPr>
          <w:sz w:val="24"/>
        </w:rPr>
        <w:t xml:space="preserve">Python </w:t>
      </w:r>
      <w:r w:rsidR="00257FE6" w:rsidRPr="00257FE6">
        <w:rPr>
          <w:sz w:val="24"/>
        </w:rPr>
        <w:t>Excel to MySQL: Analytic Techniques for Business Specialization</w:t>
      </w:r>
      <w:r w:rsidRPr="001A6007">
        <w:rPr>
          <w:sz w:val="24"/>
        </w:rPr>
        <w:t>| Summer 2020</w:t>
      </w:r>
    </w:p>
    <w:p w:rsidR="006E22F3" w:rsidRDefault="006E22F3" w:rsidP="00F97CF2">
      <w:pPr>
        <w:pStyle w:val="Heading3"/>
        <w:spacing w:before="0"/>
        <w:ind w:left="360"/>
        <w:rPr>
          <w:sz w:val="24"/>
        </w:rPr>
      </w:pPr>
      <w:r w:rsidRPr="001A6007">
        <w:rPr>
          <w:sz w:val="24"/>
        </w:rPr>
        <w:t xml:space="preserve">Data Driven Astronomy </w:t>
      </w:r>
      <w:r>
        <w:rPr>
          <w:sz w:val="24"/>
        </w:rPr>
        <w:t>| Coursea</w:t>
      </w:r>
      <w:r w:rsidRPr="001A6007">
        <w:rPr>
          <w:sz w:val="24"/>
        </w:rPr>
        <w:t xml:space="preserve"> | Summer 2020 </w:t>
      </w:r>
    </w:p>
    <w:p w:rsidR="002A3779" w:rsidRPr="002A3779" w:rsidRDefault="002A3779" w:rsidP="002A3779">
      <w:pPr>
        <w:spacing w:after="0"/>
      </w:pPr>
    </w:p>
    <w:p w:rsidR="000A4C54" w:rsidRPr="001A6007" w:rsidRDefault="007B66A7" w:rsidP="002A3779">
      <w:pPr>
        <w:pStyle w:val="Heading2"/>
        <w:spacing w:before="0" w:line="276" w:lineRule="auto"/>
        <w:rPr>
          <w:szCs w:val="24"/>
        </w:rPr>
      </w:pPr>
      <w:r w:rsidRPr="001A6007">
        <w:rPr>
          <w:szCs w:val="24"/>
        </w:rPr>
        <w:t xml:space="preserve">RELEVANT </w:t>
      </w:r>
      <w:r w:rsidR="00917CC7" w:rsidRPr="001A6007">
        <w:rPr>
          <w:szCs w:val="24"/>
        </w:rPr>
        <w:t>SKILLS AND QUALIFI</w:t>
      </w:r>
      <w:r w:rsidR="000A4C54" w:rsidRPr="001A6007">
        <w:rPr>
          <w:szCs w:val="24"/>
        </w:rPr>
        <w:t>C</w:t>
      </w:r>
      <w:r w:rsidR="00917CC7" w:rsidRPr="001A6007">
        <w:rPr>
          <w:szCs w:val="24"/>
        </w:rPr>
        <w:t>A</w:t>
      </w:r>
      <w:r w:rsidR="000A4C54" w:rsidRPr="001A6007">
        <w:rPr>
          <w:szCs w:val="24"/>
        </w:rPr>
        <w:t>TIONS</w:t>
      </w:r>
    </w:p>
    <w:p w:rsidR="007E5989" w:rsidRPr="001A6007" w:rsidRDefault="007E5989" w:rsidP="00F97CF2">
      <w:pPr>
        <w:pStyle w:val="ListBullet"/>
        <w:spacing w:after="0"/>
        <w:ind w:left="630"/>
        <w:rPr>
          <w:sz w:val="24"/>
          <w:szCs w:val="24"/>
        </w:rPr>
      </w:pPr>
      <w:r w:rsidRPr="001A6007">
        <w:rPr>
          <w:sz w:val="24"/>
          <w:szCs w:val="24"/>
        </w:rPr>
        <w:t xml:space="preserve">Experience in </w:t>
      </w:r>
      <w:r w:rsidR="00F07C5B" w:rsidRPr="001A6007">
        <w:rPr>
          <w:sz w:val="24"/>
          <w:szCs w:val="24"/>
        </w:rPr>
        <w:t>d</w:t>
      </w:r>
      <w:r w:rsidR="00BD1760" w:rsidRPr="001A6007">
        <w:rPr>
          <w:sz w:val="24"/>
          <w:szCs w:val="24"/>
        </w:rPr>
        <w:t>ata</w:t>
      </w:r>
      <w:r w:rsidR="007B66A7" w:rsidRPr="001A6007">
        <w:rPr>
          <w:sz w:val="24"/>
          <w:szCs w:val="24"/>
        </w:rPr>
        <w:t xml:space="preserve"> cleaning,</w:t>
      </w:r>
      <w:r w:rsidR="00BD1760" w:rsidRPr="001A6007">
        <w:rPr>
          <w:sz w:val="24"/>
          <w:szCs w:val="24"/>
        </w:rPr>
        <w:t xml:space="preserve"> </w:t>
      </w:r>
      <w:r w:rsidR="00F95726" w:rsidRPr="001A6007">
        <w:rPr>
          <w:sz w:val="24"/>
          <w:szCs w:val="24"/>
        </w:rPr>
        <w:t>segmentation</w:t>
      </w:r>
      <w:r w:rsidR="007B66A7" w:rsidRPr="001A6007">
        <w:rPr>
          <w:sz w:val="24"/>
          <w:szCs w:val="24"/>
        </w:rPr>
        <w:t>, analytics</w:t>
      </w:r>
      <w:r w:rsidR="00F95726" w:rsidRPr="001A6007">
        <w:rPr>
          <w:sz w:val="24"/>
          <w:szCs w:val="24"/>
        </w:rPr>
        <w:t xml:space="preserve"> and visualization</w:t>
      </w:r>
      <w:r w:rsidRPr="001A6007">
        <w:rPr>
          <w:sz w:val="24"/>
          <w:szCs w:val="24"/>
        </w:rPr>
        <w:t xml:space="preserve"> through research and extracurricular data projects. </w:t>
      </w:r>
    </w:p>
    <w:p w:rsidR="001658D1" w:rsidRPr="001A6007" w:rsidRDefault="000A4C54" w:rsidP="00F97CF2">
      <w:pPr>
        <w:pStyle w:val="ListBullet"/>
        <w:spacing w:after="0"/>
        <w:ind w:left="630"/>
        <w:rPr>
          <w:sz w:val="24"/>
          <w:szCs w:val="24"/>
        </w:rPr>
      </w:pPr>
      <w:r w:rsidRPr="001A6007">
        <w:rPr>
          <w:sz w:val="24"/>
          <w:szCs w:val="24"/>
        </w:rPr>
        <w:t>Experience</w:t>
      </w:r>
      <w:r w:rsidR="00013041" w:rsidRPr="001A6007">
        <w:rPr>
          <w:sz w:val="24"/>
          <w:szCs w:val="24"/>
        </w:rPr>
        <w:t>d</w:t>
      </w:r>
      <w:r w:rsidRPr="001A6007">
        <w:rPr>
          <w:sz w:val="24"/>
          <w:szCs w:val="24"/>
        </w:rPr>
        <w:t xml:space="preserve"> in managing </w:t>
      </w:r>
      <w:r w:rsidR="00A4775D" w:rsidRPr="001A6007">
        <w:rPr>
          <w:sz w:val="24"/>
          <w:szCs w:val="24"/>
        </w:rPr>
        <w:t xml:space="preserve">and executing </w:t>
      </w:r>
      <w:r w:rsidRPr="001A6007">
        <w:rPr>
          <w:sz w:val="24"/>
          <w:szCs w:val="24"/>
        </w:rPr>
        <w:t>large-scale</w:t>
      </w:r>
      <w:r w:rsidR="00013041" w:rsidRPr="001A6007">
        <w:rPr>
          <w:sz w:val="24"/>
          <w:szCs w:val="24"/>
        </w:rPr>
        <w:t xml:space="preserve"> objectives</w:t>
      </w:r>
      <w:r w:rsidRPr="001A6007">
        <w:rPr>
          <w:sz w:val="24"/>
          <w:szCs w:val="24"/>
        </w:rPr>
        <w:t xml:space="preserve"> through competent planning and execution.</w:t>
      </w:r>
      <w:r w:rsidR="00DE20CF" w:rsidRPr="001A6007">
        <w:rPr>
          <w:sz w:val="24"/>
          <w:szCs w:val="24"/>
        </w:rPr>
        <w:t xml:space="preserve"> </w:t>
      </w:r>
    </w:p>
    <w:p w:rsidR="00FA3E96" w:rsidRPr="00FA3E96" w:rsidRDefault="00414ED9" w:rsidP="00FA3E96">
      <w:pPr>
        <w:pStyle w:val="ListBullet"/>
        <w:ind w:left="630"/>
        <w:rPr>
          <w:sz w:val="24"/>
          <w:szCs w:val="24"/>
        </w:rPr>
      </w:pPr>
      <w:r w:rsidRPr="001A6007">
        <w:rPr>
          <w:sz w:val="24"/>
          <w:szCs w:val="24"/>
        </w:rPr>
        <w:t>Excellent</w:t>
      </w:r>
      <w:r w:rsidR="000A4C54" w:rsidRPr="001A6007">
        <w:rPr>
          <w:sz w:val="24"/>
          <w:szCs w:val="24"/>
        </w:rPr>
        <w:t xml:space="preserve"> written and oral communication acquired through experience</w:t>
      </w:r>
      <w:r w:rsidR="00A07297" w:rsidRPr="001A6007">
        <w:rPr>
          <w:sz w:val="24"/>
          <w:szCs w:val="24"/>
        </w:rPr>
        <w:t>s</w:t>
      </w:r>
      <w:r w:rsidR="000A4C54" w:rsidRPr="001A6007">
        <w:rPr>
          <w:sz w:val="24"/>
          <w:szCs w:val="24"/>
        </w:rPr>
        <w:t xml:space="preserve"> in </w:t>
      </w:r>
      <w:r w:rsidR="001B3991" w:rsidRPr="001A6007">
        <w:rPr>
          <w:sz w:val="24"/>
          <w:szCs w:val="24"/>
        </w:rPr>
        <w:t>leadership roles</w:t>
      </w:r>
      <w:r w:rsidR="000A4C54" w:rsidRPr="001A6007">
        <w:rPr>
          <w:sz w:val="24"/>
          <w:szCs w:val="24"/>
        </w:rPr>
        <w:t xml:space="preserve">, branding and marketing. </w:t>
      </w:r>
    </w:p>
    <w:p w:rsidR="003B1EFE" w:rsidRPr="001A6007" w:rsidRDefault="00DA3011" w:rsidP="002A3779">
      <w:pPr>
        <w:pStyle w:val="Heading2"/>
        <w:spacing w:before="0" w:after="80" w:line="276" w:lineRule="auto"/>
        <w:rPr>
          <w:szCs w:val="24"/>
        </w:rPr>
      </w:pPr>
      <w:r w:rsidRPr="001A6007">
        <w:rPr>
          <w:szCs w:val="24"/>
        </w:rPr>
        <w:t xml:space="preserve">RELEVANT </w:t>
      </w:r>
      <w:r w:rsidR="003B1EFE" w:rsidRPr="001A6007">
        <w:rPr>
          <w:szCs w:val="24"/>
        </w:rPr>
        <w:t>COMPUTATIONAL SKILLSET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662"/>
        <w:gridCol w:w="2339"/>
        <w:gridCol w:w="3301"/>
      </w:tblGrid>
      <w:tr w:rsidR="00882886" w:rsidRPr="001A6007" w:rsidTr="009F22F5">
        <w:trPr>
          <w:trHeight w:val="211"/>
        </w:trPr>
        <w:tc>
          <w:tcPr>
            <w:tcW w:w="833" w:type="pct"/>
            <w:tcBorders>
              <w:bottom w:val="single" w:sz="8" w:space="0" w:color="39A5B7" w:themeColor="accent1"/>
              <w:right w:val="single" w:sz="8" w:space="0" w:color="39A5B7" w:themeColor="accent1"/>
            </w:tcBorders>
          </w:tcPr>
          <w:p w:rsidR="00882886" w:rsidRPr="001A6007" w:rsidRDefault="00882886" w:rsidP="00F97CF2">
            <w:pPr>
              <w:tabs>
                <w:tab w:val="left" w:pos="360"/>
                <w:tab w:val="left" w:pos="450"/>
              </w:tabs>
              <w:ind w:left="90"/>
              <w:rPr>
                <w:sz w:val="24"/>
                <w:szCs w:val="24"/>
              </w:rPr>
            </w:pPr>
          </w:p>
        </w:tc>
        <w:tc>
          <w:tcPr>
            <w:tcW w:w="1336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882886" w:rsidRPr="001A6007" w:rsidRDefault="00F07C5B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Experienced</w:t>
            </w:r>
          </w:p>
        </w:tc>
        <w:tc>
          <w:tcPr>
            <w:tcW w:w="117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882886" w:rsidRPr="001A6007" w:rsidRDefault="00F07C5B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Competent</w:t>
            </w:r>
          </w:p>
        </w:tc>
        <w:tc>
          <w:tcPr>
            <w:tcW w:w="1657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882886" w:rsidRPr="001A6007" w:rsidRDefault="00882886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Advanced Beginner</w:t>
            </w:r>
          </w:p>
        </w:tc>
      </w:tr>
      <w:tr w:rsidR="00882886" w:rsidRPr="001A6007" w:rsidTr="009F22F5">
        <w:trPr>
          <w:trHeight w:val="345"/>
        </w:trPr>
        <w:tc>
          <w:tcPr>
            <w:tcW w:w="833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</w:tcPr>
          <w:p w:rsidR="00BA2A7F" w:rsidRPr="001A6007" w:rsidRDefault="00D347CB" w:rsidP="00F97CF2">
            <w:pPr>
              <w:tabs>
                <w:tab w:val="left" w:pos="360"/>
                <w:tab w:val="left" w:pos="450"/>
              </w:tabs>
              <w:ind w:left="90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 xml:space="preserve">Languages </w:t>
            </w:r>
          </w:p>
        </w:tc>
        <w:tc>
          <w:tcPr>
            <w:tcW w:w="1336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882886" w:rsidRPr="001A6007" w:rsidRDefault="00CF5FAA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 xml:space="preserve"> </w:t>
            </w:r>
            <w:r w:rsidR="000875C0" w:rsidRPr="001A6007">
              <w:rPr>
                <w:sz w:val="24"/>
                <w:szCs w:val="24"/>
              </w:rPr>
              <w:t>FORTRAN</w:t>
            </w:r>
            <w:r w:rsidR="00B21AE6" w:rsidRPr="001A6007">
              <w:rPr>
                <w:sz w:val="24"/>
                <w:szCs w:val="24"/>
              </w:rPr>
              <w:t>*</w:t>
            </w:r>
            <w:r w:rsidR="000875C0" w:rsidRPr="001A6007">
              <w:rPr>
                <w:sz w:val="24"/>
                <w:szCs w:val="24"/>
              </w:rPr>
              <w:t xml:space="preserve">, </w:t>
            </w:r>
          </w:p>
        </w:tc>
        <w:tc>
          <w:tcPr>
            <w:tcW w:w="117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882886" w:rsidRPr="001A6007" w:rsidRDefault="00913450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 xml:space="preserve">Python*, </w:t>
            </w:r>
            <w:r w:rsidR="00634AC2" w:rsidRPr="001A6007">
              <w:rPr>
                <w:sz w:val="24"/>
                <w:szCs w:val="24"/>
              </w:rPr>
              <w:t>MATLAB*</w:t>
            </w:r>
          </w:p>
        </w:tc>
        <w:tc>
          <w:tcPr>
            <w:tcW w:w="1657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882886" w:rsidRPr="001A6007" w:rsidRDefault="00F07C5B" w:rsidP="009F22F5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 xml:space="preserve">R*, </w:t>
            </w:r>
            <w:r w:rsidR="00E03970" w:rsidRPr="001A6007">
              <w:rPr>
                <w:sz w:val="24"/>
                <w:szCs w:val="24"/>
              </w:rPr>
              <w:t>Wolfram</w:t>
            </w:r>
            <w:r w:rsidR="00C820DD" w:rsidRPr="001A6007">
              <w:rPr>
                <w:sz w:val="24"/>
                <w:szCs w:val="24"/>
              </w:rPr>
              <w:t>Cloud</w:t>
            </w:r>
            <w:r w:rsidR="00EC38BE" w:rsidRPr="001A6007">
              <w:rPr>
                <w:sz w:val="24"/>
                <w:szCs w:val="24"/>
              </w:rPr>
              <w:t xml:space="preserve">, </w:t>
            </w:r>
            <w:r w:rsidR="00BA12AE" w:rsidRPr="001A6007">
              <w:rPr>
                <w:sz w:val="24"/>
                <w:szCs w:val="24"/>
              </w:rPr>
              <w:t>My</w:t>
            </w:r>
            <w:r w:rsidR="00A2305B" w:rsidRPr="001A6007">
              <w:rPr>
                <w:sz w:val="24"/>
                <w:szCs w:val="24"/>
              </w:rPr>
              <w:t>SQL</w:t>
            </w:r>
          </w:p>
        </w:tc>
      </w:tr>
      <w:tr w:rsidR="00882886" w:rsidRPr="001A6007" w:rsidTr="009F22F5">
        <w:trPr>
          <w:trHeight w:val="288"/>
        </w:trPr>
        <w:tc>
          <w:tcPr>
            <w:tcW w:w="833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</w:tcPr>
          <w:p w:rsidR="00BA2A7F" w:rsidRPr="001A6007" w:rsidRDefault="00D347CB" w:rsidP="00F97CF2">
            <w:pPr>
              <w:tabs>
                <w:tab w:val="left" w:pos="360"/>
                <w:tab w:val="left" w:pos="450"/>
              </w:tabs>
              <w:ind w:left="90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Environment</w:t>
            </w:r>
          </w:p>
        </w:tc>
        <w:tc>
          <w:tcPr>
            <w:tcW w:w="1336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882886" w:rsidRPr="001A6007" w:rsidRDefault="00D32E5E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Windows</w:t>
            </w:r>
            <w:r w:rsidR="00B21AE6" w:rsidRPr="001A6007">
              <w:rPr>
                <w:sz w:val="24"/>
                <w:szCs w:val="24"/>
              </w:rPr>
              <w:t>*</w:t>
            </w:r>
          </w:p>
        </w:tc>
        <w:tc>
          <w:tcPr>
            <w:tcW w:w="117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882886" w:rsidRPr="001A6007" w:rsidRDefault="00634AC2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 xml:space="preserve">Linux*, </w:t>
            </w:r>
            <w:r w:rsidR="00F14CA0" w:rsidRPr="001A6007">
              <w:rPr>
                <w:sz w:val="24"/>
                <w:szCs w:val="24"/>
              </w:rPr>
              <w:t>macOS</w:t>
            </w:r>
          </w:p>
        </w:tc>
        <w:tc>
          <w:tcPr>
            <w:tcW w:w="1657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882886" w:rsidRPr="001A6007" w:rsidRDefault="00882886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</w:p>
        </w:tc>
      </w:tr>
      <w:tr w:rsidR="00882886" w:rsidRPr="001A6007" w:rsidTr="009F22F5">
        <w:trPr>
          <w:trHeight w:val="273"/>
        </w:trPr>
        <w:tc>
          <w:tcPr>
            <w:tcW w:w="833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</w:tcPr>
          <w:p w:rsidR="00BA2A7F" w:rsidRPr="001A6007" w:rsidRDefault="00D347CB" w:rsidP="00F97CF2">
            <w:pPr>
              <w:tabs>
                <w:tab w:val="left" w:pos="360"/>
                <w:tab w:val="left" w:pos="450"/>
              </w:tabs>
              <w:ind w:left="90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Hardware</w:t>
            </w:r>
          </w:p>
        </w:tc>
        <w:tc>
          <w:tcPr>
            <w:tcW w:w="1336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882886" w:rsidRPr="001A6007" w:rsidRDefault="004E0B65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PC</w:t>
            </w:r>
            <w:r w:rsidR="00B21AE6" w:rsidRPr="001A6007">
              <w:rPr>
                <w:sz w:val="24"/>
                <w:szCs w:val="24"/>
              </w:rPr>
              <w:t>*</w:t>
            </w:r>
          </w:p>
        </w:tc>
        <w:tc>
          <w:tcPr>
            <w:tcW w:w="117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882886" w:rsidRPr="001A6007" w:rsidRDefault="004E0B65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Mac</w:t>
            </w:r>
          </w:p>
        </w:tc>
        <w:tc>
          <w:tcPr>
            <w:tcW w:w="1657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882886" w:rsidRPr="001A6007" w:rsidRDefault="00882886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</w:p>
        </w:tc>
      </w:tr>
      <w:tr w:rsidR="00882886" w:rsidRPr="001A6007" w:rsidTr="009F22F5">
        <w:trPr>
          <w:trHeight w:val="288"/>
        </w:trPr>
        <w:tc>
          <w:tcPr>
            <w:tcW w:w="833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</w:tcPr>
          <w:p w:rsidR="00BA2A7F" w:rsidRPr="001A6007" w:rsidRDefault="00D347CB" w:rsidP="00F97CF2">
            <w:pPr>
              <w:tabs>
                <w:tab w:val="left" w:pos="360"/>
                <w:tab w:val="left" w:pos="450"/>
              </w:tabs>
              <w:ind w:left="90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Software</w:t>
            </w:r>
          </w:p>
        </w:tc>
        <w:tc>
          <w:tcPr>
            <w:tcW w:w="1336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882886" w:rsidRPr="001A6007" w:rsidRDefault="00FC7156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Microsoft Office Suite</w:t>
            </w:r>
            <w:r w:rsidR="00B21AE6" w:rsidRPr="001A6007">
              <w:rPr>
                <w:sz w:val="24"/>
                <w:szCs w:val="24"/>
              </w:rPr>
              <w:t>*</w:t>
            </w:r>
          </w:p>
        </w:tc>
        <w:tc>
          <w:tcPr>
            <w:tcW w:w="117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882886" w:rsidRPr="001A6007" w:rsidRDefault="00224A6F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hyperlink r:id="rId16" w:anchor="!/" w:history="1">
              <w:r w:rsidR="00F07C5B" w:rsidRPr="00841353">
                <w:rPr>
                  <w:rStyle w:val="Hyperlink"/>
                  <w:sz w:val="24"/>
                  <w:szCs w:val="24"/>
                </w:rPr>
                <w:t>Tableau</w:t>
              </w:r>
            </w:hyperlink>
            <w:r w:rsidR="00F07C5B" w:rsidRPr="001A6007">
              <w:rPr>
                <w:sz w:val="24"/>
                <w:szCs w:val="24"/>
              </w:rPr>
              <w:t>*</w:t>
            </w:r>
          </w:p>
        </w:tc>
        <w:tc>
          <w:tcPr>
            <w:tcW w:w="1657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882886" w:rsidRPr="001A6007" w:rsidRDefault="00430650" w:rsidP="00F97CF2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4"/>
                <w:szCs w:val="24"/>
              </w:rPr>
            </w:pPr>
            <w:r w:rsidRPr="001A6007">
              <w:rPr>
                <w:sz w:val="24"/>
                <w:szCs w:val="24"/>
              </w:rPr>
              <w:t>Adobe Photoshop</w:t>
            </w:r>
          </w:p>
        </w:tc>
      </w:tr>
    </w:tbl>
    <w:p w:rsidR="000A4C54" w:rsidRPr="001A6007" w:rsidRDefault="00F44AA4" w:rsidP="00F97CF2">
      <w:pPr>
        <w:pStyle w:val="SectionHeading"/>
        <w:spacing w:before="0" w:after="0"/>
        <w:ind w:left="1440"/>
        <w:jc w:val="center"/>
        <w:rPr>
          <w:b w:val="0"/>
          <w:color w:val="2A7B88" w:themeColor="accent1" w:themeShade="BF"/>
          <w:szCs w:val="24"/>
        </w:rPr>
      </w:pPr>
      <w:r w:rsidRPr="001A6007">
        <w:rPr>
          <w:b w:val="0"/>
          <w:color w:val="2A7B88" w:themeColor="accent1" w:themeShade="BF"/>
          <w:szCs w:val="24"/>
        </w:rPr>
        <w:t xml:space="preserve">                                     </w:t>
      </w:r>
      <w:r w:rsidR="00F97CF2">
        <w:rPr>
          <w:b w:val="0"/>
          <w:color w:val="2A7B88" w:themeColor="accent1" w:themeShade="BF"/>
          <w:szCs w:val="24"/>
        </w:rPr>
        <w:t xml:space="preserve">       </w:t>
      </w:r>
      <w:r w:rsidRPr="001A6007">
        <w:rPr>
          <w:b w:val="0"/>
          <w:color w:val="2A7B88" w:themeColor="accent1" w:themeShade="BF"/>
          <w:szCs w:val="24"/>
        </w:rPr>
        <w:t xml:space="preserve">   </w:t>
      </w:r>
      <w:r w:rsidR="00636E7D" w:rsidRPr="001A6007">
        <w:rPr>
          <w:b w:val="0"/>
          <w:color w:val="2A7B88" w:themeColor="accent1" w:themeShade="BF"/>
          <w:szCs w:val="24"/>
        </w:rPr>
        <w:t>*</w:t>
      </w:r>
      <w:r w:rsidR="00CB152C" w:rsidRPr="001A6007">
        <w:rPr>
          <w:b w:val="0"/>
          <w:color w:val="2A7B88" w:themeColor="accent1" w:themeShade="BF"/>
          <w:szCs w:val="24"/>
        </w:rPr>
        <w:t xml:space="preserve">indicates </w:t>
      </w:r>
      <w:r w:rsidR="00C24744" w:rsidRPr="001A6007">
        <w:rPr>
          <w:b w:val="0"/>
          <w:color w:val="2A7B88" w:themeColor="accent1" w:themeShade="BF"/>
          <w:szCs w:val="24"/>
        </w:rPr>
        <w:t xml:space="preserve">certification or </w:t>
      </w:r>
      <w:r w:rsidR="00CB152C" w:rsidRPr="001A6007">
        <w:rPr>
          <w:b w:val="0"/>
          <w:color w:val="2A7B88" w:themeColor="accent1" w:themeShade="BF"/>
          <w:szCs w:val="24"/>
        </w:rPr>
        <w:t>demonstrated usage in projects</w:t>
      </w:r>
      <w:r w:rsidR="00C24744" w:rsidRPr="001A6007">
        <w:rPr>
          <w:b w:val="0"/>
          <w:color w:val="2A7B88" w:themeColor="accent1" w:themeShade="BF"/>
          <w:szCs w:val="24"/>
        </w:rPr>
        <w:t>.</w:t>
      </w:r>
    </w:p>
    <w:p w:rsidR="00611858" w:rsidRPr="001A6007" w:rsidRDefault="00D73F46" w:rsidP="00F97CF2">
      <w:pPr>
        <w:pStyle w:val="Heading2"/>
        <w:spacing w:before="0" w:line="276" w:lineRule="auto"/>
        <w:rPr>
          <w:szCs w:val="24"/>
        </w:rPr>
      </w:pPr>
      <w:r w:rsidRPr="001A6007">
        <w:rPr>
          <w:szCs w:val="24"/>
        </w:rPr>
        <w:t xml:space="preserve">RELEVANT </w:t>
      </w:r>
      <w:r w:rsidR="00611858" w:rsidRPr="001A6007">
        <w:rPr>
          <w:szCs w:val="24"/>
        </w:rPr>
        <w:t xml:space="preserve">RESEARCH </w:t>
      </w:r>
      <w:r w:rsidR="00921933" w:rsidRPr="001A6007">
        <w:rPr>
          <w:szCs w:val="24"/>
        </w:rPr>
        <w:t>PROJECTS</w:t>
      </w:r>
      <w:r w:rsidR="006A366E" w:rsidRPr="001A6007">
        <w:rPr>
          <w:szCs w:val="24"/>
        </w:rPr>
        <w:t xml:space="preserve"> </w:t>
      </w:r>
    </w:p>
    <w:p w:rsidR="00D004B9" w:rsidRPr="007F42D2" w:rsidRDefault="00224A6F" w:rsidP="007F42D2">
      <w:pPr>
        <w:pStyle w:val="ListBullet"/>
        <w:ind w:left="630"/>
        <w:rPr>
          <w:b/>
          <w:sz w:val="24"/>
          <w:szCs w:val="24"/>
        </w:rPr>
      </w:pPr>
      <w:hyperlink r:id="rId17" w:history="1">
        <w:r w:rsidR="007F42D2" w:rsidRPr="00DF7B72">
          <w:rPr>
            <w:rStyle w:val="Hyperlink"/>
            <w:sz w:val="24"/>
            <w:szCs w:val="24"/>
          </w:rPr>
          <w:t>Statistical Analysis of Literacy rate and its relationship with GDP per capita</w:t>
        </w:r>
      </w:hyperlink>
      <w:r w:rsidR="007F42D2">
        <w:rPr>
          <w:sz w:val="24"/>
          <w:szCs w:val="24"/>
        </w:rPr>
        <w:t xml:space="preserve"> </w:t>
      </w:r>
      <w:r w:rsidR="00611858" w:rsidRPr="007F42D2">
        <w:rPr>
          <w:sz w:val="24"/>
          <w:szCs w:val="24"/>
        </w:rPr>
        <w:t>|</w:t>
      </w:r>
      <w:r w:rsidR="00E83B73" w:rsidRPr="007F42D2">
        <w:rPr>
          <w:sz w:val="24"/>
          <w:szCs w:val="24"/>
        </w:rPr>
        <w:t xml:space="preserve"> </w:t>
      </w:r>
      <w:r w:rsidR="007F42D2">
        <w:rPr>
          <w:sz w:val="24"/>
          <w:szCs w:val="24"/>
        </w:rPr>
        <w:t xml:space="preserve">Capstone Project in Data Analysis </w:t>
      </w:r>
      <w:r w:rsidR="00E83B73" w:rsidRPr="007F42D2">
        <w:rPr>
          <w:sz w:val="24"/>
          <w:szCs w:val="24"/>
        </w:rPr>
        <w:t>|</w:t>
      </w:r>
      <w:r w:rsidR="00611858" w:rsidRPr="007F42D2">
        <w:rPr>
          <w:sz w:val="24"/>
          <w:szCs w:val="24"/>
        </w:rPr>
        <w:t xml:space="preserve"> </w:t>
      </w:r>
      <w:r w:rsidR="007F42D2">
        <w:rPr>
          <w:sz w:val="24"/>
          <w:szCs w:val="24"/>
        </w:rPr>
        <w:t>S</w:t>
      </w:r>
      <w:r w:rsidR="00780504" w:rsidRPr="007F42D2">
        <w:rPr>
          <w:sz w:val="24"/>
          <w:szCs w:val="24"/>
        </w:rPr>
        <w:t>pring</w:t>
      </w:r>
      <w:r w:rsidR="007F42D2">
        <w:rPr>
          <w:sz w:val="24"/>
          <w:szCs w:val="24"/>
        </w:rPr>
        <w:t xml:space="preserve"> 2019</w:t>
      </w:r>
    </w:p>
    <w:p w:rsidR="00FA3E96" w:rsidRPr="00FA3E96" w:rsidRDefault="00224A6F" w:rsidP="00FA3E96">
      <w:pPr>
        <w:pStyle w:val="ListBullet"/>
        <w:ind w:left="630"/>
        <w:rPr>
          <w:b/>
          <w:sz w:val="24"/>
          <w:szCs w:val="24"/>
        </w:rPr>
      </w:pPr>
      <w:hyperlink r:id="rId18" w:history="1">
        <w:r w:rsidR="00D004B9" w:rsidRPr="00DF7B72">
          <w:rPr>
            <w:rStyle w:val="Hyperlink"/>
            <w:sz w:val="24"/>
            <w:szCs w:val="24"/>
          </w:rPr>
          <w:t xml:space="preserve">Time </w:t>
        </w:r>
        <w:r w:rsidR="00882DA3" w:rsidRPr="00DF7B72">
          <w:rPr>
            <w:rStyle w:val="Hyperlink"/>
            <w:sz w:val="24"/>
            <w:szCs w:val="24"/>
          </w:rPr>
          <w:t>S</w:t>
        </w:r>
        <w:r w:rsidR="00D004B9" w:rsidRPr="00DF7B72">
          <w:rPr>
            <w:rStyle w:val="Hyperlink"/>
            <w:sz w:val="24"/>
            <w:szCs w:val="24"/>
          </w:rPr>
          <w:t xml:space="preserve">eries </w:t>
        </w:r>
        <w:r w:rsidR="00882DA3" w:rsidRPr="00DF7B72">
          <w:rPr>
            <w:rStyle w:val="Hyperlink"/>
            <w:sz w:val="24"/>
            <w:szCs w:val="24"/>
          </w:rPr>
          <w:t>A</w:t>
        </w:r>
        <w:r w:rsidR="00D004B9" w:rsidRPr="00DF7B72">
          <w:rPr>
            <w:rStyle w:val="Hyperlink"/>
            <w:sz w:val="24"/>
            <w:szCs w:val="24"/>
          </w:rPr>
          <w:t xml:space="preserve">nalysis of the </w:t>
        </w:r>
        <w:r w:rsidR="0003713A" w:rsidRPr="00DF7B72">
          <w:rPr>
            <w:rStyle w:val="Hyperlink"/>
            <w:sz w:val="24"/>
            <w:szCs w:val="24"/>
          </w:rPr>
          <w:t xml:space="preserve">Earth and </w:t>
        </w:r>
        <w:r w:rsidR="00B41A12" w:rsidRPr="00DF7B72">
          <w:rPr>
            <w:rStyle w:val="Hyperlink"/>
            <w:sz w:val="24"/>
            <w:szCs w:val="24"/>
          </w:rPr>
          <w:t>Moon orbit</w:t>
        </w:r>
      </w:hyperlink>
      <w:r w:rsidR="00B41A12">
        <w:rPr>
          <w:sz w:val="24"/>
          <w:szCs w:val="24"/>
        </w:rPr>
        <w:t xml:space="preserve"> </w:t>
      </w:r>
      <w:r w:rsidR="00D004B9" w:rsidRPr="007F42D2">
        <w:rPr>
          <w:sz w:val="24"/>
          <w:szCs w:val="24"/>
        </w:rPr>
        <w:t xml:space="preserve">| </w:t>
      </w:r>
      <w:r w:rsidR="00DB1BD7" w:rsidRPr="007F42D2">
        <w:rPr>
          <w:sz w:val="24"/>
          <w:szCs w:val="24"/>
        </w:rPr>
        <w:t xml:space="preserve">Project </w:t>
      </w:r>
      <w:r w:rsidR="000E0447" w:rsidRPr="007F42D2">
        <w:rPr>
          <w:sz w:val="24"/>
          <w:szCs w:val="24"/>
        </w:rPr>
        <w:t>in</w:t>
      </w:r>
      <w:r w:rsidR="00DB1BD7" w:rsidRPr="007F42D2">
        <w:rPr>
          <w:sz w:val="24"/>
          <w:szCs w:val="24"/>
        </w:rPr>
        <w:t xml:space="preserve"> Data Analysis </w:t>
      </w:r>
      <w:r w:rsidR="007F42D2">
        <w:rPr>
          <w:sz w:val="24"/>
          <w:szCs w:val="24"/>
        </w:rPr>
        <w:t>| Fall 2019</w:t>
      </w:r>
    </w:p>
    <w:sectPr w:rsidR="00FA3E96" w:rsidRPr="00FA3E96" w:rsidSect="00F97CF2">
      <w:footerReference w:type="default" r:id="rId19"/>
      <w:pgSz w:w="12240" w:h="15840"/>
      <w:pgMar w:top="1134" w:right="1134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6F" w:rsidRDefault="00224A6F">
      <w:pPr>
        <w:spacing w:after="0"/>
      </w:pPr>
      <w:r>
        <w:separator/>
      </w:r>
    </w:p>
  </w:endnote>
  <w:endnote w:type="continuationSeparator" w:id="0">
    <w:p w:rsidR="00224A6F" w:rsidRDefault="00224A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47A" w:rsidRDefault="0093347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0368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6F" w:rsidRDefault="00224A6F">
      <w:pPr>
        <w:spacing w:after="0"/>
      </w:pPr>
      <w:r>
        <w:separator/>
      </w:r>
    </w:p>
  </w:footnote>
  <w:footnote w:type="continuationSeparator" w:id="0">
    <w:p w:rsidR="00224A6F" w:rsidRDefault="00224A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58A3A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3767DA8"/>
    <w:multiLevelType w:val="hybridMultilevel"/>
    <w:tmpl w:val="A9BAE524"/>
    <w:lvl w:ilvl="0" w:tplc="F0F0E57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E3"/>
    <w:multiLevelType w:val="hybridMultilevel"/>
    <w:tmpl w:val="A8FAE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67598"/>
    <w:multiLevelType w:val="hybridMultilevel"/>
    <w:tmpl w:val="6804C31E"/>
    <w:lvl w:ilvl="0" w:tplc="E1062908">
      <w:numFmt w:val="bullet"/>
      <w:lvlText w:val="-"/>
      <w:lvlJc w:val="left"/>
      <w:pPr>
        <w:ind w:left="630" w:hanging="360"/>
      </w:pPr>
      <w:rPr>
        <w:rFonts w:ascii="Cambria" w:eastAsia="MS Mincho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36409A2"/>
    <w:multiLevelType w:val="hybridMultilevel"/>
    <w:tmpl w:val="3E40AEC4"/>
    <w:lvl w:ilvl="0" w:tplc="C6FEB340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05EBA"/>
    <w:multiLevelType w:val="hybridMultilevel"/>
    <w:tmpl w:val="AD3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32904"/>
    <w:multiLevelType w:val="hybridMultilevel"/>
    <w:tmpl w:val="407E91B4"/>
    <w:lvl w:ilvl="0" w:tplc="F0F0E570">
      <w:start w:val="1"/>
      <w:numFmt w:val="bullet"/>
      <w:lvlText w:val="·"/>
      <w:lvlJc w:val="left"/>
      <w:pPr>
        <w:ind w:left="990" w:hanging="360"/>
      </w:pPr>
      <w:rPr>
        <w:rFonts w:ascii="Cambria" w:hAnsi="Cambria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535619"/>
    <w:multiLevelType w:val="hybridMultilevel"/>
    <w:tmpl w:val="967A6C92"/>
    <w:lvl w:ilvl="0" w:tplc="E1062908">
      <w:numFmt w:val="bullet"/>
      <w:lvlText w:val="-"/>
      <w:lvlJc w:val="left"/>
      <w:pPr>
        <w:ind w:left="3382" w:hanging="360"/>
      </w:pPr>
      <w:rPr>
        <w:rFonts w:ascii="Cambria" w:eastAsia="MS Mincho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2" w:hanging="360"/>
      </w:pPr>
      <w:rPr>
        <w:rFonts w:ascii="Wingdings" w:hAnsi="Wingdings" w:hint="default"/>
      </w:rPr>
    </w:lvl>
  </w:abstractNum>
  <w:abstractNum w:abstractNumId="9" w15:restartNumberingAfterBreak="0">
    <w:nsid w:val="497715B3"/>
    <w:multiLevelType w:val="hybridMultilevel"/>
    <w:tmpl w:val="A732DB1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4E6D63A3"/>
    <w:multiLevelType w:val="hybridMultilevel"/>
    <w:tmpl w:val="441EACC4"/>
    <w:lvl w:ilvl="0" w:tplc="F0F0E57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A5B3A"/>
    <w:multiLevelType w:val="hybridMultilevel"/>
    <w:tmpl w:val="F288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D6F34"/>
    <w:multiLevelType w:val="hybridMultilevel"/>
    <w:tmpl w:val="FB544D6E"/>
    <w:lvl w:ilvl="0" w:tplc="F0F0E570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531C5B"/>
    <w:multiLevelType w:val="hybridMultilevel"/>
    <w:tmpl w:val="D3F848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598F1087"/>
    <w:multiLevelType w:val="hybridMultilevel"/>
    <w:tmpl w:val="6B1C7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E4289D"/>
    <w:multiLevelType w:val="hybridMultilevel"/>
    <w:tmpl w:val="A4421604"/>
    <w:lvl w:ilvl="0" w:tplc="F0F0E570">
      <w:start w:val="1"/>
      <w:numFmt w:val="bullet"/>
      <w:pStyle w:val="List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14"/>
  </w:num>
  <w:num w:numId="13">
    <w:abstractNumId w:val="3"/>
  </w:num>
  <w:num w:numId="14">
    <w:abstractNumId w:val="7"/>
  </w:num>
  <w:num w:numId="15">
    <w:abstractNumId w:val="8"/>
  </w:num>
  <w:num w:numId="16">
    <w:abstractNumId w:val="13"/>
  </w:num>
  <w:num w:numId="17">
    <w:abstractNumId w:val="9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0A"/>
    <w:rsid w:val="00001370"/>
    <w:rsid w:val="000031FF"/>
    <w:rsid w:val="00004481"/>
    <w:rsid w:val="00005FD4"/>
    <w:rsid w:val="00006825"/>
    <w:rsid w:val="00006D58"/>
    <w:rsid w:val="00010031"/>
    <w:rsid w:val="00010E26"/>
    <w:rsid w:val="0001120B"/>
    <w:rsid w:val="00012F38"/>
    <w:rsid w:val="00013041"/>
    <w:rsid w:val="000136B8"/>
    <w:rsid w:val="000137E0"/>
    <w:rsid w:val="00017CAB"/>
    <w:rsid w:val="0002155F"/>
    <w:rsid w:val="00023395"/>
    <w:rsid w:val="0003155A"/>
    <w:rsid w:val="00035CED"/>
    <w:rsid w:val="00036BA8"/>
    <w:rsid w:val="0003713A"/>
    <w:rsid w:val="000413F0"/>
    <w:rsid w:val="00042444"/>
    <w:rsid w:val="00044C8B"/>
    <w:rsid w:val="00046EDF"/>
    <w:rsid w:val="00050495"/>
    <w:rsid w:val="00051037"/>
    <w:rsid w:val="000514BE"/>
    <w:rsid w:val="000569C0"/>
    <w:rsid w:val="000575B6"/>
    <w:rsid w:val="000602B4"/>
    <w:rsid w:val="000603B0"/>
    <w:rsid w:val="0006076F"/>
    <w:rsid w:val="00060B53"/>
    <w:rsid w:val="00062B65"/>
    <w:rsid w:val="00066632"/>
    <w:rsid w:val="00067459"/>
    <w:rsid w:val="00070C57"/>
    <w:rsid w:val="00071E3E"/>
    <w:rsid w:val="000726BB"/>
    <w:rsid w:val="00073597"/>
    <w:rsid w:val="000764C8"/>
    <w:rsid w:val="00076A15"/>
    <w:rsid w:val="00076FD7"/>
    <w:rsid w:val="00077293"/>
    <w:rsid w:val="00077794"/>
    <w:rsid w:val="00077A08"/>
    <w:rsid w:val="00077D5D"/>
    <w:rsid w:val="00081563"/>
    <w:rsid w:val="00081A7D"/>
    <w:rsid w:val="00083B21"/>
    <w:rsid w:val="000859FB"/>
    <w:rsid w:val="00085F25"/>
    <w:rsid w:val="00086A68"/>
    <w:rsid w:val="000875C0"/>
    <w:rsid w:val="00087745"/>
    <w:rsid w:val="000907A3"/>
    <w:rsid w:val="00092089"/>
    <w:rsid w:val="000947A5"/>
    <w:rsid w:val="000961AB"/>
    <w:rsid w:val="00096369"/>
    <w:rsid w:val="0009740B"/>
    <w:rsid w:val="000A1B26"/>
    <w:rsid w:val="000A1DFF"/>
    <w:rsid w:val="000A3DF7"/>
    <w:rsid w:val="000A4C54"/>
    <w:rsid w:val="000A7DE7"/>
    <w:rsid w:val="000B30C4"/>
    <w:rsid w:val="000B370E"/>
    <w:rsid w:val="000B3ECF"/>
    <w:rsid w:val="000B7453"/>
    <w:rsid w:val="000C50A8"/>
    <w:rsid w:val="000C50C5"/>
    <w:rsid w:val="000C6266"/>
    <w:rsid w:val="000D14AC"/>
    <w:rsid w:val="000D15F1"/>
    <w:rsid w:val="000D229B"/>
    <w:rsid w:val="000D251D"/>
    <w:rsid w:val="000D2F00"/>
    <w:rsid w:val="000D4039"/>
    <w:rsid w:val="000D4499"/>
    <w:rsid w:val="000D59C9"/>
    <w:rsid w:val="000D6768"/>
    <w:rsid w:val="000D6C24"/>
    <w:rsid w:val="000D757E"/>
    <w:rsid w:val="000E0447"/>
    <w:rsid w:val="000E07E9"/>
    <w:rsid w:val="000E0C0A"/>
    <w:rsid w:val="000E1BCE"/>
    <w:rsid w:val="000E3B69"/>
    <w:rsid w:val="000E4F82"/>
    <w:rsid w:val="000E6FC0"/>
    <w:rsid w:val="000E768F"/>
    <w:rsid w:val="000E798D"/>
    <w:rsid w:val="000F0852"/>
    <w:rsid w:val="000F0BC7"/>
    <w:rsid w:val="000F15E1"/>
    <w:rsid w:val="000F321E"/>
    <w:rsid w:val="000F5BB4"/>
    <w:rsid w:val="0010368A"/>
    <w:rsid w:val="00103EC7"/>
    <w:rsid w:val="0010671D"/>
    <w:rsid w:val="001068A7"/>
    <w:rsid w:val="00106ACA"/>
    <w:rsid w:val="001078A6"/>
    <w:rsid w:val="00114940"/>
    <w:rsid w:val="00115D89"/>
    <w:rsid w:val="00116BBC"/>
    <w:rsid w:val="0012551E"/>
    <w:rsid w:val="0012692C"/>
    <w:rsid w:val="0013369D"/>
    <w:rsid w:val="00134B53"/>
    <w:rsid w:val="001355DF"/>
    <w:rsid w:val="00136DF4"/>
    <w:rsid w:val="00137160"/>
    <w:rsid w:val="0014038C"/>
    <w:rsid w:val="001413E6"/>
    <w:rsid w:val="00144598"/>
    <w:rsid w:val="001477AF"/>
    <w:rsid w:val="00151C26"/>
    <w:rsid w:val="00151DD6"/>
    <w:rsid w:val="00152AE5"/>
    <w:rsid w:val="001561D8"/>
    <w:rsid w:val="00156635"/>
    <w:rsid w:val="00163233"/>
    <w:rsid w:val="0016427C"/>
    <w:rsid w:val="00165870"/>
    <w:rsid w:val="001658D1"/>
    <w:rsid w:val="00165B27"/>
    <w:rsid w:val="00167CF1"/>
    <w:rsid w:val="00171EE7"/>
    <w:rsid w:val="00174E3B"/>
    <w:rsid w:val="00180FF0"/>
    <w:rsid w:val="001854C2"/>
    <w:rsid w:val="00190961"/>
    <w:rsid w:val="001A0897"/>
    <w:rsid w:val="001A1E37"/>
    <w:rsid w:val="001A6007"/>
    <w:rsid w:val="001A7473"/>
    <w:rsid w:val="001B07A5"/>
    <w:rsid w:val="001B1A24"/>
    <w:rsid w:val="001B3991"/>
    <w:rsid w:val="001B6A2D"/>
    <w:rsid w:val="001C085A"/>
    <w:rsid w:val="001C32E7"/>
    <w:rsid w:val="001C5A80"/>
    <w:rsid w:val="001D2203"/>
    <w:rsid w:val="001D2662"/>
    <w:rsid w:val="001D3472"/>
    <w:rsid w:val="001D46B1"/>
    <w:rsid w:val="001E2CAD"/>
    <w:rsid w:val="001E3220"/>
    <w:rsid w:val="001E34F5"/>
    <w:rsid w:val="001E3D75"/>
    <w:rsid w:val="001E4D28"/>
    <w:rsid w:val="001E70D2"/>
    <w:rsid w:val="001F4203"/>
    <w:rsid w:val="001F45C7"/>
    <w:rsid w:val="001F7D72"/>
    <w:rsid w:val="00200027"/>
    <w:rsid w:val="002028E1"/>
    <w:rsid w:val="00206A5B"/>
    <w:rsid w:val="00214E78"/>
    <w:rsid w:val="002158C5"/>
    <w:rsid w:val="00215F38"/>
    <w:rsid w:val="002166CC"/>
    <w:rsid w:val="00224A6F"/>
    <w:rsid w:val="0022546E"/>
    <w:rsid w:val="002325E6"/>
    <w:rsid w:val="0023318F"/>
    <w:rsid w:val="0023365C"/>
    <w:rsid w:val="002347BF"/>
    <w:rsid w:val="002348ED"/>
    <w:rsid w:val="00236DEF"/>
    <w:rsid w:val="00244AC4"/>
    <w:rsid w:val="00253199"/>
    <w:rsid w:val="0025538B"/>
    <w:rsid w:val="00257FE6"/>
    <w:rsid w:val="00264098"/>
    <w:rsid w:val="002642E3"/>
    <w:rsid w:val="002652A6"/>
    <w:rsid w:val="00266FF9"/>
    <w:rsid w:val="0026796D"/>
    <w:rsid w:val="002710C3"/>
    <w:rsid w:val="00271BAF"/>
    <w:rsid w:val="00272F25"/>
    <w:rsid w:val="0027348E"/>
    <w:rsid w:val="00275331"/>
    <w:rsid w:val="00275D9D"/>
    <w:rsid w:val="002806EA"/>
    <w:rsid w:val="00284666"/>
    <w:rsid w:val="00284A4E"/>
    <w:rsid w:val="002852C3"/>
    <w:rsid w:val="00286BB9"/>
    <w:rsid w:val="00287DBC"/>
    <w:rsid w:val="0029115B"/>
    <w:rsid w:val="00291F9B"/>
    <w:rsid w:val="00292A9E"/>
    <w:rsid w:val="00293C67"/>
    <w:rsid w:val="002951B0"/>
    <w:rsid w:val="002971C5"/>
    <w:rsid w:val="002A083F"/>
    <w:rsid w:val="002A0F40"/>
    <w:rsid w:val="002A2336"/>
    <w:rsid w:val="002A3779"/>
    <w:rsid w:val="002A4B95"/>
    <w:rsid w:val="002A5315"/>
    <w:rsid w:val="002A6C85"/>
    <w:rsid w:val="002A7D81"/>
    <w:rsid w:val="002B05B3"/>
    <w:rsid w:val="002B1D40"/>
    <w:rsid w:val="002C0C9E"/>
    <w:rsid w:val="002C14DF"/>
    <w:rsid w:val="002C2D59"/>
    <w:rsid w:val="002C3E0F"/>
    <w:rsid w:val="002C495D"/>
    <w:rsid w:val="002C7593"/>
    <w:rsid w:val="002C79FC"/>
    <w:rsid w:val="002D33E4"/>
    <w:rsid w:val="002D7D7E"/>
    <w:rsid w:val="002E312D"/>
    <w:rsid w:val="002E4DA2"/>
    <w:rsid w:val="002E67CD"/>
    <w:rsid w:val="002E721C"/>
    <w:rsid w:val="002F0EAD"/>
    <w:rsid w:val="002F4D1C"/>
    <w:rsid w:val="002F5D8C"/>
    <w:rsid w:val="002F720D"/>
    <w:rsid w:val="00300050"/>
    <w:rsid w:val="00301795"/>
    <w:rsid w:val="00302DEA"/>
    <w:rsid w:val="003031DE"/>
    <w:rsid w:val="00305D6A"/>
    <w:rsid w:val="003063DA"/>
    <w:rsid w:val="003110CC"/>
    <w:rsid w:val="00312C6C"/>
    <w:rsid w:val="0031392D"/>
    <w:rsid w:val="00314A53"/>
    <w:rsid w:val="00314B24"/>
    <w:rsid w:val="00315316"/>
    <w:rsid w:val="00315C80"/>
    <w:rsid w:val="00320473"/>
    <w:rsid w:val="00321FBF"/>
    <w:rsid w:val="00322F8C"/>
    <w:rsid w:val="00331147"/>
    <w:rsid w:val="00333E72"/>
    <w:rsid w:val="0033485B"/>
    <w:rsid w:val="00335327"/>
    <w:rsid w:val="00335356"/>
    <w:rsid w:val="0033581B"/>
    <w:rsid w:val="003412EC"/>
    <w:rsid w:val="0034183A"/>
    <w:rsid w:val="00343454"/>
    <w:rsid w:val="00346398"/>
    <w:rsid w:val="00351D37"/>
    <w:rsid w:val="00352C8B"/>
    <w:rsid w:val="00353CFF"/>
    <w:rsid w:val="00356611"/>
    <w:rsid w:val="00356D06"/>
    <w:rsid w:val="00357D78"/>
    <w:rsid w:val="00360268"/>
    <w:rsid w:val="00363600"/>
    <w:rsid w:val="0036456D"/>
    <w:rsid w:val="00370BB7"/>
    <w:rsid w:val="00371798"/>
    <w:rsid w:val="00373141"/>
    <w:rsid w:val="00377A29"/>
    <w:rsid w:val="00385705"/>
    <w:rsid w:val="00386FBE"/>
    <w:rsid w:val="00387C75"/>
    <w:rsid w:val="00391005"/>
    <w:rsid w:val="00391936"/>
    <w:rsid w:val="003922D1"/>
    <w:rsid w:val="00392586"/>
    <w:rsid w:val="00393578"/>
    <w:rsid w:val="00394330"/>
    <w:rsid w:val="00394ED6"/>
    <w:rsid w:val="003A1E3C"/>
    <w:rsid w:val="003A2FF2"/>
    <w:rsid w:val="003A411D"/>
    <w:rsid w:val="003B1EFE"/>
    <w:rsid w:val="003B24FC"/>
    <w:rsid w:val="003B2C49"/>
    <w:rsid w:val="003B2C63"/>
    <w:rsid w:val="003B4A4D"/>
    <w:rsid w:val="003C5453"/>
    <w:rsid w:val="003D37B3"/>
    <w:rsid w:val="003D3B89"/>
    <w:rsid w:val="003E3C34"/>
    <w:rsid w:val="003E5EA1"/>
    <w:rsid w:val="003E73CB"/>
    <w:rsid w:val="003F17FE"/>
    <w:rsid w:val="003F19DE"/>
    <w:rsid w:val="003F62D6"/>
    <w:rsid w:val="003F769C"/>
    <w:rsid w:val="00400C77"/>
    <w:rsid w:val="0040221B"/>
    <w:rsid w:val="0040512C"/>
    <w:rsid w:val="00405F0D"/>
    <w:rsid w:val="00407242"/>
    <w:rsid w:val="00411F58"/>
    <w:rsid w:val="00414A10"/>
    <w:rsid w:val="00414A1B"/>
    <w:rsid w:val="00414ED9"/>
    <w:rsid w:val="00420262"/>
    <w:rsid w:val="00421969"/>
    <w:rsid w:val="00421F38"/>
    <w:rsid w:val="0042200A"/>
    <w:rsid w:val="004241C3"/>
    <w:rsid w:val="0042454F"/>
    <w:rsid w:val="004248EF"/>
    <w:rsid w:val="00430650"/>
    <w:rsid w:val="00431F4E"/>
    <w:rsid w:val="00433071"/>
    <w:rsid w:val="004360B8"/>
    <w:rsid w:val="004368FC"/>
    <w:rsid w:val="00437021"/>
    <w:rsid w:val="00441B5E"/>
    <w:rsid w:val="00446265"/>
    <w:rsid w:val="004507D3"/>
    <w:rsid w:val="00456BDB"/>
    <w:rsid w:val="00457B3C"/>
    <w:rsid w:val="00460A95"/>
    <w:rsid w:val="0046307C"/>
    <w:rsid w:val="00464DD8"/>
    <w:rsid w:val="00467922"/>
    <w:rsid w:val="00470698"/>
    <w:rsid w:val="004707DD"/>
    <w:rsid w:val="00470C79"/>
    <w:rsid w:val="004726D3"/>
    <w:rsid w:val="00473F59"/>
    <w:rsid w:val="00474D2E"/>
    <w:rsid w:val="0047560B"/>
    <w:rsid w:val="004769C9"/>
    <w:rsid w:val="0048090B"/>
    <w:rsid w:val="00480C21"/>
    <w:rsid w:val="00481A90"/>
    <w:rsid w:val="00482AF1"/>
    <w:rsid w:val="00485A68"/>
    <w:rsid w:val="00485FE0"/>
    <w:rsid w:val="00486324"/>
    <w:rsid w:val="0048654B"/>
    <w:rsid w:val="00490476"/>
    <w:rsid w:val="00493BDA"/>
    <w:rsid w:val="0049422C"/>
    <w:rsid w:val="0049519B"/>
    <w:rsid w:val="0049522F"/>
    <w:rsid w:val="004959B4"/>
    <w:rsid w:val="00495DA9"/>
    <w:rsid w:val="004A0908"/>
    <w:rsid w:val="004A270E"/>
    <w:rsid w:val="004A6069"/>
    <w:rsid w:val="004A6C14"/>
    <w:rsid w:val="004B054D"/>
    <w:rsid w:val="004B221D"/>
    <w:rsid w:val="004B35B9"/>
    <w:rsid w:val="004B424C"/>
    <w:rsid w:val="004B4FCB"/>
    <w:rsid w:val="004B507B"/>
    <w:rsid w:val="004B616B"/>
    <w:rsid w:val="004C0241"/>
    <w:rsid w:val="004C1C2C"/>
    <w:rsid w:val="004C5286"/>
    <w:rsid w:val="004C6208"/>
    <w:rsid w:val="004C6635"/>
    <w:rsid w:val="004C6671"/>
    <w:rsid w:val="004D0E4E"/>
    <w:rsid w:val="004D401C"/>
    <w:rsid w:val="004D738F"/>
    <w:rsid w:val="004E0B65"/>
    <w:rsid w:val="004E10A3"/>
    <w:rsid w:val="004E142F"/>
    <w:rsid w:val="004E4189"/>
    <w:rsid w:val="004E6857"/>
    <w:rsid w:val="004E76DB"/>
    <w:rsid w:val="004F0EBB"/>
    <w:rsid w:val="004F4C94"/>
    <w:rsid w:val="00502D2D"/>
    <w:rsid w:val="00507198"/>
    <w:rsid w:val="00507517"/>
    <w:rsid w:val="00510566"/>
    <w:rsid w:val="00515DD5"/>
    <w:rsid w:val="0051756E"/>
    <w:rsid w:val="00520DBA"/>
    <w:rsid w:val="005212A1"/>
    <w:rsid w:val="00523216"/>
    <w:rsid w:val="00523DCA"/>
    <w:rsid w:val="00524135"/>
    <w:rsid w:val="00525F98"/>
    <w:rsid w:val="005269EB"/>
    <w:rsid w:val="00527060"/>
    <w:rsid w:val="00527C9A"/>
    <w:rsid w:val="005309C4"/>
    <w:rsid w:val="005313DE"/>
    <w:rsid w:val="00531DF5"/>
    <w:rsid w:val="00533F5A"/>
    <w:rsid w:val="00534595"/>
    <w:rsid w:val="0053577A"/>
    <w:rsid w:val="00536463"/>
    <w:rsid w:val="005404D9"/>
    <w:rsid w:val="0054103F"/>
    <w:rsid w:val="0054171E"/>
    <w:rsid w:val="00543CF8"/>
    <w:rsid w:val="005468F4"/>
    <w:rsid w:val="00550984"/>
    <w:rsid w:val="0055286B"/>
    <w:rsid w:val="00552B71"/>
    <w:rsid w:val="00553930"/>
    <w:rsid w:val="005568DA"/>
    <w:rsid w:val="005578A6"/>
    <w:rsid w:val="00570632"/>
    <w:rsid w:val="0057215D"/>
    <w:rsid w:val="00574605"/>
    <w:rsid w:val="00574EEB"/>
    <w:rsid w:val="00574EEE"/>
    <w:rsid w:val="0057560F"/>
    <w:rsid w:val="0058004B"/>
    <w:rsid w:val="00584268"/>
    <w:rsid w:val="005855BD"/>
    <w:rsid w:val="0058763A"/>
    <w:rsid w:val="00590036"/>
    <w:rsid w:val="00591C61"/>
    <w:rsid w:val="005929D1"/>
    <w:rsid w:val="00594A92"/>
    <w:rsid w:val="00594EB5"/>
    <w:rsid w:val="00594EC0"/>
    <w:rsid w:val="005956B5"/>
    <w:rsid w:val="00595A17"/>
    <w:rsid w:val="005A050D"/>
    <w:rsid w:val="005A161B"/>
    <w:rsid w:val="005A1A88"/>
    <w:rsid w:val="005A1E33"/>
    <w:rsid w:val="005A3242"/>
    <w:rsid w:val="005A3BDD"/>
    <w:rsid w:val="005A5456"/>
    <w:rsid w:val="005A5F28"/>
    <w:rsid w:val="005A6B34"/>
    <w:rsid w:val="005A72FB"/>
    <w:rsid w:val="005B202B"/>
    <w:rsid w:val="005B2918"/>
    <w:rsid w:val="005D0543"/>
    <w:rsid w:val="005D06E2"/>
    <w:rsid w:val="005D2732"/>
    <w:rsid w:val="005D54AA"/>
    <w:rsid w:val="005D5D97"/>
    <w:rsid w:val="005D5E01"/>
    <w:rsid w:val="005D6E8F"/>
    <w:rsid w:val="005E1CEB"/>
    <w:rsid w:val="005E555F"/>
    <w:rsid w:val="005E571E"/>
    <w:rsid w:val="005E77E7"/>
    <w:rsid w:val="005E787F"/>
    <w:rsid w:val="005F26D6"/>
    <w:rsid w:val="005F2C60"/>
    <w:rsid w:val="005F4685"/>
    <w:rsid w:val="005F5313"/>
    <w:rsid w:val="005F5C69"/>
    <w:rsid w:val="005F6095"/>
    <w:rsid w:val="00600760"/>
    <w:rsid w:val="0060111A"/>
    <w:rsid w:val="006019A7"/>
    <w:rsid w:val="00602023"/>
    <w:rsid w:val="006034B5"/>
    <w:rsid w:val="00603661"/>
    <w:rsid w:val="00603F35"/>
    <w:rsid w:val="00605A31"/>
    <w:rsid w:val="00611104"/>
    <w:rsid w:val="00611858"/>
    <w:rsid w:val="00616B8E"/>
    <w:rsid w:val="00617045"/>
    <w:rsid w:val="00617F07"/>
    <w:rsid w:val="00621A1D"/>
    <w:rsid w:val="00621E5E"/>
    <w:rsid w:val="006265E4"/>
    <w:rsid w:val="006268F6"/>
    <w:rsid w:val="00627034"/>
    <w:rsid w:val="00630F5B"/>
    <w:rsid w:val="00632AA8"/>
    <w:rsid w:val="0063360B"/>
    <w:rsid w:val="00634AC2"/>
    <w:rsid w:val="00635493"/>
    <w:rsid w:val="006364B4"/>
    <w:rsid w:val="00636E7D"/>
    <w:rsid w:val="00640582"/>
    <w:rsid w:val="00640CF3"/>
    <w:rsid w:val="00641FE8"/>
    <w:rsid w:val="0064624E"/>
    <w:rsid w:val="00650A9F"/>
    <w:rsid w:val="00651E76"/>
    <w:rsid w:val="0065209B"/>
    <w:rsid w:val="006527A9"/>
    <w:rsid w:val="00652F82"/>
    <w:rsid w:val="00660E38"/>
    <w:rsid w:val="006639E9"/>
    <w:rsid w:val="006648E5"/>
    <w:rsid w:val="006653F1"/>
    <w:rsid w:val="006705D4"/>
    <w:rsid w:val="0067178C"/>
    <w:rsid w:val="00673011"/>
    <w:rsid w:val="006738E4"/>
    <w:rsid w:val="00674F9D"/>
    <w:rsid w:val="006751E9"/>
    <w:rsid w:val="00676F85"/>
    <w:rsid w:val="00677253"/>
    <w:rsid w:val="00677522"/>
    <w:rsid w:val="006801D4"/>
    <w:rsid w:val="0068158D"/>
    <w:rsid w:val="00681D18"/>
    <w:rsid w:val="00682357"/>
    <w:rsid w:val="0069162A"/>
    <w:rsid w:val="00691697"/>
    <w:rsid w:val="006927CF"/>
    <w:rsid w:val="00692FFE"/>
    <w:rsid w:val="006932A3"/>
    <w:rsid w:val="00696703"/>
    <w:rsid w:val="00696E02"/>
    <w:rsid w:val="006977F0"/>
    <w:rsid w:val="0069795F"/>
    <w:rsid w:val="006A327C"/>
    <w:rsid w:val="006A366E"/>
    <w:rsid w:val="006A43A1"/>
    <w:rsid w:val="006A543F"/>
    <w:rsid w:val="006A7B77"/>
    <w:rsid w:val="006B053D"/>
    <w:rsid w:val="006B380C"/>
    <w:rsid w:val="006B7A4C"/>
    <w:rsid w:val="006C074C"/>
    <w:rsid w:val="006C2ECA"/>
    <w:rsid w:val="006C7062"/>
    <w:rsid w:val="006D1E49"/>
    <w:rsid w:val="006D2772"/>
    <w:rsid w:val="006D2BC7"/>
    <w:rsid w:val="006D3260"/>
    <w:rsid w:val="006D472E"/>
    <w:rsid w:val="006D49FB"/>
    <w:rsid w:val="006D7D18"/>
    <w:rsid w:val="006E13A7"/>
    <w:rsid w:val="006E13C1"/>
    <w:rsid w:val="006E1999"/>
    <w:rsid w:val="006E22F3"/>
    <w:rsid w:val="006E26C3"/>
    <w:rsid w:val="006E2A67"/>
    <w:rsid w:val="006E2EF9"/>
    <w:rsid w:val="006E7DA0"/>
    <w:rsid w:val="006F26A4"/>
    <w:rsid w:val="006F310E"/>
    <w:rsid w:val="006F4724"/>
    <w:rsid w:val="006F74B7"/>
    <w:rsid w:val="00700A09"/>
    <w:rsid w:val="00701430"/>
    <w:rsid w:val="00703249"/>
    <w:rsid w:val="00704854"/>
    <w:rsid w:val="0070534E"/>
    <w:rsid w:val="007055EB"/>
    <w:rsid w:val="00706143"/>
    <w:rsid w:val="007102F8"/>
    <w:rsid w:val="00711CC3"/>
    <w:rsid w:val="007138D2"/>
    <w:rsid w:val="00715482"/>
    <w:rsid w:val="00715878"/>
    <w:rsid w:val="007158AA"/>
    <w:rsid w:val="00720A57"/>
    <w:rsid w:val="00721720"/>
    <w:rsid w:val="007241F6"/>
    <w:rsid w:val="0072601D"/>
    <w:rsid w:val="007261FA"/>
    <w:rsid w:val="007266F6"/>
    <w:rsid w:val="00726B9E"/>
    <w:rsid w:val="00745C84"/>
    <w:rsid w:val="00747850"/>
    <w:rsid w:val="00750AAE"/>
    <w:rsid w:val="00750C54"/>
    <w:rsid w:val="007539D7"/>
    <w:rsid w:val="00754C24"/>
    <w:rsid w:val="00761B7A"/>
    <w:rsid w:val="00763517"/>
    <w:rsid w:val="007637E1"/>
    <w:rsid w:val="00765398"/>
    <w:rsid w:val="007660FF"/>
    <w:rsid w:val="007733D4"/>
    <w:rsid w:val="0077414A"/>
    <w:rsid w:val="007804DF"/>
    <w:rsid w:val="00780504"/>
    <w:rsid w:val="00781DA5"/>
    <w:rsid w:val="00782CF2"/>
    <w:rsid w:val="007848E4"/>
    <w:rsid w:val="00790A02"/>
    <w:rsid w:val="00791060"/>
    <w:rsid w:val="0079114F"/>
    <w:rsid w:val="0079223E"/>
    <w:rsid w:val="00795AEF"/>
    <w:rsid w:val="007A479E"/>
    <w:rsid w:val="007A53D0"/>
    <w:rsid w:val="007A6689"/>
    <w:rsid w:val="007A72FE"/>
    <w:rsid w:val="007B28A1"/>
    <w:rsid w:val="007B66A7"/>
    <w:rsid w:val="007B714E"/>
    <w:rsid w:val="007C1108"/>
    <w:rsid w:val="007C1D41"/>
    <w:rsid w:val="007C5C02"/>
    <w:rsid w:val="007D3FF3"/>
    <w:rsid w:val="007D4355"/>
    <w:rsid w:val="007D5675"/>
    <w:rsid w:val="007D56A1"/>
    <w:rsid w:val="007E024C"/>
    <w:rsid w:val="007E4105"/>
    <w:rsid w:val="007E5989"/>
    <w:rsid w:val="007E7628"/>
    <w:rsid w:val="007F0365"/>
    <w:rsid w:val="007F3721"/>
    <w:rsid w:val="007F42D2"/>
    <w:rsid w:val="007F4596"/>
    <w:rsid w:val="007F7976"/>
    <w:rsid w:val="00800056"/>
    <w:rsid w:val="0080119A"/>
    <w:rsid w:val="008018B0"/>
    <w:rsid w:val="00803DE6"/>
    <w:rsid w:val="008072C0"/>
    <w:rsid w:val="00807C88"/>
    <w:rsid w:val="00807D6B"/>
    <w:rsid w:val="008122D3"/>
    <w:rsid w:val="00813D03"/>
    <w:rsid w:val="00815CAA"/>
    <w:rsid w:val="00816864"/>
    <w:rsid w:val="00820089"/>
    <w:rsid w:val="00820C43"/>
    <w:rsid w:val="00824284"/>
    <w:rsid w:val="00835236"/>
    <w:rsid w:val="00841353"/>
    <w:rsid w:val="008435C0"/>
    <w:rsid w:val="00845420"/>
    <w:rsid w:val="00852F79"/>
    <w:rsid w:val="00854110"/>
    <w:rsid w:val="008550D7"/>
    <w:rsid w:val="00855306"/>
    <w:rsid w:val="00856360"/>
    <w:rsid w:val="00856741"/>
    <w:rsid w:val="00864809"/>
    <w:rsid w:val="00864E21"/>
    <w:rsid w:val="008650FE"/>
    <w:rsid w:val="008678E1"/>
    <w:rsid w:val="0088152F"/>
    <w:rsid w:val="00881DD2"/>
    <w:rsid w:val="00882886"/>
    <w:rsid w:val="00882DA3"/>
    <w:rsid w:val="00883D4E"/>
    <w:rsid w:val="00884210"/>
    <w:rsid w:val="00886967"/>
    <w:rsid w:val="0088740B"/>
    <w:rsid w:val="00887CAE"/>
    <w:rsid w:val="008914E8"/>
    <w:rsid w:val="00892CEF"/>
    <w:rsid w:val="00893A3E"/>
    <w:rsid w:val="008941B4"/>
    <w:rsid w:val="00894D7F"/>
    <w:rsid w:val="00894DE5"/>
    <w:rsid w:val="00894ED8"/>
    <w:rsid w:val="008962B3"/>
    <w:rsid w:val="0089737A"/>
    <w:rsid w:val="008A6039"/>
    <w:rsid w:val="008A7969"/>
    <w:rsid w:val="008B013C"/>
    <w:rsid w:val="008B03CE"/>
    <w:rsid w:val="008B041B"/>
    <w:rsid w:val="008B4522"/>
    <w:rsid w:val="008C2B32"/>
    <w:rsid w:val="008C403C"/>
    <w:rsid w:val="008C46B6"/>
    <w:rsid w:val="008C4897"/>
    <w:rsid w:val="008C5AC9"/>
    <w:rsid w:val="008C6683"/>
    <w:rsid w:val="008D1FCF"/>
    <w:rsid w:val="008D3939"/>
    <w:rsid w:val="008D7BC6"/>
    <w:rsid w:val="008E215E"/>
    <w:rsid w:val="008E4A4D"/>
    <w:rsid w:val="008E6558"/>
    <w:rsid w:val="008E724A"/>
    <w:rsid w:val="008F1C5D"/>
    <w:rsid w:val="008F2823"/>
    <w:rsid w:val="008F3D54"/>
    <w:rsid w:val="008F6746"/>
    <w:rsid w:val="008F6AFE"/>
    <w:rsid w:val="009014BA"/>
    <w:rsid w:val="009101DA"/>
    <w:rsid w:val="00910792"/>
    <w:rsid w:val="00910CB8"/>
    <w:rsid w:val="00913450"/>
    <w:rsid w:val="009134D2"/>
    <w:rsid w:val="00914994"/>
    <w:rsid w:val="00915028"/>
    <w:rsid w:val="00915C29"/>
    <w:rsid w:val="00917CC7"/>
    <w:rsid w:val="0092175E"/>
    <w:rsid w:val="00921933"/>
    <w:rsid w:val="00922C2A"/>
    <w:rsid w:val="009252B2"/>
    <w:rsid w:val="0092685C"/>
    <w:rsid w:val="00930F9B"/>
    <w:rsid w:val="00931E70"/>
    <w:rsid w:val="0093217E"/>
    <w:rsid w:val="0093347A"/>
    <w:rsid w:val="00935D30"/>
    <w:rsid w:val="00936689"/>
    <w:rsid w:val="00940360"/>
    <w:rsid w:val="00942AF0"/>
    <w:rsid w:val="009452CA"/>
    <w:rsid w:val="009508BA"/>
    <w:rsid w:val="00952889"/>
    <w:rsid w:val="00953497"/>
    <w:rsid w:val="00953E62"/>
    <w:rsid w:val="00954B5F"/>
    <w:rsid w:val="00960173"/>
    <w:rsid w:val="00960BDA"/>
    <w:rsid w:val="00961443"/>
    <w:rsid w:val="009625E5"/>
    <w:rsid w:val="00963E7F"/>
    <w:rsid w:val="00965349"/>
    <w:rsid w:val="00972CA3"/>
    <w:rsid w:val="00975ACE"/>
    <w:rsid w:val="009763A4"/>
    <w:rsid w:val="00983146"/>
    <w:rsid w:val="00987660"/>
    <w:rsid w:val="00994ADA"/>
    <w:rsid w:val="00995641"/>
    <w:rsid w:val="00995795"/>
    <w:rsid w:val="00995DE7"/>
    <w:rsid w:val="009A1950"/>
    <w:rsid w:val="009A24F4"/>
    <w:rsid w:val="009A341A"/>
    <w:rsid w:val="009A5E4B"/>
    <w:rsid w:val="009A74D4"/>
    <w:rsid w:val="009A77C6"/>
    <w:rsid w:val="009B0945"/>
    <w:rsid w:val="009B4E40"/>
    <w:rsid w:val="009B73EA"/>
    <w:rsid w:val="009C0670"/>
    <w:rsid w:val="009C6AEB"/>
    <w:rsid w:val="009C77B4"/>
    <w:rsid w:val="009D0B20"/>
    <w:rsid w:val="009D25A6"/>
    <w:rsid w:val="009E05CF"/>
    <w:rsid w:val="009E1416"/>
    <w:rsid w:val="009E33A1"/>
    <w:rsid w:val="009E34E6"/>
    <w:rsid w:val="009E4377"/>
    <w:rsid w:val="009E68AB"/>
    <w:rsid w:val="009F1CDF"/>
    <w:rsid w:val="009F22F5"/>
    <w:rsid w:val="009F2C54"/>
    <w:rsid w:val="009F3223"/>
    <w:rsid w:val="009F471D"/>
    <w:rsid w:val="009F4DD9"/>
    <w:rsid w:val="009F4EF0"/>
    <w:rsid w:val="009F5A1B"/>
    <w:rsid w:val="00A00484"/>
    <w:rsid w:val="00A004E5"/>
    <w:rsid w:val="00A032B0"/>
    <w:rsid w:val="00A0368F"/>
    <w:rsid w:val="00A07297"/>
    <w:rsid w:val="00A07EBF"/>
    <w:rsid w:val="00A10399"/>
    <w:rsid w:val="00A124CE"/>
    <w:rsid w:val="00A124E7"/>
    <w:rsid w:val="00A1396C"/>
    <w:rsid w:val="00A13C97"/>
    <w:rsid w:val="00A14B7A"/>
    <w:rsid w:val="00A155A3"/>
    <w:rsid w:val="00A2305B"/>
    <w:rsid w:val="00A2445E"/>
    <w:rsid w:val="00A24DDD"/>
    <w:rsid w:val="00A26E81"/>
    <w:rsid w:val="00A32314"/>
    <w:rsid w:val="00A35768"/>
    <w:rsid w:val="00A36D78"/>
    <w:rsid w:val="00A4057C"/>
    <w:rsid w:val="00A4175A"/>
    <w:rsid w:val="00A42050"/>
    <w:rsid w:val="00A4230F"/>
    <w:rsid w:val="00A45242"/>
    <w:rsid w:val="00A473D3"/>
    <w:rsid w:val="00A4775D"/>
    <w:rsid w:val="00A50AF4"/>
    <w:rsid w:val="00A54B9B"/>
    <w:rsid w:val="00A5518B"/>
    <w:rsid w:val="00A5688E"/>
    <w:rsid w:val="00A56FEC"/>
    <w:rsid w:val="00A57D0B"/>
    <w:rsid w:val="00A606D9"/>
    <w:rsid w:val="00A6299F"/>
    <w:rsid w:val="00A65092"/>
    <w:rsid w:val="00A6588A"/>
    <w:rsid w:val="00A67127"/>
    <w:rsid w:val="00A67CCD"/>
    <w:rsid w:val="00A73FCF"/>
    <w:rsid w:val="00A74159"/>
    <w:rsid w:val="00A753DE"/>
    <w:rsid w:val="00A75B9C"/>
    <w:rsid w:val="00A84BAC"/>
    <w:rsid w:val="00A852D4"/>
    <w:rsid w:val="00A85B1B"/>
    <w:rsid w:val="00A9022C"/>
    <w:rsid w:val="00A92937"/>
    <w:rsid w:val="00A9408C"/>
    <w:rsid w:val="00A9475B"/>
    <w:rsid w:val="00A94AD2"/>
    <w:rsid w:val="00AA4064"/>
    <w:rsid w:val="00AA4C98"/>
    <w:rsid w:val="00AB014E"/>
    <w:rsid w:val="00AB5DDD"/>
    <w:rsid w:val="00AB6695"/>
    <w:rsid w:val="00AB6BD8"/>
    <w:rsid w:val="00AB7F30"/>
    <w:rsid w:val="00AD01EF"/>
    <w:rsid w:val="00AD2BB5"/>
    <w:rsid w:val="00AD612E"/>
    <w:rsid w:val="00AD6895"/>
    <w:rsid w:val="00AD6BC5"/>
    <w:rsid w:val="00AE1DF5"/>
    <w:rsid w:val="00AE2FDD"/>
    <w:rsid w:val="00AE66B7"/>
    <w:rsid w:val="00AE7C4F"/>
    <w:rsid w:val="00AF2FA1"/>
    <w:rsid w:val="00AF33B1"/>
    <w:rsid w:val="00AF3A5F"/>
    <w:rsid w:val="00AF3D23"/>
    <w:rsid w:val="00AF55BB"/>
    <w:rsid w:val="00AF6DE5"/>
    <w:rsid w:val="00AF7B44"/>
    <w:rsid w:val="00AF7CB8"/>
    <w:rsid w:val="00B0097F"/>
    <w:rsid w:val="00B04B99"/>
    <w:rsid w:val="00B050E4"/>
    <w:rsid w:val="00B056D0"/>
    <w:rsid w:val="00B0586D"/>
    <w:rsid w:val="00B058DC"/>
    <w:rsid w:val="00B05EDF"/>
    <w:rsid w:val="00B07CC5"/>
    <w:rsid w:val="00B07E1C"/>
    <w:rsid w:val="00B126EC"/>
    <w:rsid w:val="00B12EE2"/>
    <w:rsid w:val="00B13D1F"/>
    <w:rsid w:val="00B14140"/>
    <w:rsid w:val="00B144D9"/>
    <w:rsid w:val="00B15A1F"/>
    <w:rsid w:val="00B17772"/>
    <w:rsid w:val="00B20585"/>
    <w:rsid w:val="00B21AE6"/>
    <w:rsid w:val="00B22BD5"/>
    <w:rsid w:val="00B24AB2"/>
    <w:rsid w:val="00B25A02"/>
    <w:rsid w:val="00B2643E"/>
    <w:rsid w:val="00B2715B"/>
    <w:rsid w:val="00B30854"/>
    <w:rsid w:val="00B30E4D"/>
    <w:rsid w:val="00B32C2D"/>
    <w:rsid w:val="00B357F7"/>
    <w:rsid w:val="00B37A18"/>
    <w:rsid w:val="00B37E33"/>
    <w:rsid w:val="00B41A12"/>
    <w:rsid w:val="00B44A59"/>
    <w:rsid w:val="00B46292"/>
    <w:rsid w:val="00B464C7"/>
    <w:rsid w:val="00B51549"/>
    <w:rsid w:val="00B52CEC"/>
    <w:rsid w:val="00B52FCB"/>
    <w:rsid w:val="00B53B62"/>
    <w:rsid w:val="00B544B0"/>
    <w:rsid w:val="00B544DC"/>
    <w:rsid w:val="00B606B2"/>
    <w:rsid w:val="00B60D9B"/>
    <w:rsid w:val="00B61A62"/>
    <w:rsid w:val="00B62CA4"/>
    <w:rsid w:val="00B64263"/>
    <w:rsid w:val="00B6475E"/>
    <w:rsid w:val="00B656E8"/>
    <w:rsid w:val="00B666B5"/>
    <w:rsid w:val="00B70A88"/>
    <w:rsid w:val="00B70B40"/>
    <w:rsid w:val="00B762C0"/>
    <w:rsid w:val="00B76CE7"/>
    <w:rsid w:val="00B8050A"/>
    <w:rsid w:val="00B82179"/>
    <w:rsid w:val="00B8400A"/>
    <w:rsid w:val="00B845E6"/>
    <w:rsid w:val="00B85E51"/>
    <w:rsid w:val="00B861AD"/>
    <w:rsid w:val="00B87438"/>
    <w:rsid w:val="00B90326"/>
    <w:rsid w:val="00B94596"/>
    <w:rsid w:val="00B94C2D"/>
    <w:rsid w:val="00B97AC8"/>
    <w:rsid w:val="00BA12AE"/>
    <w:rsid w:val="00BA174B"/>
    <w:rsid w:val="00BA2A7F"/>
    <w:rsid w:val="00BA2FB4"/>
    <w:rsid w:val="00BA495E"/>
    <w:rsid w:val="00BA609A"/>
    <w:rsid w:val="00BA7503"/>
    <w:rsid w:val="00BA7573"/>
    <w:rsid w:val="00BB0458"/>
    <w:rsid w:val="00BB4599"/>
    <w:rsid w:val="00BB5A4A"/>
    <w:rsid w:val="00BB6FE4"/>
    <w:rsid w:val="00BC2669"/>
    <w:rsid w:val="00BC3133"/>
    <w:rsid w:val="00BC3339"/>
    <w:rsid w:val="00BC6586"/>
    <w:rsid w:val="00BD1760"/>
    <w:rsid w:val="00BD626A"/>
    <w:rsid w:val="00BD752F"/>
    <w:rsid w:val="00BD76DF"/>
    <w:rsid w:val="00BE17DC"/>
    <w:rsid w:val="00BE1BC2"/>
    <w:rsid w:val="00BE33D3"/>
    <w:rsid w:val="00BE3E61"/>
    <w:rsid w:val="00BE42F9"/>
    <w:rsid w:val="00BE6272"/>
    <w:rsid w:val="00BE73B5"/>
    <w:rsid w:val="00BF034C"/>
    <w:rsid w:val="00BF10B5"/>
    <w:rsid w:val="00BF1ECC"/>
    <w:rsid w:val="00BF29A1"/>
    <w:rsid w:val="00BF58D2"/>
    <w:rsid w:val="00C00A6E"/>
    <w:rsid w:val="00C031CB"/>
    <w:rsid w:val="00C042C8"/>
    <w:rsid w:val="00C050A6"/>
    <w:rsid w:val="00C055D3"/>
    <w:rsid w:val="00C058F5"/>
    <w:rsid w:val="00C05D6E"/>
    <w:rsid w:val="00C06CA1"/>
    <w:rsid w:val="00C113D8"/>
    <w:rsid w:val="00C122C7"/>
    <w:rsid w:val="00C14368"/>
    <w:rsid w:val="00C145EA"/>
    <w:rsid w:val="00C162E3"/>
    <w:rsid w:val="00C21245"/>
    <w:rsid w:val="00C24744"/>
    <w:rsid w:val="00C25536"/>
    <w:rsid w:val="00C2716D"/>
    <w:rsid w:val="00C27F97"/>
    <w:rsid w:val="00C311D9"/>
    <w:rsid w:val="00C31B53"/>
    <w:rsid w:val="00C32C8A"/>
    <w:rsid w:val="00C34B6E"/>
    <w:rsid w:val="00C35834"/>
    <w:rsid w:val="00C35ACE"/>
    <w:rsid w:val="00C36E49"/>
    <w:rsid w:val="00C37F33"/>
    <w:rsid w:val="00C40ED3"/>
    <w:rsid w:val="00C41FAF"/>
    <w:rsid w:val="00C45BD7"/>
    <w:rsid w:val="00C477DF"/>
    <w:rsid w:val="00C47A14"/>
    <w:rsid w:val="00C47B4B"/>
    <w:rsid w:val="00C54A37"/>
    <w:rsid w:val="00C555B8"/>
    <w:rsid w:val="00C572D3"/>
    <w:rsid w:val="00C57847"/>
    <w:rsid w:val="00C578AF"/>
    <w:rsid w:val="00C57E1D"/>
    <w:rsid w:val="00C722B6"/>
    <w:rsid w:val="00C74705"/>
    <w:rsid w:val="00C7698E"/>
    <w:rsid w:val="00C773C8"/>
    <w:rsid w:val="00C7776C"/>
    <w:rsid w:val="00C820DD"/>
    <w:rsid w:val="00C835DF"/>
    <w:rsid w:val="00C8755E"/>
    <w:rsid w:val="00C90CE1"/>
    <w:rsid w:val="00C93E22"/>
    <w:rsid w:val="00C956CA"/>
    <w:rsid w:val="00C974C9"/>
    <w:rsid w:val="00C9764F"/>
    <w:rsid w:val="00C976F1"/>
    <w:rsid w:val="00CA0552"/>
    <w:rsid w:val="00CA0900"/>
    <w:rsid w:val="00CA11D9"/>
    <w:rsid w:val="00CA1FC4"/>
    <w:rsid w:val="00CA22F3"/>
    <w:rsid w:val="00CA3E2B"/>
    <w:rsid w:val="00CA6350"/>
    <w:rsid w:val="00CB152C"/>
    <w:rsid w:val="00CB15AD"/>
    <w:rsid w:val="00CB241A"/>
    <w:rsid w:val="00CB4441"/>
    <w:rsid w:val="00CB48A3"/>
    <w:rsid w:val="00CC0F7E"/>
    <w:rsid w:val="00CC2061"/>
    <w:rsid w:val="00CC274A"/>
    <w:rsid w:val="00CC603A"/>
    <w:rsid w:val="00CC70C2"/>
    <w:rsid w:val="00CC7E11"/>
    <w:rsid w:val="00CD0B3E"/>
    <w:rsid w:val="00CD1B72"/>
    <w:rsid w:val="00CD3C7C"/>
    <w:rsid w:val="00CD4EFE"/>
    <w:rsid w:val="00CD56B6"/>
    <w:rsid w:val="00CD5999"/>
    <w:rsid w:val="00CD60BD"/>
    <w:rsid w:val="00CD6322"/>
    <w:rsid w:val="00CD747F"/>
    <w:rsid w:val="00CE1A12"/>
    <w:rsid w:val="00CE3387"/>
    <w:rsid w:val="00CE7CE7"/>
    <w:rsid w:val="00CF1D00"/>
    <w:rsid w:val="00CF30C1"/>
    <w:rsid w:val="00CF3272"/>
    <w:rsid w:val="00CF375C"/>
    <w:rsid w:val="00CF47CF"/>
    <w:rsid w:val="00CF5FAA"/>
    <w:rsid w:val="00CF62AD"/>
    <w:rsid w:val="00CF7A98"/>
    <w:rsid w:val="00D004B9"/>
    <w:rsid w:val="00D03D66"/>
    <w:rsid w:val="00D0420B"/>
    <w:rsid w:val="00D04262"/>
    <w:rsid w:val="00D06063"/>
    <w:rsid w:val="00D07727"/>
    <w:rsid w:val="00D10005"/>
    <w:rsid w:val="00D10F23"/>
    <w:rsid w:val="00D11CC4"/>
    <w:rsid w:val="00D13FBA"/>
    <w:rsid w:val="00D14D41"/>
    <w:rsid w:val="00D174D2"/>
    <w:rsid w:val="00D2108E"/>
    <w:rsid w:val="00D235CB"/>
    <w:rsid w:val="00D23D3C"/>
    <w:rsid w:val="00D25DFF"/>
    <w:rsid w:val="00D267FA"/>
    <w:rsid w:val="00D30DE2"/>
    <w:rsid w:val="00D30FFE"/>
    <w:rsid w:val="00D3198B"/>
    <w:rsid w:val="00D31F7A"/>
    <w:rsid w:val="00D32E5E"/>
    <w:rsid w:val="00D33D77"/>
    <w:rsid w:val="00D347CB"/>
    <w:rsid w:val="00D3528E"/>
    <w:rsid w:val="00D377B3"/>
    <w:rsid w:val="00D4075D"/>
    <w:rsid w:val="00D41210"/>
    <w:rsid w:val="00D41324"/>
    <w:rsid w:val="00D426C2"/>
    <w:rsid w:val="00D42C58"/>
    <w:rsid w:val="00D43AAA"/>
    <w:rsid w:val="00D45FDA"/>
    <w:rsid w:val="00D47DD5"/>
    <w:rsid w:val="00D53152"/>
    <w:rsid w:val="00D53BB2"/>
    <w:rsid w:val="00D570E8"/>
    <w:rsid w:val="00D60C97"/>
    <w:rsid w:val="00D62383"/>
    <w:rsid w:val="00D628AB"/>
    <w:rsid w:val="00D65150"/>
    <w:rsid w:val="00D655AF"/>
    <w:rsid w:val="00D665D5"/>
    <w:rsid w:val="00D67B0A"/>
    <w:rsid w:val="00D73250"/>
    <w:rsid w:val="00D73F46"/>
    <w:rsid w:val="00D75067"/>
    <w:rsid w:val="00D75F23"/>
    <w:rsid w:val="00D76530"/>
    <w:rsid w:val="00D771DE"/>
    <w:rsid w:val="00D775A8"/>
    <w:rsid w:val="00D83A4B"/>
    <w:rsid w:val="00D84A7D"/>
    <w:rsid w:val="00D85FD8"/>
    <w:rsid w:val="00D86BC2"/>
    <w:rsid w:val="00D900F1"/>
    <w:rsid w:val="00D90B7B"/>
    <w:rsid w:val="00D92313"/>
    <w:rsid w:val="00D92ACC"/>
    <w:rsid w:val="00D938B2"/>
    <w:rsid w:val="00D943D3"/>
    <w:rsid w:val="00D95269"/>
    <w:rsid w:val="00D96380"/>
    <w:rsid w:val="00D9767C"/>
    <w:rsid w:val="00DA3011"/>
    <w:rsid w:val="00DA4F02"/>
    <w:rsid w:val="00DA7335"/>
    <w:rsid w:val="00DB1BD7"/>
    <w:rsid w:val="00DB39A8"/>
    <w:rsid w:val="00DB4CA2"/>
    <w:rsid w:val="00DB7F54"/>
    <w:rsid w:val="00DC1167"/>
    <w:rsid w:val="00DC1A76"/>
    <w:rsid w:val="00DC1F0D"/>
    <w:rsid w:val="00DC2B14"/>
    <w:rsid w:val="00DC34F8"/>
    <w:rsid w:val="00DC3DCB"/>
    <w:rsid w:val="00DC425A"/>
    <w:rsid w:val="00DC50D6"/>
    <w:rsid w:val="00DC537B"/>
    <w:rsid w:val="00DC7CA5"/>
    <w:rsid w:val="00DD0E9C"/>
    <w:rsid w:val="00DD12FF"/>
    <w:rsid w:val="00DD1343"/>
    <w:rsid w:val="00DD1A92"/>
    <w:rsid w:val="00DD4D2D"/>
    <w:rsid w:val="00DE0E5D"/>
    <w:rsid w:val="00DE20CF"/>
    <w:rsid w:val="00DE2527"/>
    <w:rsid w:val="00DE26DA"/>
    <w:rsid w:val="00DE2E87"/>
    <w:rsid w:val="00DE3C2A"/>
    <w:rsid w:val="00DE3F96"/>
    <w:rsid w:val="00DE5B61"/>
    <w:rsid w:val="00DE6EB3"/>
    <w:rsid w:val="00DE7CED"/>
    <w:rsid w:val="00DF0637"/>
    <w:rsid w:val="00DF588D"/>
    <w:rsid w:val="00DF7B72"/>
    <w:rsid w:val="00E0309E"/>
    <w:rsid w:val="00E0363C"/>
    <w:rsid w:val="00E03970"/>
    <w:rsid w:val="00E04FA0"/>
    <w:rsid w:val="00E05627"/>
    <w:rsid w:val="00E10051"/>
    <w:rsid w:val="00E102BF"/>
    <w:rsid w:val="00E115FA"/>
    <w:rsid w:val="00E136B5"/>
    <w:rsid w:val="00E146B1"/>
    <w:rsid w:val="00E156B9"/>
    <w:rsid w:val="00E2106F"/>
    <w:rsid w:val="00E21393"/>
    <w:rsid w:val="00E2183A"/>
    <w:rsid w:val="00E21AD2"/>
    <w:rsid w:val="00E227A6"/>
    <w:rsid w:val="00E23B6A"/>
    <w:rsid w:val="00E24EFC"/>
    <w:rsid w:val="00E252B5"/>
    <w:rsid w:val="00E26A36"/>
    <w:rsid w:val="00E26A9C"/>
    <w:rsid w:val="00E26F10"/>
    <w:rsid w:val="00E30B9F"/>
    <w:rsid w:val="00E3235C"/>
    <w:rsid w:val="00E33771"/>
    <w:rsid w:val="00E36422"/>
    <w:rsid w:val="00E37653"/>
    <w:rsid w:val="00E40E6B"/>
    <w:rsid w:val="00E434BB"/>
    <w:rsid w:val="00E43B39"/>
    <w:rsid w:val="00E44110"/>
    <w:rsid w:val="00E44315"/>
    <w:rsid w:val="00E47798"/>
    <w:rsid w:val="00E47F03"/>
    <w:rsid w:val="00E50E7B"/>
    <w:rsid w:val="00E523B2"/>
    <w:rsid w:val="00E53223"/>
    <w:rsid w:val="00E536FC"/>
    <w:rsid w:val="00E539F9"/>
    <w:rsid w:val="00E5503D"/>
    <w:rsid w:val="00E573F3"/>
    <w:rsid w:val="00E5785B"/>
    <w:rsid w:val="00E57DEB"/>
    <w:rsid w:val="00E622C5"/>
    <w:rsid w:val="00E62C47"/>
    <w:rsid w:val="00E6313D"/>
    <w:rsid w:val="00E6348F"/>
    <w:rsid w:val="00E63AF8"/>
    <w:rsid w:val="00E64B75"/>
    <w:rsid w:val="00E676EC"/>
    <w:rsid w:val="00E71479"/>
    <w:rsid w:val="00E74375"/>
    <w:rsid w:val="00E74A9B"/>
    <w:rsid w:val="00E75BAF"/>
    <w:rsid w:val="00E77AFC"/>
    <w:rsid w:val="00E83B73"/>
    <w:rsid w:val="00E856C9"/>
    <w:rsid w:val="00E87D6A"/>
    <w:rsid w:val="00E90EB7"/>
    <w:rsid w:val="00E90EF5"/>
    <w:rsid w:val="00E91E76"/>
    <w:rsid w:val="00E94132"/>
    <w:rsid w:val="00E95970"/>
    <w:rsid w:val="00E961B6"/>
    <w:rsid w:val="00E96E1D"/>
    <w:rsid w:val="00E96E70"/>
    <w:rsid w:val="00E96F09"/>
    <w:rsid w:val="00E97DD9"/>
    <w:rsid w:val="00E97FD8"/>
    <w:rsid w:val="00EB2271"/>
    <w:rsid w:val="00EC03F5"/>
    <w:rsid w:val="00EC2CC4"/>
    <w:rsid w:val="00EC38BE"/>
    <w:rsid w:val="00EC4269"/>
    <w:rsid w:val="00EC4698"/>
    <w:rsid w:val="00EC4AC6"/>
    <w:rsid w:val="00ED0C04"/>
    <w:rsid w:val="00ED38C7"/>
    <w:rsid w:val="00ED3B7F"/>
    <w:rsid w:val="00ED3FE6"/>
    <w:rsid w:val="00ED5F2C"/>
    <w:rsid w:val="00ED6EA9"/>
    <w:rsid w:val="00ED7A62"/>
    <w:rsid w:val="00EE2410"/>
    <w:rsid w:val="00EE32EE"/>
    <w:rsid w:val="00EE3770"/>
    <w:rsid w:val="00EE43A1"/>
    <w:rsid w:val="00EE4599"/>
    <w:rsid w:val="00EE5289"/>
    <w:rsid w:val="00EF0E66"/>
    <w:rsid w:val="00EF4C07"/>
    <w:rsid w:val="00EF71DA"/>
    <w:rsid w:val="00EF72BB"/>
    <w:rsid w:val="00EF730E"/>
    <w:rsid w:val="00F00C40"/>
    <w:rsid w:val="00F025CC"/>
    <w:rsid w:val="00F067A7"/>
    <w:rsid w:val="00F06A0B"/>
    <w:rsid w:val="00F07C5B"/>
    <w:rsid w:val="00F14CA0"/>
    <w:rsid w:val="00F14EEB"/>
    <w:rsid w:val="00F1692C"/>
    <w:rsid w:val="00F16A38"/>
    <w:rsid w:val="00F1701C"/>
    <w:rsid w:val="00F2173B"/>
    <w:rsid w:val="00F22E77"/>
    <w:rsid w:val="00F2446D"/>
    <w:rsid w:val="00F2567A"/>
    <w:rsid w:val="00F25A5B"/>
    <w:rsid w:val="00F271B8"/>
    <w:rsid w:val="00F31790"/>
    <w:rsid w:val="00F32F87"/>
    <w:rsid w:val="00F33097"/>
    <w:rsid w:val="00F367D3"/>
    <w:rsid w:val="00F4014D"/>
    <w:rsid w:val="00F448A5"/>
    <w:rsid w:val="00F44AA4"/>
    <w:rsid w:val="00F459B9"/>
    <w:rsid w:val="00F523B4"/>
    <w:rsid w:val="00F545C1"/>
    <w:rsid w:val="00F55AB2"/>
    <w:rsid w:val="00F664E0"/>
    <w:rsid w:val="00F677DE"/>
    <w:rsid w:val="00F70BE2"/>
    <w:rsid w:val="00F712C5"/>
    <w:rsid w:val="00F715A2"/>
    <w:rsid w:val="00F73993"/>
    <w:rsid w:val="00F75264"/>
    <w:rsid w:val="00F776EB"/>
    <w:rsid w:val="00F77F48"/>
    <w:rsid w:val="00F8237D"/>
    <w:rsid w:val="00F82413"/>
    <w:rsid w:val="00F83AC9"/>
    <w:rsid w:val="00F909BC"/>
    <w:rsid w:val="00F92CA1"/>
    <w:rsid w:val="00F95726"/>
    <w:rsid w:val="00F97CF2"/>
    <w:rsid w:val="00F97E2B"/>
    <w:rsid w:val="00FA1D6F"/>
    <w:rsid w:val="00FA3E96"/>
    <w:rsid w:val="00FB19C1"/>
    <w:rsid w:val="00FB5EA0"/>
    <w:rsid w:val="00FC1AE6"/>
    <w:rsid w:val="00FC7156"/>
    <w:rsid w:val="00FD0563"/>
    <w:rsid w:val="00FD2173"/>
    <w:rsid w:val="00FD2ABD"/>
    <w:rsid w:val="00FD4933"/>
    <w:rsid w:val="00FD5DB3"/>
    <w:rsid w:val="00FD5E65"/>
    <w:rsid w:val="00FD6DF2"/>
    <w:rsid w:val="00FD72D8"/>
    <w:rsid w:val="00FE0B24"/>
    <w:rsid w:val="00FE143F"/>
    <w:rsid w:val="00FE1993"/>
    <w:rsid w:val="00FE2452"/>
    <w:rsid w:val="00FE24E3"/>
    <w:rsid w:val="00FE6AA7"/>
    <w:rsid w:val="00FE7785"/>
    <w:rsid w:val="00FF0A2F"/>
    <w:rsid w:val="00FF2233"/>
    <w:rsid w:val="00FF23F9"/>
    <w:rsid w:val="00FF36CC"/>
    <w:rsid w:val="00FF6C43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8BA52F1-385A-4B22-8793-F8694CD5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5A5F28"/>
    <w:pPr>
      <w:keepNext/>
      <w:keepLines/>
      <w:spacing w:before="120" w:after="120"/>
      <w:outlineLvl w:val="0"/>
    </w:pPr>
    <w:rPr>
      <w:rFonts w:ascii="Noto Sans" w:eastAsiaTheme="majorEastAsia" w:hAnsi="Noto Sans" w:cstheme="majorBidi"/>
      <w:color w:val="222E39"/>
      <w:sz w:val="20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9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3E3C34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77F48"/>
    <w:pPr>
      <w:ind w:left="720"/>
      <w:contextualSpacing/>
    </w:p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5A5F28"/>
    <w:rPr>
      <w:rFonts w:ascii="Noto Sans" w:eastAsiaTheme="majorEastAsia" w:hAnsi="Noto Sans" w:cstheme="majorBidi"/>
      <w:color w:val="222E39"/>
      <w:sz w:val="20"/>
      <w:szCs w:val="32"/>
      <w:lang w:val="en-GB" w:eastAsia="en-US"/>
    </w:rPr>
  </w:style>
  <w:style w:type="paragraph" w:styleId="NoSpacing">
    <w:name w:val="No Spacing"/>
    <w:aliases w:val="paragraph"/>
    <w:link w:val="NoSpacingChar"/>
    <w:uiPriority w:val="1"/>
    <w:qFormat/>
    <w:rsid w:val="005A5F28"/>
    <w:pPr>
      <w:spacing w:after="0"/>
      <w:ind w:left="340"/>
    </w:pPr>
    <w:rPr>
      <w:rFonts w:ascii="Noto Sans" w:hAnsi="Noto Sans"/>
      <w:color w:val="222E39"/>
      <w:sz w:val="20"/>
      <w:szCs w:val="22"/>
      <w:lang w:val="en-GB" w:eastAsia="en-US"/>
    </w:rPr>
  </w:style>
  <w:style w:type="character" w:styleId="Strong">
    <w:name w:val="Strong"/>
    <w:basedOn w:val="DefaultParagraphFont"/>
    <w:uiPriority w:val="22"/>
    <w:rsid w:val="005A5F28"/>
    <w:rPr>
      <w:b/>
      <w:bCs/>
    </w:rPr>
  </w:style>
  <w:style w:type="paragraph" w:customStyle="1" w:styleId="liste">
    <w:name w:val="liste"/>
    <w:basedOn w:val="NoSpacing"/>
    <w:link w:val="listeChar"/>
    <w:qFormat/>
    <w:rsid w:val="005A5F28"/>
    <w:pPr>
      <w:numPr>
        <w:numId w:val="5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5A5F28"/>
    <w:rPr>
      <w:rFonts w:ascii="Noto Sans" w:hAnsi="Noto Sans"/>
      <w:color w:val="222E39"/>
      <w:sz w:val="20"/>
      <w:szCs w:val="22"/>
      <w:lang w:val="en-GB" w:eastAsia="en-US"/>
    </w:rPr>
  </w:style>
  <w:style w:type="character" w:customStyle="1" w:styleId="listeChar">
    <w:name w:val="liste Char"/>
    <w:basedOn w:val="NoSpacingChar"/>
    <w:link w:val="liste"/>
    <w:rsid w:val="005A5F28"/>
    <w:rPr>
      <w:rFonts w:ascii="Noto Sans" w:hAnsi="Noto Sans"/>
      <w:color w:val="222E39"/>
      <w:sz w:val="20"/>
      <w:szCs w:val="22"/>
      <w:lang w:val="en-GB" w:eastAsia="en-US"/>
    </w:rPr>
  </w:style>
  <w:style w:type="paragraph" w:customStyle="1" w:styleId="schoolname1">
    <w:name w:val="school name 1"/>
    <w:link w:val="schoolname1Char"/>
    <w:qFormat/>
    <w:rsid w:val="005A5F28"/>
    <w:pPr>
      <w:spacing w:after="0"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  <w:lang w:val="en-GB" w:eastAsia="en-US"/>
    </w:rPr>
  </w:style>
  <w:style w:type="paragraph" w:customStyle="1" w:styleId="date1">
    <w:name w:val="date1"/>
    <w:link w:val="date1Char"/>
    <w:qFormat/>
    <w:rsid w:val="005A5F28"/>
    <w:pPr>
      <w:spacing w:after="0" w:line="259" w:lineRule="auto"/>
    </w:pPr>
    <w:rPr>
      <w:rFonts w:ascii="Noto Sans" w:eastAsiaTheme="majorEastAsia" w:hAnsi="Noto Sans" w:cstheme="majorBidi"/>
      <w:i/>
      <w:color w:val="47A5F4"/>
      <w:sz w:val="20"/>
      <w:szCs w:val="24"/>
      <w:lang w:val="en-GB" w:eastAsia="en-US"/>
    </w:rPr>
  </w:style>
  <w:style w:type="character" w:customStyle="1" w:styleId="schoolname1Char">
    <w:name w:val="school name 1 Char"/>
    <w:basedOn w:val="DefaultParagraphFont"/>
    <w:link w:val="schoolname1"/>
    <w:rsid w:val="005A5F28"/>
    <w:rPr>
      <w:rFonts w:asciiTheme="majorHAnsi" w:eastAsiaTheme="majorEastAsia" w:hAnsiTheme="majorHAnsi" w:cstheme="majorBidi"/>
      <w:b/>
      <w:color w:val="222E39"/>
      <w:sz w:val="24"/>
      <w:szCs w:val="26"/>
      <w:lang w:val="en-GB" w:eastAsia="en-US"/>
    </w:rPr>
  </w:style>
  <w:style w:type="paragraph" w:customStyle="1" w:styleId="headerlist">
    <w:name w:val="header list"/>
    <w:link w:val="headerlistChar"/>
    <w:qFormat/>
    <w:rsid w:val="005A5F28"/>
    <w:pPr>
      <w:spacing w:after="0" w:line="259" w:lineRule="auto"/>
    </w:pPr>
    <w:rPr>
      <w:rFonts w:ascii="Noto Sans" w:eastAsiaTheme="majorEastAsia" w:hAnsi="Noto Sans" w:cstheme="majorBidi"/>
      <w:color w:val="222E39"/>
      <w:sz w:val="20"/>
      <w:szCs w:val="32"/>
      <w:lang w:val="en-GB" w:eastAsia="en-US"/>
    </w:rPr>
  </w:style>
  <w:style w:type="character" w:customStyle="1" w:styleId="date1Char">
    <w:name w:val="date1 Char"/>
    <w:basedOn w:val="DefaultParagraphFont"/>
    <w:link w:val="date1"/>
    <w:rsid w:val="005A5F28"/>
    <w:rPr>
      <w:rFonts w:ascii="Noto Sans" w:eastAsiaTheme="majorEastAsia" w:hAnsi="Noto Sans" w:cstheme="majorBidi"/>
      <w:i/>
      <w:color w:val="47A5F4"/>
      <w:sz w:val="20"/>
      <w:szCs w:val="24"/>
      <w:lang w:val="en-GB" w:eastAsia="en-US"/>
    </w:rPr>
  </w:style>
  <w:style w:type="character" w:customStyle="1" w:styleId="headerlistChar">
    <w:name w:val="header list Char"/>
    <w:basedOn w:val="Heading1Char"/>
    <w:link w:val="headerlist"/>
    <w:rsid w:val="005A5F28"/>
    <w:rPr>
      <w:rFonts w:ascii="Noto Sans" w:eastAsiaTheme="majorEastAsia" w:hAnsi="Noto Sans" w:cstheme="majorBidi"/>
      <w:color w:val="222E39"/>
      <w:sz w:val="20"/>
      <w:szCs w:val="32"/>
      <w:lang w:val="en-GB" w:eastAsia="en-US"/>
    </w:rPr>
  </w:style>
  <w:style w:type="table" w:styleId="TableGrid">
    <w:name w:val="Table Grid"/>
    <w:basedOn w:val="TableNormal"/>
    <w:uiPriority w:val="39"/>
    <w:rsid w:val="008828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4BAC"/>
    <w:rPr>
      <w:rFonts w:asciiTheme="majorHAnsi" w:eastAsiaTheme="majorEastAsia" w:hAnsiTheme="majorHAnsi" w:cstheme="majorBidi"/>
      <w:b/>
      <w:color w:val="2A7B88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92C"/>
    <w:rPr>
      <w:rFonts w:asciiTheme="majorHAnsi" w:eastAsiaTheme="majorEastAsia" w:hAnsiTheme="majorHAnsi" w:cstheme="majorBidi"/>
      <w:b/>
      <w:color w:val="000000" w:themeColor="text1"/>
      <w:sz w:val="2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6586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atalog.usm.edu/preview_course_nopop.php?catoid=21&amp;coid=109191&amp;" TargetMode="External"/><Relationship Id="rId18" Type="http://schemas.openxmlformats.org/officeDocument/2006/relationships/hyperlink" Target="https://github.com/paws07/personal/blob/master/researchmaterials/datascience/Time%20Series%20Report.pdf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catalog.usm.edu/preview_course_nopop.php?catoid=21&amp;coid=109182&amp;" TargetMode="External"/><Relationship Id="rId17" Type="http://schemas.openxmlformats.org/officeDocument/2006/relationships/hyperlink" Target="https://github.com/paws07/personal/blob/master/researchmaterials/datascience/Gapminder%20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ublic.tableau.com/profile/swapnil.bhat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wpnl007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nsidesherpa.s3.amazonaws.com/completion-certificates/ANZ/ZLJCsrpkHo9pZBJNY_ANZ_kvYHG9sGMdLJeAQN8_completion_certificate.pdf" TargetMode="External"/><Relationship Id="rId10" Type="http://schemas.openxmlformats.org/officeDocument/2006/relationships/hyperlink" Target="https://www.linkedin.com/in/swapnil-bhatta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nsidesherpa.s3.amazonaws.com/completion-certificates/KPMG/m7W4GMqeT3bh9Nb2c_KPMG_kvYHG9sGMdLJeAQN8_completion_certificate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pn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103 Saratoga Circle, Hattiesburg, MS</CompanyAddress>
  <CompanyPhone>(601)466-3221</CompanyPhone>
  <CompanyFax/>
  <CompanyEmail>swpnl007@gmail.com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1112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SWAPNIL BHATTA</dc:creator>
  <cp:keywords/>
  <cp:lastModifiedBy>Swapnil Bhatta</cp:lastModifiedBy>
  <cp:revision>574</cp:revision>
  <cp:lastPrinted>2020-07-24T03:28:00Z</cp:lastPrinted>
  <dcterms:created xsi:type="dcterms:W3CDTF">2020-01-02T03:16:00Z</dcterms:created>
  <dcterms:modified xsi:type="dcterms:W3CDTF">2020-07-28T09:51:00Z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